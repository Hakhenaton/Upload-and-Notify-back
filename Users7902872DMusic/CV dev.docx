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BC03" w14:textId="0E855412" w:rsidR="00FC1B7E" w:rsidRPr="004F425C" w:rsidRDefault="00244B66" w:rsidP="00C07020">
      <w:pPr>
        <w:rPr>
          <w:rFonts w:asciiTheme="minorHAnsi" w:hAnsiTheme="minorHAnsi" w:cstheme="minorHAnsi"/>
          <w:lang w:val="fr-FR"/>
        </w:rPr>
      </w:pPr>
      <w:r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2024832" behindDoc="1" locked="0" layoutInCell="1" allowOverlap="1" wp14:anchorId="2BF6F315" wp14:editId="3BD83D7A">
                <wp:simplePos x="0" y="0"/>
                <wp:positionH relativeFrom="column">
                  <wp:posOffset>4234815</wp:posOffset>
                </wp:positionH>
                <wp:positionV relativeFrom="paragraph">
                  <wp:posOffset>-585470</wp:posOffset>
                </wp:positionV>
                <wp:extent cx="2985477" cy="9810411"/>
                <wp:effectExtent l="0" t="0" r="0" b="0"/>
                <wp:wrapNone/>
                <wp:docPr id="18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477" cy="9810411"/>
                        </a:xfrm>
                        <a:prstGeom prst="rect">
                          <a:avLst/>
                        </a:prstGeom>
                        <a:solidFill>
                          <a:srgbClr val="1E17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CC18F" id="Rectángulo 27" o:spid="_x0000_s1026" style="position:absolute;margin-left:333.45pt;margin-top:-46.1pt;width:235.1pt;height:772.45pt;z-index:-25129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JhgAIAAGAFAAAOAAAAZHJzL2Uyb0RvYy54bWysVFFv2yAQfp+0/4B4X21n6ZJGdaooXadJ&#10;VVutnfpMMMSWMMeAxMl+/Q6wna6r9jAtDwS47767+3zH5dWhVWQvrGtAl7Q4yykRmkPV6G1Jvz/d&#10;fJhT4jzTFVOgRUmPwtGr5ft3l51ZiAnUoCphCZJot+hMSWvvzSLLHK9Fy9wZGKHRKMG2zOPRbrPK&#10;sg7ZW5VN8vxT1oGtjAUunMPb62Sky8gvpeD+XkonPFElxdx8XG1cN2HNlpdssbXM1A3v02D/kEXL&#10;Go1BR6pr5hnZ2eYPqrbhFhxIf8ahzUDKhotYA1ZT5K+qeayZEbEWFMeZUSb3/2j53f7RPFiUoTNu&#10;4XAbqjhI24Z/zI8coljHUSxx8ITj5eRifj6dzSjhaLuYF/m0KIKc2cndWOe/CGhJ2JTU4teIIrH9&#10;rfMJOkBCNAeqqW4apeLBbjdrZcme4ZcrPhezj+ue/TeY0gGsIbglxnCTnYqJO39UIuCU/iYkaaqQ&#10;fswk9pkY4zDOhfZFMtWsEin8eY6/IXrozOARK42EgVli/JG7JxiQiWTgTln2+OAqYpuOzvnfEkvO&#10;o0eMDNqPzm2jwb5FoLCqPnLCDyIlaYJKG6iOD5ZYSEPiDL9p8LvdMucfmMWpwPnBSff3uEgFXUmh&#10;31FSg/351n3AY7OilZIOp6yk7seOWUGJ+qqxjS+K6TSMZTxMz2cTPNiXls1Li961awjtgG+K4XEb&#10;8F4NW2mhfcYHYRWioolpjrFLyr0dDmufph+fFC5WqwjDUTTM3+pHwwN5UDX05dPhmVnTN6/Hvr+D&#10;YSLZ4lUPJ2zw1LDaeZBNbPCTrr3eOMaxcfonJ7wTL88RdXoYl78AAAD//wMAUEsDBBQABgAIAAAA&#10;IQByQ5U+4AAAAA0BAAAPAAAAZHJzL2Rvd25yZXYueG1sTI/BTsMwDIbvSLxDZCRuW9oC7VaaTgjB&#10;YUcCEhyzxmuqNU7VpGt5e7ITu9nyp9/fX+0W27Mzjr5zJCBdJ8CQGqc7agV8fb6vNsB8UKRV7wgF&#10;/KKHXX17U6lSu5k+8CxDy2II+VIJMCEMJee+MWiVX7sBKd6ObrQqxHVsuR7VHMNtz7MkyblVHcUP&#10;Rg34arA5yckKmFxh9z/fTXtK9m42/E1KHaQQ93fLyzOwgEv4h+GiH9Whjk4HN5H2rBeQ5/k2ogJW&#10;2ywDdiHShyIFdojT41NWAK8rft2i/gMAAP//AwBQSwECLQAUAAYACAAAACEAtoM4kv4AAADhAQAA&#10;EwAAAAAAAAAAAAAAAAAAAAAAW0NvbnRlbnRfVHlwZXNdLnhtbFBLAQItABQABgAIAAAAIQA4/SH/&#10;1gAAAJQBAAALAAAAAAAAAAAAAAAAAC8BAABfcmVscy8ucmVsc1BLAQItABQABgAIAAAAIQDmdcJh&#10;gAIAAGAFAAAOAAAAAAAAAAAAAAAAAC4CAABkcnMvZTJvRG9jLnhtbFBLAQItABQABgAIAAAAIQBy&#10;Q5U+4AAAAA0BAAAPAAAAAAAAAAAAAAAAANoEAABkcnMvZG93bnJldi54bWxQSwUGAAAAAAQABADz&#10;AAAA5wUAAAAA&#10;" fillcolor="#1e173c" stroked="f" strokeweight="2pt"/>
            </w:pict>
          </mc:Fallback>
        </mc:AlternateContent>
      </w:r>
      <w:r w:rsidR="0064798E" w:rsidRPr="004F425C">
        <w:rPr>
          <w:rFonts w:asciiTheme="minorHAnsi" w:hAnsiTheme="minorHAnsi" w:cstheme="minorHAnsi"/>
          <w:noProof/>
          <w:lang w:val="fr-FR" w:eastAsia="es-ES_tradnl"/>
        </w:rPr>
        <w:drawing>
          <wp:anchor distT="0" distB="0" distL="114300" distR="114300" simplePos="0" relativeHeight="251844608" behindDoc="0" locked="0" layoutInCell="1" allowOverlap="1" wp14:anchorId="4E7AFC89" wp14:editId="45519EA6">
            <wp:simplePos x="0" y="0"/>
            <wp:positionH relativeFrom="column">
              <wp:posOffset>4232910</wp:posOffset>
            </wp:positionH>
            <wp:positionV relativeFrom="paragraph">
              <wp:posOffset>-586740</wp:posOffset>
            </wp:positionV>
            <wp:extent cx="1588135" cy="1786890"/>
            <wp:effectExtent l="57150" t="57150" r="50165" b="6096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-1000"/>
                              </a14:imgEffect>
                            </a14:imgLayer>
                          </a14:imgProps>
                        </a:ext>
                      </a:extLst>
                    </a:blip>
                    <a:srcRect t="7792" b="7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17868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>
                        <a:rot lat="0" lon="10800000" rev="0"/>
                      </a:camera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5A6"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2F0125" wp14:editId="68582287">
                <wp:simplePos x="0" y="0"/>
                <wp:positionH relativeFrom="column">
                  <wp:posOffset>-657571</wp:posOffset>
                </wp:positionH>
                <wp:positionV relativeFrom="paragraph">
                  <wp:posOffset>-123940</wp:posOffset>
                </wp:positionV>
                <wp:extent cx="3904615" cy="35329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615" cy="353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3A8DA" w14:textId="098434E5" w:rsidR="00990068" w:rsidRPr="00A9354D" w:rsidRDefault="00D66558" w:rsidP="001D1A25">
                            <w:pPr>
                              <w:rPr>
                                <w:rFonts w:ascii="Avenir Book" w:hAnsi="Avenir Book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A9354D">
                              <w:rPr>
                                <w:rFonts w:ascii="Avenir Book" w:hAnsi="Avenir Book" w:cstheme="minorHAnsi"/>
                                <w:b/>
                                <w:iCs/>
                                <w:color w:val="000000" w:themeColor="text1"/>
                                <w:lang w:val="fr-FR"/>
                              </w:rPr>
                              <w:t xml:space="preserve">Développeur </w:t>
                            </w:r>
                            <w:proofErr w:type="spellStart"/>
                            <w:r w:rsidRPr="00A9354D">
                              <w:rPr>
                                <w:rFonts w:ascii="Avenir Book" w:hAnsi="Avenir Book" w:cstheme="minorHAnsi"/>
                                <w:b/>
                                <w:iCs/>
                                <w:color w:val="000000" w:themeColor="text1"/>
                                <w:lang w:val="fr-FR"/>
                              </w:rPr>
                              <w:t>Fullstack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F0125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6" type="#_x0000_t202" style="position:absolute;margin-left:-51.8pt;margin-top:-9.75pt;width:307.45pt;height:27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hN/YQIAADQFAAAOAAAAZHJzL2Uyb0RvYy54bWysVEtvGjEQvlfqf7B8LwsE0oKyRJSIqlKU&#10;RE2qnI3XhlW9Htce2KW/PmPv8mjaS6pe7PG855sZX103lWE75UMJNueDXp8zZSUUpV3n/PvT8sMn&#10;zgIKWwgDVuV8rwK/nr1/d1W7qRrCBkyhPCMnNkxrl/MNoptmWZAbVYnQA6csCTX4SiA9/TorvKjJ&#10;e2WyYb9/mdXgC+dBqhCIe9MK+Sz511pJvNc6KGQm55QbptOncxXPbHYlpmsv3KaUXRriH7KoRGkp&#10;6NHVjUDBtr78w1VVSg8BNPYkVBloXUqVaqBqBv1X1TxuhFOpFgInuCNM4f+5lXe7R/fgGTafoaEG&#10;RkBqF6aBmLGeRvsq3pQpIzlBuD/CphpkkpgXk/7ocjDmTJLsYnwxnCRcs5O18wG/KKhYJHLuqS0J&#10;LbG7DUgRSfWgEoNZWJbGpNYY+xuDFFuOSr3trE8JJwr3RkUrY78pzcoi5R0ZaarUwni2EzQPQkpl&#10;MZWc/JJ21NIU+y2GnX40bbN6i/HRIkUGi0fjqrTgE0qv0i5+HFLWrT7hd1Z3JLFZNV0jV1Dsqb8e&#10;2tEPTi5LasKtCPggPM06tZT2F+/p0AbqnENHcbYB/+tv/KhPI0hSzmranZyHn1vhFWfmq6XhnAxG&#10;o7hs6TEafxzSw59LVucSu60WQO0Y0E/hZCKjPpoDqT1Uz7Tm8xiVRMJKip1zPJALbDeavgmp5vOk&#10;ROvlBN7aRyej6whvHLGn5ll4180h0gTfwWHLxPTVOLa60dLCfIugyzSrEeAW1Q54Ws00wt03Enf/&#10;/J20Tp/d7AUAAP//AwBQSwMEFAAGAAgAAAAhAIyt8YvfAAAACwEAAA8AAABkcnMvZG93bnJldi54&#10;bWxMj8FOwzAMhu9Ie4fIk7htSSitttJ0QiCuIAabtFvWeG1F41RNtpa3Jzuxmy1/+v39xWayHbvg&#10;4FtHCuRSAEOqnGmpVvD99bZYAfNBk9GdI1Twix425eyu0LlxI33iZRtqFkPI51pBE0Kfc+6rBq32&#10;S9cjxdvJDVaHuA41N4MeY7jt+IMQGbe6pfih0T2+NFj9bM9Wwe79dNg/io/61ab96CbBya65Uvfz&#10;6fkJWMAp/MNw1Y/qUEanozuT8axTsJAiySJ7ndYpsIikUibAjgqSTAIvC37bofwDAAD//wMAUEsB&#10;Ai0AFAAGAAgAAAAhALaDOJL+AAAA4QEAABMAAAAAAAAAAAAAAAAAAAAAAFtDb250ZW50X1R5cGVz&#10;XS54bWxQSwECLQAUAAYACAAAACEAOP0h/9YAAACUAQAACwAAAAAAAAAAAAAAAAAvAQAAX3JlbHMv&#10;LnJlbHNQSwECLQAUAAYACAAAACEASNoTf2ECAAA0BQAADgAAAAAAAAAAAAAAAAAuAgAAZHJzL2Uy&#10;b0RvYy54bWxQSwECLQAUAAYACAAAACEAjK3xi98AAAALAQAADwAAAAAAAAAAAAAAAAC7BAAAZHJz&#10;L2Rvd25yZXYueG1sUEsFBgAAAAAEAAQA8wAAAMcFAAAAAA==&#10;" filled="f" stroked="f">
                <v:textbox>
                  <w:txbxContent>
                    <w:p w14:paraId="14E3A8DA" w14:textId="098434E5" w:rsidR="00990068" w:rsidRPr="00A9354D" w:rsidRDefault="00D66558" w:rsidP="001D1A25">
                      <w:pPr>
                        <w:rPr>
                          <w:rFonts w:ascii="Avenir Book" w:hAnsi="Avenir Book"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A9354D">
                        <w:rPr>
                          <w:rFonts w:ascii="Avenir Book" w:hAnsi="Avenir Book" w:cstheme="minorHAnsi"/>
                          <w:b/>
                          <w:iCs/>
                          <w:color w:val="000000" w:themeColor="text1"/>
                          <w:lang w:val="fr-FR"/>
                        </w:rPr>
                        <w:t xml:space="preserve">Développeur </w:t>
                      </w:r>
                      <w:proofErr w:type="spellStart"/>
                      <w:r w:rsidRPr="00A9354D">
                        <w:rPr>
                          <w:rFonts w:ascii="Avenir Book" w:hAnsi="Avenir Book" w:cstheme="minorHAnsi"/>
                          <w:b/>
                          <w:iCs/>
                          <w:color w:val="000000" w:themeColor="text1"/>
                          <w:lang w:val="fr-FR"/>
                        </w:rPr>
                        <w:t>Fullstack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C7E1C"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5F5FF3AF" wp14:editId="47676F4D">
                <wp:simplePos x="0" y="0"/>
                <wp:positionH relativeFrom="column">
                  <wp:posOffset>3468419</wp:posOffset>
                </wp:positionH>
                <wp:positionV relativeFrom="paragraph">
                  <wp:posOffset>-876349</wp:posOffset>
                </wp:positionV>
                <wp:extent cx="2985477" cy="9810411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477" cy="9810411"/>
                        </a:xfrm>
                        <a:prstGeom prst="rect">
                          <a:avLst/>
                        </a:prstGeom>
                        <a:solidFill>
                          <a:srgbClr val="1E17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5B325" id="Rectángulo 27" o:spid="_x0000_s1026" style="position:absolute;margin-left:273.1pt;margin-top:-69pt;width:235.1pt;height:772.45pt;z-index:-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JhgAIAAGAFAAAOAAAAZHJzL2Uyb0RvYy54bWysVFFv2yAQfp+0/4B4X21n6ZJGdaooXadJ&#10;VVutnfpMMMSWMMeAxMl+/Q6wna6r9jAtDwS47767+3zH5dWhVWQvrGtAl7Q4yykRmkPV6G1Jvz/d&#10;fJhT4jzTFVOgRUmPwtGr5ft3l51ZiAnUoCphCZJot+hMSWvvzSLLHK9Fy9wZGKHRKMG2zOPRbrPK&#10;sg7ZW5VN8vxT1oGtjAUunMPb62Sky8gvpeD+XkonPFElxdx8XG1cN2HNlpdssbXM1A3v02D/kEXL&#10;Go1BR6pr5hnZ2eYPqrbhFhxIf8ahzUDKhotYA1ZT5K+qeayZEbEWFMeZUSb3/2j53f7RPFiUoTNu&#10;4XAbqjhI24Z/zI8coljHUSxx8ITj5eRifj6dzSjhaLuYF/m0KIKc2cndWOe/CGhJ2JTU4teIIrH9&#10;rfMJOkBCNAeqqW4apeLBbjdrZcme4ZcrPhezj+ue/TeY0gGsIbglxnCTnYqJO39UIuCU/iYkaaqQ&#10;fswk9pkY4zDOhfZFMtWsEin8eY6/IXrozOARK42EgVli/JG7JxiQiWTgTln2+OAqYpuOzvnfEkvO&#10;o0eMDNqPzm2jwb5FoLCqPnLCDyIlaYJKG6iOD5ZYSEPiDL9p8LvdMucfmMWpwPnBSff3uEgFXUmh&#10;31FSg/351n3AY7OilZIOp6yk7seOWUGJ+qqxjS+K6TSMZTxMz2cTPNiXls1Li961awjtgG+K4XEb&#10;8F4NW2mhfcYHYRWioolpjrFLyr0dDmufph+fFC5WqwjDUTTM3+pHwwN5UDX05dPhmVnTN6/Hvr+D&#10;YSLZ4lUPJ2zw1LDaeZBNbPCTrr3eOMaxcfonJ7wTL88RdXoYl78AAAD//wMAUEsDBBQABgAIAAAA&#10;IQB2Kjpu4AAAAA4BAAAPAAAAZHJzL2Rvd25yZXYueG1sTI/BTsMwDIbvSLxDZCRuW9JRyihNJ4Tg&#10;sCMBCY5ZY5pqTVI16VreHu/Ebrb86ff3V7vF9eyEY+yCl5CtBTD0TTCdbyV8fryttsBi0t7oPniU&#10;8IsRdvX1VaVLE2b/jieVWkYhPpZagk1pKDmPjUWn4zoM6On2E0anE61jy82oZwp3Pd8IUXCnO08f&#10;rB7wxWJzVJOTMIUHt//+atqj2IfZ8lelTFJS3t4sz0/AEi7pH4azPqlDTU6HMHkTWS/hPi82hEpY&#10;ZXdbanVGRFbkwA405aJ4BF5X/LJG/QcAAP//AwBQSwECLQAUAAYACAAAACEAtoM4kv4AAADhAQAA&#10;EwAAAAAAAAAAAAAAAAAAAAAAW0NvbnRlbnRfVHlwZXNdLnhtbFBLAQItABQABgAIAAAAIQA4/SH/&#10;1gAAAJQBAAALAAAAAAAAAAAAAAAAAC8BAABfcmVscy8ucmVsc1BLAQItABQABgAIAAAAIQDmdcJh&#10;gAIAAGAFAAAOAAAAAAAAAAAAAAAAAC4CAABkcnMvZTJvRG9jLnhtbFBLAQItABQABgAIAAAAIQB2&#10;Kjpu4AAAAA4BAAAPAAAAAAAAAAAAAAAAANoEAABkcnMvZG93bnJldi54bWxQSwUGAAAAAAQABADz&#10;AAAA5wUAAAAA&#10;" fillcolor="#1e173c" stroked="f" strokeweight="2pt"/>
            </w:pict>
          </mc:Fallback>
        </mc:AlternateContent>
      </w:r>
      <w:r w:rsidR="003728B1"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90B0F6" wp14:editId="58E1AA0D">
                <wp:simplePos x="0" y="0"/>
                <wp:positionH relativeFrom="column">
                  <wp:posOffset>-665356</wp:posOffset>
                </wp:positionH>
                <wp:positionV relativeFrom="paragraph">
                  <wp:posOffset>-494443</wp:posOffset>
                </wp:positionV>
                <wp:extent cx="3731895" cy="443059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4430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E5B9D" w14:textId="5346CD60" w:rsidR="00DD620B" w:rsidRPr="00A9354D" w:rsidRDefault="0064798E" w:rsidP="001D1A25">
                            <w:pPr>
                              <w:rPr>
                                <w:rFonts w:ascii="Avenir Book" w:hAnsi="Avenir Book" w:cstheme="minorHAnsi"/>
                                <w:b/>
                                <w:color w:val="1E173C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9354D">
                              <w:rPr>
                                <w:rFonts w:ascii="Avenir Black" w:hAnsi="Avenir Black" w:cstheme="minorHAnsi"/>
                                <w:b/>
                                <w:color w:val="82BE00"/>
                                <w:sz w:val="44"/>
                                <w:szCs w:val="44"/>
                                <w:lang w:val="en-US"/>
                              </w:rPr>
                              <w:t>David</w:t>
                            </w:r>
                            <w:r w:rsidR="002C7BD2" w:rsidRPr="00A9354D">
                              <w:rPr>
                                <w:rFonts w:ascii="Avenir Book" w:hAnsi="Avenir Book" w:cstheme="minorHAnsi"/>
                                <w:b/>
                                <w:color w:val="1E173C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Pr="00A9354D">
                              <w:rPr>
                                <w:rFonts w:ascii="Avenir Book" w:hAnsi="Avenir Book" w:cstheme="minorHAnsi"/>
                                <w:b/>
                                <w:bCs/>
                                <w:color w:val="1E173C"/>
                                <w:sz w:val="44"/>
                                <w:szCs w:val="44"/>
                                <w:lang w:val="en-US"/>
                              </w:rPr>
                              <w:t>MATHEY</w:t>
                            </w:r>
                          </w:p>
                          <w:p w14:paraId="1DDD3C07" w14:textId="77777777" w:rsidR="00FC1B7E" w:rsidRPr="008D56DA" w:rsidRDefault="00FC1B7E" w:rsidP="00C07020">
                            <w:pPr>
                              <w:jc w:val="center"/>
                              <w:rPr>
                                <w:rFonts w:ascii="Avenir Book" w:hAnsi="Avenir Book" w:cstheme="minorHAnsi"/>
                                <w:b/>
                                <w:color w:val="1E173C"/>
                                <w:sz w:val="56"/>
                                <w:szCs w:val="52"/>
                              </w:rPr>
                            </w:pPr>
                          </w:p>
                          <w:p w14:paraId="4B548F8A" w14:textId="77777777" w:rsidR="00E561F5" w:rsidRPr="008D56DA" w:rsidRDefault="00E561F5" w:rsidP="00C07020">
                            <w:pPr>
                              <w:jc w:val="center"/>
                              <w:rPr>
                                <w:rFonts w:ascii="Avenir Book" w:hAnsi="Avenir Book" w:cstheme="minorHAnsi"/>
                                <w:b/>
                                <w:color w:val="1E173C"/>
                                <w:sz w:val="56"/>
                                <w:szCs w:val="52"/>
                              </w:rPr>
                            </w:pPr>
                          </w:p>
                          <w:p w14:paraId="0613876A" w14:textId="77777777" w:rsidR="00E561F5" w:rsidRPr="008D56DA" w:rsidRDefault="00E561F5" w:rsidP="00C07020">
                            <w:pPr>
                              <w:jc w:val="center"/>
                              <w:rPr>
                                <w:rFonts w:ascii="Avenir Book" w:hAnsi="Avenir Book" w:cstheme="minorHAnsi"/>
                                <w:color w:val="1E173C"/>
                                <w:sz w:val="56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B0F6" id="Cuadro de texto 58" o:spid="_x0000_s1027" type="#_x0000_t202" style="position:absolute;margin-left:-52.4pt;margin-top:-38.95pt;width:293.85pt;height:34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sJsYwIAADsFAAAOAAAAZHJzL2Uyb0RvYy54bWysVM1uGjEQvlfqO1i+l4UATUAsESWiqhQl&#10;UUmVs/HaYVWvx7UHdunTd+xdCE17SdWLPZ7/+WbGs+umMmyvfCjB5nzQ63OmrISitM85//a4+nDF&#10;WUBhC2HAqpwfVODX8/fvZrWbqgvYgimUZ+TEhmntcr5FdNMsC3KrKhF64JQloQZfCaSnf84KL2ry&#10;Xpnsot//mNXgC+dBqhCIe9MK+Tz511pJvNc6KGQm55QbptOncxPPbD4T02cv3LaUXRriH7KoRGkp&#10;6MnVjUDBdr78w1VVSg8BNPYkVBloXUqVaqBqBv1X1ay3wqlUC4ET3Amm8P/cyrv92j14hs0naKiB&#10;EZDahWkgZqyn0b6KN2XKSE4QHk6wqQaZJObwcji4mow5kyQbjYb98SS6yV6snQ/4WUHFIpFzT21J&#10;aIn9bcBW9agSg1lYlcak1hj7G4N8thyVettZvyScKDwYFa2M/ao0K4uUd2SkqVJL49le0DwIKZXF&#10;VHLyS9pRS1Pstxh2+tG0zeotxieLFBksnoyr0oJPKL1Ku/h+TFm3+gT1Wd2RxGbTUOFn/dxAcaA2&#10;e2g3IDi5KqkXtyLgg/A08tRZWmO8p0MbqHMOHcXZFvzPv/GjPk0iSTmraYVyHn7shFecmS+WZnQy&#10;GI3izqXHaHx5QQ9/LtmcS+yuWgJ1ZUAfhpOJjPpojqT2UD3Rti9iVBIJKyl2zvFILrFdbPotpFos&#10;khJtmRN4a9dORtcR5Thpj82T8K4bR6RBvoPjsonpq6lsdaOlhcUOQZdpZCPOLaod/rShaei73yR+&#10;AefvpPXy581/AQAA//8DAFBLAwQUAAYACAAAACEA6rLkmt8AAAALAQAADwAAAGRycy9kb3ducmV2&#10;LnhtbEyPQU/DMAyF70j7D5GRuG1Jp8K60nSaQFxBbAOJW9Z4bUXjVE22ln+PObHbs9/T8+diM7lO&#10;XHAIrScNyUKBQKq8banWcNi/zDMQIRqypvOEGn4wwKac3RQmt36kd7zsYi24hEJuNDQx9rmUoWrQ&#10;mbDwPRJ7Jz84E3kcamkHM3K56+RSqQfpTEt8oTE9PjVYfe/OTsPH6+nrM1Vv9bO770c/KUluLbW+&#10;u522jyAiTvE/DH/4jA4lMx39mWwQnYZ5olJmj6xWqzUIjqTZksWRN1kCsizk9Q/lLwAAAP//AwBQ&#10;SwECLQAUAAYACAAAACEAtoM4kv4AAADhAQAAEwAAAAAAAAAAAAAAAAAAAAAAW0NvbnRlbnRfVHlw&#10;ZXNdLnhtbFBLAQItABQABgAIAAAAIQA4/SH/1gAAAJQBAAALAAAAAAAAAAAAAAAAAC8BAABfcmVs&#10;cy8ucmVsc1BLAQItABQABgAIAAAAIQBdZsJsYwIAADsFAAAOAAAAAAAAAAAAAAAAAC4CAABkcnMv&#10;ZTJvRG9jLnhtbFBLAQItABQABgAIAAAAIQDqsuSa3wAAAAsBAAAPAAAAAAAAAAAAAAAAAL0EAABk&#10;cnMvZG93bnJldi54bWxQSwUGAAAAAAQABADzAAAAyQUAAAAA&#10;" filled="f" stroked="f">
                <v:textbox>
                  <w:txbxContent>
                    <w:p w14:paraId="0C0E5B9D" w14:textId="5346CD60" w:rsidR="00DD620B" w:rsidRPr="00A9354D" w:rsidRDefault="0064798E" w:rsidP="001D1A25">
                      <w:pPr>
                        <w:rPr>
                          <w:rFonts w:ascii="Avenir Book" w:hAnsi="Avenir Book" w:cstheme="minorHAnsi"/>
                          <w:b/>
                          <w:color w:val="1E173C"/>
                          <w:sz w:val="44"/>
                          <w:szCs w:val="44"/>
                          <w:lang w:val="en-US"/>
                        </w:rPr>
                      </w:pPr>
                      <w:r w:rsidRPr="00A9354D">
                        <w:rPr>
                          <w:rFonts w:ascii="Avenir Black" w:hAnsi="Avenir Black" w:cstheme="minorHAnsi"/>
                          <w:b/>
                          <w:color w:val="82BE00"/>
                          <w:sz w:val="44"/>
                          <w:szCs w:val="44"/>
                          <w:lang w:val="en-US"/>
                        </w:rPr>
                        <w:t>David</w:t>
                      </w:r>
                      <w:r w:rsidR="002C7BD2" w:rsidRPr="00A9354D">
                        <w:rPr>
                          <w:rFonts w:ascii="Avenir Book" w:hAnsi="Avenir Book" w:cstheme="minorHAnsi"/>
                          <w:b/>
                          <w:color w:val="1E173C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Pr="00A9354D">
                        <w:rPr>
                          <w:rFonts w:ascii="Avenir Book" w:hAnsi="Avenir Book" w:cstheme="minorHAnsi"/>
                          <w:b/>
                          <w:bCs/>
                          <w:color w:val="1E173C"/>
                          <w:sz w:val="44"/>
                          <w:szCs w:val="44"/>
                          <w:lang w:val="en-US"/>
                        </w:rPr>
                        <w:t>MATHEY</w:t>
                      </w:r>
                    </w:p>
                    <w:p w14:paraId="1DDD3C07" w14:textId="77777777" w:rsidR="00FC1B7E" w:rsidRPr="008D56DA" w:rsidRDefault="00FC1B7E" w:rsidP="00C07020">
                      <w:pPr>
                        <w:jc w:val="center"/>
                        <w:rPr>
                          <w:rFonts w:ascii="Avenir Book" w:hAnsi="Avenir Book" w:cstheme="minorHAnsi"/>
                          <w:b/>
                          <w:color w:val="1E173C"/>
                          <w:sz w:val="56"/>
                          <w:szCs w:val="52"/>
                        </w:rPr>
                      </w:pPr>
                    </w:p>
                    <w:p w14:paraId="4B548F8A" w14:textId="77777777" w:rsidR="00E561F5" w:rsidRPr="008D56DA" w:rsidRDefault="00E561F5" w:rsidP="00C07020">
                      <w:pPr>
                        <w:jc w:val="center"/>
                        <w:rPr>
                          <w:rFonts w:ascii="Avenir Book" w:hAnsi="Avenir Book" w:cstheme="minorHAnsi"/>
                          <w:b/>
                          <w:color w:val="1E173C"/>
                          <w:sz w:val="56"/>
                          <w:szCs w:val="52"/>
                        </w:rPr>
                      </w:pPr>
                    </w:p>
                    <w:p w14:paraId="0613876A" w14:textId="77777777" w:rsidR="00E561F5" w:rsidRPr="008D56DA" w:rsidRDefault="00E561F5" w:rsidP="00C07020">
                      <w:pPr>
                        <w:jc w:val="center"/>
                        <w:rPr>
                          <w:rFonts w:ascii="Avenir Book" w:hAnsi="Avenir Book" w:cstheme="minorHAnsi"/>
                          <w:color w:val="1E173C"/>
                          <w:sz w:val="56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5839" w:rsidRPr="004F425C">
        <w:rPr>
          <w:rFonts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445A902" wp14:editId="5F71AE55">
                <wp:simplePos x="0" y="0"/>
                <wp:positionH relativeFrom="page">
                  <wp:posOffset>436245</wp:posOffset>
                </wp:positionH>
                <wp:positionV relativeFrom="paragraph">
                  <wp:posOffset>226222</wp:posOffset>
                </wp:positionV>
                <wp:extent cx="3909695" cy="77089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9695" cy="770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B59993B" w14:textId="4D9A51F7" w:rsidR="00266504" w:rsidRDefault="0064798E" w:rsidP="00266504">
                            <w:pPr>
                              <w:rPr>
                                <w:rFonts w:ascii="Avenir Book" w:hAnsi="Avenir Book" w:cstheme="minorHAnsi"/>
                                <w:color w:val="1E173C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venir Book" w:hAnsi="Avenir Book" w:cstheme="minorHAnsi"/>
                                <w:color w:val="1E173C"/>
                                <w:sz w:val="20"/>
                                <w:szCs w:val="20"/>
                                <w:lang w:val="fr-FR"/>
                              </w:rPr>
                              <w:t>Autonome et enthousiaste, sachant travailler également en équipe, mes diverses expériences m’ont permis de développer mes compétences</w:t>
                            </w:r>
                            <w:r w:rsidR="00914A5E">
                              <w:rPr>
                                <w:rFonts w:ascii="Avenir Book" w:hAnsi="Avenir Book" w:cstheme="minorHAnsi"/>
                                <w:color w:val="1E173C"/>
                                <w:sz w:val="20"/>
                                <w:szCs w:val="20"/>
                                <w:lang w:val="fr-FR"/>
                              </w:rPr>
                              <w:t xml:space="preserve"> et d’appréhender différents outils</w:t>
                            </w:r>
                            <w:r w:rsidR="00C92666">
                              <w:rPr>
                                <w:rFonts w:ascii="Avenir Book" w:hAnsi="Avenir Book" w:cstheme="minorHAnsi"/>
                                <w:color w:val="1E173C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2C35C989" w14:textId="27692CC2" w:rsidR="00C92666" w:rsidRPr="00654EA5" w:rsidRDefault="00C92666" w:rsidP="00266504">
                            <w:pPr>
                              <w:rPr>
                                <w:rFonts w:ascii="Avenir Book" w:hAnsi="Avenir Book" w:cstheme="minorHAnsi"/>
                                <w:color w:val="1E173C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venir Book" w:hAnsi="Avenir Book" w:cstheme="minorHAnsi"/>
                                <w:color w:val="1E173C"/>
                                <w:sz w:val="20"/>
                                <w:szCs w:val="20"/>
                                <w:lang w:val="fr-FR"/>
                              </w:rPr>
                              <w:t>Ma formation récente de développeur</w:t>
                            </w:r>
                            <w:r w:rsidR="00550956">
                              <w:rPr>
                                <w:rFonts w:ascii="Avenir Book" w:hAnsi="Avenir Book" w:cstheme="minorHAnsi"/>
                                <w:color w:val="1E173C"/>
                                <w:sz w:val="20"/>
                                <w:szCs w:val="20"/>
                                <w:lang w:val="fr-FR"/>
                              </w:rPr>
                              <w:t>……</w:t>
                            </w:r>
                          </w:p>
                          <w:p w14:paraId="57582C1F" w14:textId="77777777" w:rsidR="00145FB9" w:rsidRPr="008D56DA" w:rsidRDefault="00145FB9" w:rsidP="00A407AB">
                            <w:pPr>
                              <w:rPr>
                                <w:rFonts w:ascii="Avenir Book" w:hAnsi="Avenir Book" w:cstheme="minorHAnsi"/>
                                <w:color w:val="1E173C"/>
                                <w:sz w:val="20"/>
                                <w:szCs w:val="20"/>
                              </w:rPr>
                            </w:pPr>
                          </w:p>
                          <w:p w14:paraId="6CA18A3C" w14:textId="77777777" w:rsidR="00145FB9" w:rsidRPr="008D56DA" w:rsidRDefault="00145FB9" w:rsidP="00A407AB">
                            <w:pPr>
                              <w:rPr>
                                <w:rFonts w:ascii="Avenir Book" w:hAnsi="Avenir Book" w:cstheme="minorHAnsi"/>
                                <w:color w:val="1E173C"/>
                                <w:sz w:val="20"/>
                                <w:szCs w:val="20"/>
                              </w:rPr>
                            </w:pPr>
                          </w:p>
                          <w:p w14:paraId="0C410BFF" w14:textId="77777777" w:rsidR="00145FB9" w:rsidRPr="008D56DA" w:rsidRDefault="00145FB9" w:rsidP="00A407AB">
                            <w:pPr>
                              <w:rPr>
                                <w:rFonts w:ascii="Avenir Book" w:hAnsi="Avenir Book" w:cstheme="minorHAnsi"/>
                                <w:i/>
                                <w:color w:val="1E173C"/>
                                <w:sz w:val="20"/>
                                <w:szCs w:val="20"/>
                              </w:rPr>
                            </w:pPr>
                            <w:r w:rsidRPr="008D56DA">
                              <w:rPr>
                                <w:rFonts w:ascii="Avenir Book" w:hAnsi="Avenir Book" w:cstheme="minorHAnsi"/>
                                <w:color w:val="1E173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675F434" w14:textId="77777777" w:rsidR="00145FB9" w:rsidRPr="008D56DA" w:rsidRDefault="00145FB9" w:rsidP="00A407AB">
                            <w:pPr>
                              <w:rPr>
                                <w:rFonts w:ascii="Avenir Book" w:hAnsi="Avenir Book" w:cstheme="minorHAnsi"/>
                                <w:color w:val="1E173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5A902" id="Cuadro de texto 8" o:spid="_x0000_s1028" type="#_x0000_t202" style="position:absolute;margin-left:34.35pt;margin-top:17.8pt;width:307.85pt;height:60.7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ahKJgIAAFEEAAAOAAAAZHJzL2Uyb0RvYy54bWysVEtv2zAMvg/YfxB0X+xkadMYcYqsRYYB&#10;QVsgLXpWZCk2aomapMTOfv0o2Xm022nYRaZIiq/vo2e3rarJXlhXgc7pcJBSIjSHotLbnL48L7/c&#10;UOI80wWrQYucHoSjt/PPn2aNycQISqgLYQkG0S5rTE5L702WJI6XQjE3ACM0GiVYxTxe7TYpLGsw&#10;uqqTUZpeJw3YwljgwjnU3ndGOo/xpRTcP0rphCd1TrE2H08bz004k/mMZVvLTFnxvgz2D1UoVmlM&#10;egp1zzwjO1v9EUpV3IID6QccVAJSVlzEHrCbYfqhm3XJjIi94HCcOY3J/b+w/GG/Nk+W+PYbtAhg&#10;bMKZFfA3h7NJGuOy3ifM1GUOvUOjrbQqfLEFgg9xtofTPEXrCUfl12k6vZ5eUcLRNpmkN9M48OT8&#10;2ljnvwtQJAg5tYhXrIDtV86H/Cw7uoRkGpZVXUfMav1OgY6dRkTQ+9fngoPk201LqiKnowB70Gyg&#10;OGDzFjpeOMOXFRayYs4/MYtEwLaQ3P4RD1lDk1PoJUpKsL/+pg/+iA9aKWmQWDl1P3fMCkrqHxqR&#10;mw7H48DEeBlfTUZ4sZeWzaVF79QdIHeHuEaGRzH4+/ooSgvqFXdgEbKiiWmOuXPqj+Kd7+iOO8TF&#10;YhGdkHuG+ZVeG37EPIz5uX1l1vRYeETxAY4UZNkHSDrfDoPFzoOsIl7nqfbkQd5GGPsdC4txeY9e&#10;5z/B/DcAAAD//wMAUEsDBBQABgAIAAAAIQBTV5Co3gAAAAkBAAAPAAAAZHJzL2Rvd25yZXYueG1s&#10;TI/LTsMwEEX3SP0HayqxozYlSUOIUyEQWxDlIbFz42kSNR5HsduEv2dYwXJ0j+49U25n14szjqHz&#10;pOF6pUAg1d521Gh4f3u6ykGEaMia3hNq+MYA22pxUZrC+ole8byLjeASCoXR0MY4FFKGukVnwsoP&#10;SJwd/OhM5HNspB3NxOWul2ulMulMR7zQmgEfWqyPu5PT8PF8+PpM1Evz6NJh8rOS5G6l1pfL+f4O&#10;RMQ5/sHwq8/qULHT3p/IBtFryPINkxpu0gwE51meJCD2DKYbBbIq5f8Pqh8AAAD//wMAUEsBAi0A&#10;FAAGAAgAAAAhALaDOJL+AAAA4QEAABMAAAAAAAAAAAAAAAAAAAAAAFtDb250ZW50X1R5cGVzXS54&#10;bWxQSwECLQAUAAYACAAAACEAOP0h/9YAAACUAQAACwAAAAAAAAAAAAAAAAAvAQAAX3JlbHMvLnJl&#10;bHNQSwECLQAUAAYACAAAACEAgDmoSiYCAABRBAAADgAAAAAAAAAAAAAAAAAuAgAAZHJzL2Uyb0Rv&#10;Yy54bWxQSwECLQAUAAYACAAAACEAU1eQqN4AAAAJAQAADwAAAAAAAAAAAAAAAACABAAAZHJzL2Rv&#10;d25yZXYueG1sUEsFBgAAAAAEAAQA8wAAAIsFAAAAAA==&#10;" filled="f" stroked="f">
                <v:textbox>
                  <w:txbxContent>
                    <w:p w14:paraId="1B59993B" w14:textId="4D9A51F7" w:rsidR="00266504" w:rsidRDefault="0064798E" w:rsidP="00266504">
                      <w:pPr>
                        <w:rPr>
                          <w:rFonts w:ascii="Avenir Book" w:hAnsi="Avenir Book" w:cstheme="minorHAnsi"/>
                          <w:color w:val="1E173C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venir Book" w:hAnsi="Avenir Book" w:cstheme="minorHAnsi"/>
                          <w:color w:val="1E173C"/>
                          <w:sz w:val="20"/>
                          <w:szCs w:val="20"/>
                          <w:lang w:val="fr-FR"/>
                        </w:rPr>
                        <w:t>Autonome et enthousiaste, sachant travailler également en équipe, mes diverses expériences m’ont permis de développer mes compétences</w:t>
                      </w:r>
                      <w:r w:rsidR="00914A5E">
                        <w:rPr>
                          <w:rFonts w:ascii="Avenir Book" w:hAnsi="Avenir Book" w:cstheme="minorHAnsi"/>
                          <w:color w:val="1E173C"/>
                          <w:sz w:val="20"/>
                          <w:szCs w:val="20"/>
                          <w:lang w:val="fr-FR"/>
                        </w:rPr>
                        <w:t xml:space="preserve"> et d’appréhender différents outils</w:t>
                      </w:r>
                      <w:r w:rsidR="00C92666">
                        <w:rPr>
                          <w:rFonts w:ascii="Avenir Book" w:hAnsi="Avenir Book" w:cstheme="minorHAnsi"/>
                          <w:color w:val="1E173C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2C35C989" w14:textId="27692CC2" w:rsidR="00C92666" w:rsidRPr="00654EA5" w:rsidRDefault="00C92666" w:rsidP="00266504">
                      <w:pPr>
                        <w:rPr>
                          <w:rFonts w:ascii="Avenir Book" w:hAnsi="Avenir Book" w:cstheme="minorHAnsi"/>
                          <w:color w:val="1E173C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venir Book" w:hAnsi="Avenir Book" w:cstheme="minorHAnsi"/>
                          <w:color w:val="1E173C"/>
                          <w:sz w:val="20"/>
                          <w:szCs w:val="20"/>
                          <w:lang w:val="fr-FR"/>
                        </w:rPr>
                        <w:t>Ma formation récente de développeur</w:t>
                      </w:r>
                      <w:r w:rsidR="00550956">
                        <w:rPr>
                          <w:rFonts w:ascii="Avenir Book" w:hAnsi="Avenir Book" w:cstheme="minorHAnsi"/>
                          <w:color w:val="1E173C"/>
                          <w:sz w:val="20"/>
                          <w:szCs w:val="20"/>
                          <w:lang w:val="fr-FR"/>
                        </w:rPr>
                        <w:t>……</w:t>
                      </w:r>
                    </w:p>
                    <w:p w14:paraId="57582C1F" w14:textId="77777777" w:rsidR="00145FB9" w:rsidRPr="008D56DA" w:rsidRDefault="00145FB9" w:rsidP="00A407AB">
                      <w:pPr>
                        <w:rPr>
                          <w:rFonts w:ascii="Avenir Book" w:hAnsi="Avenir Book" w:cstheme="minorHAnsi"/>
                          <w:color w:val="1E173C"/>
                          <w:sz w:val="20"/>
                          <w:szCs w:val="20"/>
                        </w:rPr>
                      </w:pPr>
                    </w:p>
                    <w:p w14:paraId="6CA18A3C" w14:textId="77777777" w:rsidR="00145FB9" w:rsidRPr="008D56DA" w:rsidRDefault="00145FB9" w:rsidP="00A407AB">
                      <w:pPr>
                        <w:rPr>
                          <w:rFonts w:ascii="Avenir Book" w:hAnsi="Avenir Book" w:cstheme="minorHAnsi"/>
                          <w:color w:val="1E173C"/>
                          <w:sz w:val="20"/>
                          <w:szCs w:val="20"/>
                        </w:rPr>
                      </w:pPr>
                    </w:p>
                    <w:p w14:paraId="0C410BFF" w14:textId="77777777" w:rsidR="00145FB9" w:rsidRPr="008D56DA" w:rsidRDefault="00145FB9" w:rsidP="00A407AB">
                      <w:pPr>
                        <w:rPr>
                          <w:rFonts w:ascii="Avenir Book" w:hAnsi="Avenir Book" w:cstheme="minorHAnsi"/>
                          <w:i/>
                          <w:color w:val="1E173C"/>
                          <w:sz w:val="20"/>
                          <w:szCs w:val="20"/>
                        </w:rPr>
                      </w:pPr>
                      <w:r w:rsidRPr="008D56DA">
                        <w:rPr>
                          <w:rFonts w:ascii="Avenir Book" w:hAnsi="Avenir Book" w:cstheme="minorHAnsi"/>
                          <w:color w:val="1E173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675F434" w14:textId="77777777" w:rsidR="00145FB9" w:rsidRPr="008D56DA" w:rsidRDefault="00145FB9" w:rsidP="00A407AB">
                      <w:pPr>
                        <w:rPr>
                          <w:rFonts w:ascii="Avenir Book" w:hAnsi="Avenir Book" w:cstheme="minorHAnsi"/>
                          <w:color w:val="1E173C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C1B7E" w:rsidRPr="004F425C">
        <w:rPr>
          <w:rFonts w:asciiTheme="minorHAnsi" w:hAnsiTheme="minorHAnsi" w:cstheme="minorHAnsi"/>
          <w:i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39CF58" wp14:editId="6FD41BFD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DB357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B9ECF2C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467ECCFC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098ABF1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2AD152C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9CF58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63DB357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B9ECF2C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467ECCFC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098ABF1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2AD152C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429B84" wp14:editId="1154F24B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901F1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562BD7">
                              <w:fldChar w:fldCharType="begin"/>
                            </w:r>
                            <w:r w:rsidR="00562B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2BD7">
                              <w:fldChar w:fldCharType="separate"/>
                            </w:r>
                            <w:r w:rsidR="00161E4A">
                              <w:fldChar w:fldCharType="begin"/>
                            </w:r>
                            <w:r w:rsidR="00161E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1E4A">
                              <w:fldChar w:fldCharType="separate"/>
                            </w:r>
                            <w:r w:rsidR="00FD5E8D">
                              <w:fldChar w:fldCharType="begin"/>
                            </w:r>
                            <w:r w:rsidR="00FD5E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E8D">
                              <w:fldChar w:fldCharType="separate"/>
                            </w:r>
                            <w:r w:rsidR="00F3147B">
                              <w:fldChar w:fldCharType="begin"/>
                            </w:r>
                            <w:r w:rsidR="00F314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147B">
                              <w:fldChar w:fldCharType="separate"/>
                            </w:r>
                            <w:r w:rsidR="00656A1C">
                              <w:fldChar w:fldCharType="begin"/>
                            </w:r>
                            <w:r w:rsidR="00656A1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6A1C">
                              <w:fldChar w:fldCharType="separate"/>
                            </w:r>
                            <w:r w:rsidR="00A8219C">
                              <w:fldChar w:fldCharType="begin"/>
                            </w:r>
                            <w:r w:rsidR="00A8219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8219C">
                              <w:fldChar w:fldCharType="separate"/>
                            </w:r>
                            <w:r w:rsidR="004F5CC0">
                              <w:fldChar w:fldCharType="begin"/>
                            </w:r>
                            <w:r w:rsidR="004F5CC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5CC0">
                              <w:fldChar w:fldCharType="separate"/>
                            </w:r>
                            <w:r w:rsidR="00FD2840">
                              <w:fldChar w:fldCharType="begin"/>
                            </w:r>
                            <w:r w:rsidR="00FD284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2840">
                              <w:fldChar w:fldCharType="separate"/>
                            </w:r>
                            <w:r w:rsidR="00BD1D71">
                              <w:fldChar w:fldCharType="begin"/>
                            </w:r>
                            <w:r w:rsidR="00BD1D7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D1D71">
                              <w:fldChar w:fldCharType="separate"/>
                            </w:r>
                            <w:r w:rsidR="00793D17">
                              <w:fldChar w:fldCharType="begin"/>
                            </w:r>
                            <w:r w:rsidR="00793D1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3D17">
                              <w:fldChar w:fldCharType="separate"/>
                            </w:r>
                            <w:r w:rsidR="00F43CB0">
                              <w:fldChar w:fldCharType="begin"/>
                            </w:r>
                            <w:r w:rsidR="00F43C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3CB0">
                              <w:fldChar w:fldCharType="separate"/>
                            </w:r>
                            <w:r w:rsidR="001070D3">
                              <w:fldChar w:fldCharType="begin"/>
                            </w:r>
                            <w:r w:rsidR="001070D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070D3">
                              <w:fldChar w:fldCharType="separate"/>
                            </w:r>
                            <w:r w:rsidR="005E53BE">
                              <w:fldChar w:fldCharType="begin"/>
                            </w:r>
                            <w:r w:rsidR="005E53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E53BE">
                              <w:fldChar w:fldCharType="separate"/>
                            </w:r>
                            <w:r w:rsidR="004A4C2A">
                              <w:fldChar w:fldCharType="begin"/>
                            </w:r>
                            <w:r w:rsidR="004A4C2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A4C2A">
                              <w:fldChar w:fldCharType="separate"/>
                            </w:r>
                            <w:r w:rsidR="008E6F4F">
                              <w:fldChar w:fldCharType="begin"/>
                            </w:r>
                            <w:r w:rsidR="008E6F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E6F4F">
                              <w:fldChar w:fldCharType="separate"/>
                            </w:r>
                            <w:r w:rsidR="00900EEE">
                              <w:fldChar w:fldCharType="begin"/>
                            </w:r>
                            <w:r w:rsidR="00900EE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00EEE">
                              <w:fldChar w:fldCharType="separate"/>
                            </w:r>
                            <w:r w:rsidR="00EB045B">
                              <w:fldChar w:fldCharType="begin"/>
                            </w:r>
                            <w:r w:rsidR="00EB04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045B">
                              <w:fldChar w:fldCharType="separate"/>
                            </w:r>
                            <w:r w:rsidR="00561F9E">
                              <w:fldChar w:fldCharType="begin"/>
                            </w:r>
                            <w:r w:rsidR="00561F9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1F9E">
                              <w:fldChar w:fldCharType="separate"/>
                            </w:r>
                            <w:r w:rsidR="00AA7A06">
                              <w:fldChar w:fldCharType="begin"/>
                            </w:r>
                            <w:r w:rsidR="00AA7A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7A06">
                              <w:fldChar w:fldCharType="separate"/>
                            </w:r>
                            <w:r w:rsidR="0003446C">
                              <w:fldChar w:fldCharType="begin"/>
                            </w:r>
                            <w:r w:rsidR="000344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446C">
                              <w:fldChar w:fldCharType="separate"/>
                            </w:r>
                            <w:r w:rsidR="00AB09D4">
                              <w:fldChar w:fldCharType="begin"/>
                            </w:r>
                            <w:r w:rsidR="00AB09D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B09D4">
                              <w:fldChar w:fldCharType="separate"/>
                            </w:r>
                            <w:r w:rsidR="00533A8C">
                              <w:fldChar w:fldCharType="begin"/>
                            </w:r>
                            <w:r w:rsidR="00533A8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33A8C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C113ED">
                              <w:rPr>
                                <w:noProof/>
                              </w:rPr>
                              <w:fldChar w:fldCharType="begin"/>
                            </w:r>
                            <w:r w:rsidR="00C113ED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3ED">
                              <w:rPr>
                                <w:noProof/>
                              </w:rPr>
                              <w:fldChar w:fldCharType="separate"/>
                            </w:r>
                            <w:r w:rsidR="00C113ED">
                              <w:rPr>
                                <w:noProof/>
                              </w:rPr>
                              <w:fldChar w:fldCharType="begin"/>
                            </w:r>
                            <w:r w:rsidR="00C113ED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3ED">
                              <w:rPr>
                                <w:noProof/>
                              </w:rPr>
                              <w:fldChar w:fldCharType="separate"/>
                            </w:r>
                            <w:r w:rsidR="000C1008">
                              <w:rPr>
                                <w:noProof/>
                              </w:rPr>
                              <w:fldChar w:fldCharType="begin"/>
                            </w:r>
                            <w:r w:rsidR="000C1008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C1008">
                              <w:rPr>
                                <w:noProof/>
                              </w:rPr>
                              <w:fldChar w:fldCharType="separate"/>
                            </w:r>
                            <w:r w:rsidR="00854FC0">
                              <w:rPr>
                                <w:noProof/>
                              </w:rPr>
                              <w:fldChar w:fldCharType="begin"/>
                            </w:r>
                            <w:r w:rsidR="00854FC0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4FC0">
                              <w:rPr>
                                <w:noProof/>
                              </w:rPr>
                              <w:fldChar w:fldCharType="separate"/>
                            </w:r>
                            <w:r w:rsidR="00F66242">
                              <w:rPr>
                                <w:noProof/>
                              </w:rPr>
                              <w:fldChar w:fldCharType="begin"/>
                            </w:r>
                            <w:r w:rsidR="00F66242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66242">
                              <w:rPr>
                                <w:noProof/>
                              </w:rPr>
                              <w:fldChar w:fldCharType="separate"/>
                            </w:r>
                            <w:r w:rsidR="00C85A43">
                              <w:rPr>
                                <w:noProof/>
                              </w:rPr>
                              <w:fldChar w:fldCharType="begin"/>
                            </w:r>
                            <w:r w:rsidR="00C85A43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85A43">
                              <w:rPr>
                                <w:noProof/>
                              </w:rPr>
                              <w:fldChar w:fldCharType="separate"/>
                            </w:r>
                            <w:r w:rsidR="0027041B">
                              <w:rPr>
                                <w:noProof/>
                              </w:rPr>
                              <w:fldChar w:fldCharType="begin"/>
                            </w:r>
                            <w:r w:rsidR="0027041B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7041B">
                              <w:rPr>
                                <w:noProof/>
                              </w:rPr>
                              <w:fldChar w:fldCharType="separate"/>
                            </w:r>
                            <w:r w:rsidR="00373D3A">
                              <w:rPr>
                                <w:noProof/>
                              </w:rPr>
                              <w:fldChar w:fldCharType="begin"/>
                            </w:r>
                            <w:r w:rsidR="00373D3A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3D3A">
                              <w:rPr>
                                <w:noProof/>
                              </w:rPr>
                              <w:fldChar w:fldCharType="separate"/>
                            </w:r>
                            <w:r w:rsidR="00EC4E5F">
                              <w:rPr>
                                <w:noProof/>
                              </w:rPr>
                              <w:fldChar w:fldCharType="begin"/>
                            </w:r>
                            <w:r w:rsidR="00EC4E5F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C4E5F">
                              <w:rPr>
                                <w:noProof/>
                              </w:rPr>
                              <w:fldChar w:fldCharType="separate"/>
                            </w:r>
                            <w:r w:rsidR="005602A9">
                              <w:rPr>
                                <w:noProof/>
                              </w:rPr>
                              <w:fldChar w:fldCharType="begin"/>
                            </w:r>
                            <w:r w:rsidR="005602A9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02A9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000000">
                              <w:rPr>
                                <w:noProof/>
                              </w:rPr>
                              <w:fldChar w:fldCharType="begin"/>
                            </w:r>
                            <w:r w:rsidR="00000000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rPr>
                                <w:noProof/>
                              </w:rPr>
                              <w:fldChar w:fldCharType="separate"/>
                            </w:r>
                            <w:r w:rsidR="00000000">
                              <w:rPr>
                                <w:noProof/>
                              </w:rPr>
                              <w:pict w14:anchorId="1789674C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alt="" style="width:31.05pt;height:31.05pt;mso-width-percent:0;mso-height-percent:0;mso-width-percent:0;mso-height-percent:0">
                                  <v:imagedata r:id="rId13" r:href="rId14" gain="109227f"/>
                                </v:shape>
                              </w:pic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5602A9">
                              <w:rPr>
                                <w:noProof/>
                              </w:rPr>
                              <w:fldChar w:fldCharType="end"/>
                            </w:r>
                            <w:r w:rsidR="00EC4E5F">
                              <w:rPr>
                                <w:noProof/>
                              </w:rPr>
                              <w:fldChar w:fldCharType="end"/>
                            </w:r>
                            <w:r w:rsidR="00373D3A">
                              <w:rPr>
                                <w:noProof/>
                              </w:rPr>
                              <w:fldChar w:fldCharType="end"/>
                            </w:r>
                            <w:r w:rsidR="0027041B">
                              <w:rPr>
                                <w:noProof/>
                              </w:rPr>
                              <w:fldChar w:fldCharType="end"/>
                            </w:r>
                            <w:r w:rsidR="00C85A43">
                              <w:rPr>
                                <w:noProof/>
                              </w:rPr>
                              <w:fldChar w:fldCharType="end"/>
                            </w:r>
                            <w:r w:rsidR="00F66242">
                              <w:rPr>
                                <w:noProof/>
                              </w:rPr>
                              <w:fldChar w:fldCharType="end"/>
                            </w:r>
                            <w:r w:rsidR="00854FC0">
                              <w:rPr>
                                <w:noProof/>
                              </w:rPr>
                              <w:fldChar w:fldCharType="end"/>
                            </w:r>
                            <w:r w:rsidR="000C1008">
                              <w:rPr>
                                <w:noProof/>
                              </w:rPr>
                              <w:fldChar w:fldCharType="end"/>
                            </w:r>
                            <w:r w:rsidR="00C113ED">
                              <w:rPr>
                                <w:noProof/>
                              </w:rPr>
                              <w:fldChar w:fldCharType="end"/>
                            </w:r>
                            <w:r w:rsidR="00C113E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fldChar w:fldCharType="end"/>
                            </w:r>
                            <w:r w:rsidR="00533A8C">
                              <w:fldChar w:fldCharType="end"/>
                            </w:r>
                            <w:r w:rsidR="00AB09D4">
                              <w:fldChar w:fldCharType="end"/>
                            </w:r>
                            <w:r w:rsidR="0003446C">
                              <w:fldChar w:fldCharType="end"/>
                            </w:r>
                            <w:r w:rsidR="00AA7A06">
                              <w:fldChar w:fldCharType="end"/>
                            </w:r>
                            <w:r w:rsidR="00561F9E">
                              <w:fldChar w:fldCharType="end"/>
                            </w:r>
                            <w:r w:rsidR="00EB045B">
                              <w:fldChar w:fldCharType="end"/>
                            </w:r>
                            <w:r w:rsidR="00900EEE">
                              <w:fldChar w:fldCharType="end"/>
                            </w:r>
                            <w:r w:rsidR="008E6F4F">
                              <w:fldChar w:fldCharType="end"/>
                            </w:r>
                            <w:r w:rsidR="004A4C2A">
                              <w:fldChar w:fldCharType="end"/>
                            </w:r>
                            <w:r w:rsidR="005E53BE">
                              <w:fldChar w:fldCharType="end"/>
                            </w:r>
                            <w:r w:rsidR="001070D3">
                              <w:fldChar w:fldCharType="end"/>
                            </w:r>
                            <w:r w:rsidR="00F43CB0">
                              <w:fldChar w:fldCharType="end"/>
                            </w:r>
                            <w:r w:rsidR="00793D17">
                              <w:fldChar w:fldCharType="end"/>
                            </w:r>
                            <w:r w:rsidR="00BD1D71">
                              <w:fldChar w:fldCharType="end"/>
                            </w:r>
                            <w:r w:rsidR="00FD2840">
                              <w:fldChar w:fldCharType="end"/>
                            </w:r>
                            <w:r w:rsidR="004F5CC0">
                              <w:fldChar w:fldCharType="end"/>
                            </w:r>
                            <w:r w:rsidR="00A8219C">
                              <w:fldChar w:fldCharType="end"/>
                            </w:r>
                            <w:r w:rsidR="00656A1C">
                              <w:fldChar w:fldCharType="end"/>
                            </w:r>
                            <w:r w:rsidR="00F3147B">
                              <w:fldChar w:fldCharType="end"/>
                            </w:r>
                            <w:r w:rsidR="00FD5E8D">
                              <w:fldChar w:fldCharType="end"/>
                            </w:r>
                            <w:r w:rsidR="00161E4A">
                              <w:fldChar w:fldCharType="end"/>
                            </w:r>
                            <w:r w:rsidR="00562BD7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29B84" id="Text Box 231" o:spid="_x0000_s1030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Uh4AEAAKUDAAAOAAAAZHJzL2Uyb0RvYy54bWysU9tu2zAMfR+wfxD0vjgOkq0x4hRdiwwD&#10;ugvQ9QNkWbKF2aJAKbGzrx8lJ2m2vg17EURSPjyHPN7cjn3HDgq9AVvyfDbnTFkJtbFNyZ9/7N7d&#10;cOaDsLXowKqSH5Xnt9u3bzaDK9QCWuhqhYxArC8GV/I2BFdkmZet6oWfgVOWihqwF4FCbLIaxUDo&#10;fZct5vP32QBYOwSpvKfsw1Tk24SvtZLhm9ZeBdaVnLiFdGI6q3hm240oGhSuNfJEQ/wDi14YS00v&#10;UA8iCLZH8wqqNxLBgw4zCX0GWhupkgZSk8//UvPUCqeSFhqOd5cx+f8HK78entx3ZGH8CCMtMInw&#10;7hHkT88s3LfCNuoOEYZWiZoa53Fk2eB8cfo0jtoXPoJUwxeoacliHyABjRr7OBXSyQidFnC8DF2N&#10;gUlKrtZ5frPiTFJpuaYgLSUTxfljhz58UtCzeCk50k4TuDg8+hDJiOL8JPaysDNdl/ba2T8S9DBm&#10;EvnId2IexmpkpqbmUVnUUkF9JDUIk1vI3XRpAX9xNpBTSm7Jypx1ny3NY50vl9FYKViuPiwowOtK&#10;dV0RVhJQyQNn0/U+TGbcOzRNS33OG7ijGe5M0vfC6USevJBkn3wbzXYdp1cvf9f2NwA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BHWiUh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51F901F1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562BD7">
                        <w:fldChar w:fldCharType="begin"/>
                      </w:r>
                      <w:r w:rsidR="00562BD7">
                        <w:instrText xml:space="preserve"> INCLUDEPICTURE  "https://lh3.googleusercontent.com/-zZva6319EVE/AAAAAAAAAAI/AAAAAAAAAAA/zKFGBYMviqc/photo.jpg" \* MERGEFORMATINET </w:instrText>
                      </w:r>
                      <w:r w:rsidR="00562BD7">
                        <w:fldChar w:fldCharType="separate"/>
                      </w:r>
                      <w:r w:rsidR="00161E4A">
                        <w:fldChar w:fldCharType="begin"/>
                      </w:r>
                      <w:r w:rsidR="00161E4A">
                        <w:instrText xml:space="preserve"> INCLUDEPICTURE  "https://lh3.googleusercontent.com/-zZva6319EVE/AAAAAAAAAAI/AAAAAAAAAAA/zKFGBYMviqc/photo.jpg" \* MERGEFORMATINET </w:instrText>
                      </w:r>
                      <w:r w:rsidR="00161E4A">
                        <w:fldChar w:fldCharType="separate"/>
                      </w:r>
                      <w:r w:rsidR="00FD5E8D">
                        <w:fldChar w:fldCharType="begin"/>
                      </w:r>
                      <w:r w:rsidR="00FD5E8D">
                        <w:instrText xml:space="preserve"> INCLUDEPICTURE  "https://lh3.googleusercontent.com/-zZva6319EVE/AAAAAAAAAAI/AAAAAAAAAAA/zKFGBYMviqc/photo.jpg" \* MERGEFORMATINET </w:instrText>
                      </w:r>
                      <w:r w:rsidR="00FD5E8D">
                        <w:fldChar w:fldCharType="separate"/>
                      </w:r>
                      <w:r w:rsidR="00F3147B">
                        <w:fldChar w:fldCharType="begin"/>
                      </w:r>
                      <w:r w:rsidR="00F3147B">
                        <w:instrText xml:space="preserve"> INCLUDEPICTURE  "https://lh3.googleusercontent.com/-zZva6319EVE/AAAAAAAAAAI/AAAAAAAAAAA/zKFGBYMviqc/photo.jpg" \* MERGEFORMATINET </w:instrText>
                      </w:r>
                      <w:r w:rsidR="00F3147B">
                        <w:fldChar w:fldCharType="separate"/>
                      </w:r>
                      <w:r w:rsidR="00656A1C">
                        <w:fldChar w:fldCharType="begin"/>
                      </w:r>
                      <w:r w:rsidR="00656A1C">
                        <w:instrText xml:space="preserve"> INCLUDEPICTURE  "https://lh3.googleusercontent.com/-zZva6319EVE/AAAAAAAAAAI/AAAAAAAAAAA/zKFGBYMviqc/photo.jpg" \* MERGEFORMATINET </w:instrText>
                      </w:r>
                      <w:r w:rsidR="00656A1C">
                        <w:fldChar w:fldCharType="separate"/>
                      </w:r>
                      <w:r w:rsidR="00A8219C">
                        <w:fldChar w:fldCharType="begin"/>
                      </w:r>
                      <w:r w:rsidR="00A8219C">
                        <w:instrText xml:space="preserve"> INCLUDEPICTURE  "https://lh3.googleusercontent.com/-zZva6319EVE/AAAAAAAAAAI/AAAAAAAAAAA/zKFGBYMviqc/photo.jpg" \* MERGEFORMATINET </w:instrText>
                      </w:r>
                      <w:r w:rsidR="00A8219C">
                        <w:fldChar w:fldCharType="separate"/>
                      </w:r>
                      <w:r w:rsidR="004F5CC0">
                        <w:fldChar w:fldCharType="begin"/>
                      </w:r>
                      <w:r w:rsidR="004F5CC0">
                        <w:instrText xml:space="preserve"> INCLUDEPICTURE  "https://lh3.googleusercontent.com/-zZva6319EVE/AAAAAAAAAAI/AAAAAAAAAAA/zKFGBYMviqc/photo.jpg" \* MERGEFORMATINET </w:instrText>
                      </w:r>
                      <w:r w:rsidR="004F5CC0">
                        <w:fldChar w:fldCharType="separate"/>
                      </w:r>
                      <w:r w:rsidR="00FD2840">
                        <w:fldChar w:fldCharType="begin"/>
                      </w:r>
                      <w:r w:rsidR="00FD2840">
                        <w:instrText xml:space="preserve"> INCLUDEPICTURE  "https://lh3.googleusercontent.com/-zZva6319EVE/AAAAAAAAAAI/AAAAAAAAAAA/zKFGBYMviqc/photo.jpg" \* MERGEFORMATINET </w:instrText>
                      </w:r>
                      <w:r w:rsidR="00FD2840">
                        <w:fldChar w:fldCharType="separate"/>
                      </w:r>
                      <w:r w:rsidR="00BD1D71">
                        <w:fldChar w:fldCharType="begin"/>
                      </w:r>
                      <w:r w:rsidR="00BD1D71">
                        <w:instrText xml:space="preserve"> INCLUDEPICTURE  "https://lh3.googleusercontent.com/-zZva6319EVE/AAAAAAAAAAI/AAAAAAAAAAA/zKFGBYMviqc/photo.jpg" \* MERGEFORMATINET </w:instrText>
                      </w:r>
                      <w:r w:rsidR="00BD1D71">
                        <w:fldChar w:fldCharType="separate"/>
                      </w:r>
                      <w:r w:rsidR="00793D17">
                        <w:fldChar w:fldCharType="begin"/>
                      </w:r>
                      <w:r w:rsidR="00793D17">
                        <w:instrText xml:space="preserve"> INCLUDEPICTURE  "https://lh3.googleusercontent.com/-zZva6319EVE/AAAAAAAAAAI/AAAAAAAAAAA/zKFGBYMviqc/photo.jpg" \* MERGEFORMATINET </w:instrText>
                      </w:r>
                      <w:r w:rsidR="00793D17">
                        <w:fldChar w:fldCharType="separate"/>
                      </w:r>
                      <w:r w:rsidR="00F43CB0">
                        <w:fldChar w:fldCharType="begin"/>
                      </w:r>
                      <w:r w:rsidR="00F43CB0">
                        <w:instrText xml:space="preserve"> INCLUDEPICTURE  "https://lh3.googleusercontent.com/-zZva6319EVE/AAAAAAAAAAI/AAAAAAAAAAA/zKFGBYMviqc/photo.jpg" \* MERGEFORMATINET </w:instrText>
                      </w:r>
                      <w:r w:rsidR="00F43CB0">
                        <w:fldChar w:fldCharType="separate"/>
                      </w:r>
                      <w:r w:rsidR="001070D3">
                        <w:fldChar w:fldCharType="begin"/>
                      </w:r>
                      <w:r w:rsidR="001070D3">
                        <w:instrText xml:space="preserve"> INCLUDEPICTURE  "https://lh3.googleusercontent.com/-zZva6319EVE/AAAAAAAAAAI/AAAAAAAAAAA/zKFGBYMviqc/photo.jpg" \* MERGEFORMATINET </w:instrText>
                      </w:r>
                      <w:r w:rsidR="001070D3">
                        <w:fldChar w:fldCharType="separate"/>
                      </w:r>
                      <w:r w:rsidR="005E53BE">
                        <w:fldChar w:fldCharType="begin"/>
                      </w:r>
                      <w:r w:rsidR="005E53BE">
                        <w:instrText xml:space="preserve"> INCLUDEPICTURE  "https://lh3.googleusercontent.com/-zZva6319EVE/AAAAAAAAAAI/AAAAAAAAAAA/zKFGBYMviqc/photo.jpg" \* MERGEFORMATINET </w:instrText>
                      </w:r>
                      <w:r w:rsidR="005E53BE">
                        <w:fldChar w:fldCharType="separate"/>
                      </w:r>
                      <w:r w:rsidR="004A4C2A">
                        <w:fldChar w:fldCharType="begin"/>
                      </w:r>
                      <w:r w:rsidR="004A4C2A">
                        <w:instrText xml:space="preserve"> INCLUDEPICTURE  "https://lh3.googleusercontent.com/-zZva6319EVE/AAAAAAAAAAI/AAAAAAAAAAA/zKFGBYMviqc/photo.jpg" \* MERGEFORMATINET </w:instrText>
                      </w:r>
                      <w:r w:rsidR="004A4C2A">
                        <w:fldChar w:fldCharType="separate"/>
                      </w:r>
                      <w:r w:rsidR="008E6F4F">
                        <w:fldChar w:fldCharType="begin"/>
                      </w:r>
                      <w:r w:rsidR="008E6F4F">
                        <w:instrText xml:space="preserve"> INCLUDEPICTURE  "https://lh3.googleusercontent.com/-zZva6319EVE/AAAAAAAAAAI/AAAAAAAAAAA/zKFGBYMviqc/photo.jpg" \* MERGEFORMATINET </w:instrText>
                      </w:r>
                      <w:r w:rsidR="008E6F4F">
                        <w:fldChar w:fldCharType="separate"/>
                      </w:r>
                      <w:r w:rsidR="00900EEE">
                        <w:fldChar w:fldCharType="begin"/>
                      </w:r>
                      <w:r w:rsidR="00900EEE">
                        <w:instrText xml:space="preserve"> INCLUDEPICTURE  "https://lh3.googleusercontent.com/-zZva6319EVE/AAAAAAAAAAI/AAAAAAAAAAA/zKFGBYMviqc/photo.jpg" \* MERGEFORMATINET </w:instrText>
                      </w:r>
                      <w:r w:rsidR="00900EEE">
                        <w:fldChar w:fldCharType="separate"/>
                      </w:r>
                      <w:r w:rsidR="00EB045B">
                        <w:fldChar w:fldCharType="begin"/>
                      </w:r>
                      <w:r w:rsidR="00EB045B">
                        <w:instrText xml:space="preserve"> INCLUDEPICTURE  "https://lh3.googleusercontent.com/-zZva6319EVE/AAAAAAAAAAI/AAAAAAAAAAA/zKFGBYMviqc/photo.jpg" \* MERGEFORMATINET </w:instrText>
                      </w:r>
                      <w:r w:rsidR="00EB045B">
                        <w:fldChar w:fldCharType="separate"/>
                      </w:r>
                      <w:r w:rsidR="00561F9E">
                        <w:fldChar w:fldCharType="begin"/>
                      </w:r>
                      <w:r w:rsidR="00561F9E">
                        <w:instrText xml:space="preserve"> INCLUDEPICTURE  "https://lh3.googleusercontent.com/-zZva6319EVE/AAAAAAAAAAI/AAAAAAAAAAA/zKFGBYMviqc/photo.jpg" \* MERGEFORMATINET </w:instrText>
                      </w:r>
                      <w:r w:rsidR="00561F9E">
                        <w:fldChar w:fldCharType="separate"/>
                      </w:r>
                      <w:r w:rsidR="00AA7A06">
                        <w:fldChar w:fldCharType="begin"/>
                      </w:r>
                      <w:r w:rsidR="00AA7A06">
                        <w:instrText xml:space="preserve"> INCLUDEPICTURE  "https://lh3.googleusercontent.com/-zZva6319EVE/AAAAAAAAAAI/AAAAAAAAAAA/zKFGBYMviqc/photo.jpg" \* MERGEFORMATINET </w:instrText>
                      </w:r>
                      <w:r w:rsidR="00AA7A06">
                        <w:fldChar w:fldCharType="separate"/>
                      </w:r>
                      <w:r w:rsidR="0003446C">
                        <w:fldChar w:fldCharType="begin"/>
                      </w:r>
                      <w:r w:rsidR="0003446C">
                        <w:instrText xml:space="preserve"> INCLUDEPICTURE  "https://lh3.googleusercontent.com/-zZva6319EVE/AAAAAAAAAAI/AAAAAAAAAAA/zKFGBYMviqc/photo.jpg" \* MERGEFORMATINET </w:instrText>
                      </w:r>
                      <w:r w:rsidR="0003446C">
                        <w:fldChar w:fldCharType="separate"/>
                      </w:r>
                      <w:r w:rsidR="00AB09D4">
                        <w:fldChar w:fldCharType="begin"/>
                      </w:r>
                      <w:r w:rsidR="00AB09D4">
                        <w:instrText xml:space="preserve"> INCLUDEPICTURE  "https://lh3.googleusercontent.com/-zZva6319EVE/AAAAAAAAAAI/AAAAAAAAAAA/zKFGBYMviqc/photo.jpg" \* MERGEFORMATINET </w:instrText>
                      </w:r>
                      <w:r w:rsidR="00AB09D4">
                        <w:fldChar w:fldCharType="separate"/>
                      </w:r>
                      <w:r w:rsidR="00533A8C">
                        <w:fldChar w:fldCharType="begin"/>
                      </w:r>
                      <w:r w:rsidR="00533A8C">
                        <w:instrText xml:space="preserve"> INCLUDEPICTURE  "https://lh3.googleusercontent.com/-zZva6319EVE/AAAAAAAAAAI/AAAAAAAAAAA/zKFGBYMviqc/photo.jpg" \* MERGEFORMATINET </w:instrText>
                      </w:r>
                      <w:r w:rsidR="00533A8C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C113ED">
                        <w:rPr>
                          <w:noProof/>
                        </w:rPr>
                        <w:fldChar w:fldCharType="begin"/>
                      </w:r>
                      <w:r w:rsidR="00C113ED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C113ED">
                        <w:rPr>
                          <w:noProof/>
                        </w:rPr>
                        <w:fldChar w:fldCharType="separate"/>
                      </w:r>
                      <w:r w:rsidR="00C113ED">
                        <w:rPr>
                          <w:noProof/>
                        </w:rPr>
                        <w:fldChar w:fldCharType="begin"/>
                      </w:r>
                      <w:r w:rsidR="00C113ED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C113ED">
                        <w:rPr>
                          <w:noProof/>
                        </w:rPr>
                        <w:fldChar w:fldCharType="separate"/>
                      </w:r>
                      <w:r w:rsidR="000C1008">
                        <w:rPr>
                          <w:noProof/>
                        </w:rPr>
                        <w:fldChar w:fldCharType="begin"/>
                      </w:r>
                      <w:r w:rsidR="000C1008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0C1008">
                        <w:rPr>
                          <w:noProof/>
                        </w:rPr>
                        <w:fldChar w:fldCharType="separate"/>
                      </w:r>
                      <w:r w:rsidR="00854FC0">
                        <w:rPr>
                          <w:noProof/>
                        </w:rPr>
                        <w:fldChar w:fldCharType="begin"/>
                      </w:r>
                      <w:r w:rsidR="00854FC0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854FC0">
                        <w:rPr>
                          <w:noProof/>
                        </w:rPr>
                        <w:fldChar w:fldCharType="separate"/>
                      </w:r>
                      <w:r w:rsidR="00F66242">
                        <w:rPr>
                          <w:noProof/>
                        </w:rPr>
                        <w:fldChar w:fldCharType="begin"/>
                      </w:r>
                      <w:r w:rsidR="00F66242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F66242">
                        <w:rPr>
                          <w:noProof/>
                        </w:rPr>
                        <w:fldChar w:fldCharType="separate"/>
                      </w:r>
                      <w:r w:rsidR="00C85A43">
                        <w:rPr>
                          <w:noProof/>
                        </w:rPr>
                        <w:fldChar w:fldCharType="begin"/>
                      </w:r>
                      <w:r w:rsidR="00C85A43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C85A43">
                        <w:rPr>
                          <w:noProof/>
                        </w:rPr>
                        <w:fldChar w:fldCharType="separate"/>
                      </w:r>
                      <w:r w:rsidR="0027041B">
                        <w:rPr>
                          <w:noProof/>
                        </w:rPr>
                        <w:fldChar w:fldCharType="begin"/>
                      </w:r>
                      <w:r w:rsidR="0027041B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27041B">
                        <w:rPr>
                          <w:noProof/>
                        </w:rPr>
                        <w:fldChar w:fldCharType="separate"/>
                      </w:r>
                      <w:r w:rsidR="00373D3A">
                        <w:rPr>
                          <w:noProof/>
                        </w:rPr>
                        <w:fldChar w:fldCharType="begin"/>
                      </w:r>
                      <w:r w:rsidR="00373D3A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373D3A">
                        <w:rPr>
                          <w:noProof/>
                        </w:rPr>
                        <w:fldChar w:fldCharType="separate"/>
                      </w:r>
                      <w:r w:rsidR="00EC4E5F">
                        <w:rPr>
                          <w:noProof/>
                        </w:rPr>
                        <w:fldChar w:fldCharType="begin"/>
                      </w:r>
                      <w:r w:rsidR="00EC4E5F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EC4E5F">
                        <w:rPr>
                          <w:noProof/>
                        </w:rPr>
                        <w:fldChar w:fldCharType="separate"/>
                      </w:r>
                      <w:r w:rsidR="005602A9">
                        <w:rPr>
                          <w:noProof/>
                        </w:rPr>
                        <w:fldChar w:fldCharType="begin"/>
                      </w:r>
                      <w:r w:rsidR="005602A9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5602A9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000000">
                        <w:rPr>
                          <w:noProof/>
                        </w:rPr>
                        <w:fldChar w:fldCharType="begin"/>
                      </w:r>
                      <w:r w:rsidR="00000000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rPr>
                          <w:noProof/>
                        </w:rPr>
                        <w:fldChar w:fldCharType="separate"/>
                      </w:r>
                      <w:r w:rsidR="00000000">
                        <w:rPr>
                          <w:noProof/>
                        </w:rPr>
                        <w:pict w14:anchorId="1789674C">
                          <v:shape id="_x0000_i1026" type="#_x0000_t75" alt="" style="width:31.05pt;height:31.05pt;mso-width-percent:0;mso-height-percent:0;mso-width-percent:0;mso-height-percent:0">
                            <v:imagedata r:id="rId13" r:href="rId15" gain="109227f"/>
                          </v:shape>
                        </w:pic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5602A9">
                        <w:rPr>
                          <w:noProof/>
                        </w:rPr>
                        <w:fldChar w:fldCharType="end"/>
                      </w:r>
                      <w:r w:rsidR="00EC4E5F">
                        <w:rPr>
                          <w:noProof/>
                        </w:rPr>
                        <w:fldChar w:fldCharType="end"/>
                      </w:r>
                      <w:r w:rsidR="00373D3A">
                        <w:rPr>
                          <w:noProof/>
                        </w:rPr>
                        <w:fldChar w:fldCharType="end"/>
                      </w:r>
                      <w:r w:rsidR="0027041B">
                        <w:rPr>
                          <w:noProof/>
                        </w:rPr>
                        <w:fldChar w:fldCharType="end"/>
                      </w:r>
                      <w:r w:rsidR="00C85A43">
                        <w:rPr>
                          <w:noProof/>
                        </w:rPr>
                        <w:fldChar w:fldCharType="end"/>
                      </w:r>
                      <w:r w:rsidR="00F66242">
                        <w:rPr>
                          <w:noProof/>
                        </w:rPr>
                        <w:fldChar w:fldCharType="end"/>
                      </w:r>
                      <w:r w:rsidR="00854FC0">
                        <w:rPr>
                          <w:noProof/>
                        </w:rPr>
                        <w:fldChar w:fldCharType="end"/>
                      </w:r>
                      <w:r w:rsidR="000C1008">
                        <w:rPr>
                          <w:noProof/>
                        </w:rPr>
                        <w:fldChar w:fldCharType="end"/>
                      </w:r>
                      <w:r w:rsidR="00C113ED">
                        <w:rPr>
                          <w:noProof/>
                        </w:rPr>
                        <w:fldChar w:fldCharType="end"/>
                      </w:r>
                      <w:r w:rsidR="00C113ED">
                        <w:rPr>
                          <w:noProof/>
                        </w:rPr>
                        <w:fldChar w:fldCharType="end"/>
                      </w:r>
                      <w:r>
                        <w:fldChar w:fldCharType="end"/>
                      </w:r>
                      <w:r w:rsidR="00533A8C">
                        <w:fldChar w:fldCharType="end"/>
                      </w:r>
                      <w:r w:rsidR="00AB09D4">
                        <w:fldChar w:fldCharType="end"/>
                      </w:r>
                      <w:r w:rsidR="0003446C">
                        <w:fldChar w:fldCharType="end"/>
                      </w:r>
                      <w:r w:rsidR="00AA7A06">
                        <w:fldChar w:fldCharType="end"/>
                      </w:r>
                      <w:r w:rsidR="00561F9E">
                        <w:fldChar w:fldCharType="end"/>
                      </w:r>
                      <w:r w:rsidR="00EB045B">
                        <w:fldChar w:fldCharType="end"/>
                      </w:r>
                      <w:r w:rsidR="00900EEE">
                        <w:fldChar w:fldCharType="end"/>
                      </w:r>
                      <w:r w:rsidR="008E6F4F">
                        <w:fldChar w:fldCharType="end"/>
                      </w:r>
                      <w:r w:rsidR="004A4C2A">
                        <w:fldChar w:fldCharType="end"/>
                      </w:r>
                      <w:r w:rsidR="005E53BE">
                        <w:fldChar w:fldCharType="end"/>
                      </w:r>
                      <w:r w:rsidR="001070D3">
                        <w:fldChar w:fldCharType="end"/>
                      </w:r>
                      <w:r w:rsidR="00F43CB0">
                        <w:fldChar w:fldCharType="end"/>
                      </w:r>
                      <w:r w:rsidR="00793D17">
                        <w:fldChar w:fldCharType="end"/>
                      </w:r>
                      <w:r w:rsidR="00BD1D71">
                        <w:fldChar w:fldCharType="end"/>
                      </w:r>
                      <w:r w:rsidR="00FD2840">
                        <w:fldChar w:fldCharType="end"/>
                      </w:r>
                      <w:r w:rsidR="004F5CC0">
                        <w:fldChar w:fldCharType="end"/>
                      </w:r>
                      <w:r w:rsidR="00A8219C">
                        <w:fldChar w:fldCharType="end"/>
                      </w:r>
                      <w:r w:rsidR="00656A1C">
                        <w:fldChar w:fldCharType="end"/>
                      </w:r>
                      <w:r w:rsidR="00F3147B">
                        <w:fldChar w:fldCharType="end"/>
                      </w:r>
                      <w:r w:rsidR="00FD5E8D">
                        <w:fldChar w:fldCharType="end"/>
                      </w:r>
                      <w:r w:rsidR="00161E4A">
                        <w:fldChar w:fldCharType="end"/>
                      </w:r>
                      <w:r w:rsidR="00562BD7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2D7084A0" w14:textId="77777777" w:rsidR="00FC1B7E" w:rsidRPr="004F425C" w:rsidRDefault="00FC1B7E" w:rsidP="007B4482">
      <w:pPr>
        <w:rPr>
          <w:rFonts w:asciiTheme="minorHAnsi" w:hAnsiTheme="minorHAnsi" w:cstheme="minorHAnsi"/>
          <w:lang w:val="fr-FR"/>
        </w:rPr>
      </w:pPr>
    </w:p>
    <w:p w14:paraId="509CB72E" w14:textId="77777777" w:rsidR="007B4482" w:rsidRPr="004F425C" w:rsidRDefault="007B4482" w:rsidP="007B4482">
      <w:pPr>
        <w:rPr>
          <w:rFonts w:asciiTheme="minorHAnsi" w:hAnsiTheme="minorHAnsi" w:cstheme="minorHAnsi"/>
          <w:lang w:val="fr-FR"/>
        </w:rPr>
      </w:pPr>
    </w:p>
    <w:p w14:paraId="272C3D60" w14:textId="77777777" w:rsidR="007B4482" w:rsidRPr="004F425C" w:rsidRDefault="007B4482" w:rsidP="007B4482">
      <w:pPr>
        <w:rPr>
          <w:rFonts w:asciiTheme="minorHAnsi" w:hAnsiTheme="minorHAnsi" w:cstheme="minorHAnsi"/>
          <w:lang w:val="fr-FR"/>
        </w:rPr>
      </w:pPr>
    </w:p>
    <w:p w14:paraId="673B414C" w14:textId="77777777" w:rsidR="007B4482" w:rsidRPr="004F425C" w:rsidRDefault="005E7EB5" w:rsidP="007B4482">
      <w:pPr>
        <w:rPr>
          <w:rFonts w:asciiTheme="minorHAnsi" w:hAnsiTheme="minorHAnsi" w:cstheme="minorHAnsi"/>
          <w:lang w:val="fr-FR"/>
        </w:rPr>
      </w:pPr>
      <w:r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DFEAD6" wp14:editId="6340C112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F4A8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3BCB9F" wp14:editId="7EFF7BCF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4983A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6744EE01" w14:textId="77777777" w:rsidR="00E561F5" w:rsidRPr="004F425C" w:rsidRDefault="008D56DA" w:rsidP="007B4482">
      <w:pPr>
        <w:rPr>
          <w:rFonts w:asciiTheme="minorHAnsi" w:hAnsiTheme="minorHAnsi" w:cstheme="minorHAnsi"/>
          <w:lang w:val="fr-FR"/>
        </w:rPr>
      </w:pPr>
      <w:r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3DA75E" wp14:editId="1A4A7BAC">
                <wp:simplePos x="0" y="0"/>
                <wp:positionH relativeFrom="column">
                  <wp:posOffset>-632460</wp:posOffset>
                </wp:positionH>
                <wp:positionV relativeFrom="paragraph">
                  <wp:posOffset>217805</wp:posOffset>
                </wp:positionV>
                <wp:extent cx="3967480" cy="295275"/>
                <wp:effectExtent l="0" t="0" r="0" b="952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94268C" w14:textId="77777777" w:rsidR="005F50F6" w:rsidRPr="00E60203" w:rsidRDefault="001C7E1C" w:rsidP="008D56DA">
                            <w:pPr>
                              <w:spacing w:line="192" w:lineRule="auto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0203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PARCOURS</w:t>
                            </w:r>
                            <w:r w:rsidR="00885839" w:rsidRPr="00E60203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PROFESSIONNEL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DA75E" id="Rectangle 48" o:spid="_x0000_s1031" style="position:absolute;margin-left:-49.8pt;margin-top:17.15pt;width:312.4pt;height:2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OD3gEAAJ4DAAAOAAAAZHJzL2Uyb0RvYy54bWysU1Fv0zAQfkfiP1h+p2lCu65R02naNIQ0&#10;GNLgBziOnVgkPnN2m5Rfz9ntugJviBfLd2d/933nz5ubaejZXqE3YCuez+acKSuhMbat+LevD++u&#10;OfNB2Eb0YFXFD8rzm+3bN5vRlaqADvpGISMQ68vRVbwLwZVZ5mWnBuFn4JSlogYcRKAQ26xBMRL6&#10;0GfFfH6VjYCNQ5DKe8reH4t8m/C1VjI8ae1VYH3FiVtIK6a1jmu23YiyReE6I080xD+wGISx1PQM&#10;dS+CYDs0f0ENRiJ40GEmYchAayNV0kBq8vkfap474VTSQsPx7jwm//9g5ef9s/uCkbp3jyC/e2bh&#10;rhO2VbeIMHZKNNQuj4PKRufL84UYeLrK6vETNPS0YhcgzWDSOERAUsemNOrDedRqCkxS8v36arW4&#10;pheRVCvWy2K1TC1E+XLboQ8fFAwsbiqO9JQJXewffYhsRPlyJDaz8GD6Pj1nb39L0MGYSewj4egN&#10;X4apnphpKp76xkwNzYHkIBxNQqamTQf4k7ORDFJx/2MnUHHWf7Q0knW+WERHpWCxXBUU4GWlvqwI&#10;Kwmq4oGz4/YuHF24c2jajjrlSZ2FWxqjNknhK6sTfTJBEn4ybHTZZZxOvX6r7S8AAAD//wMAUEsD&#10;BBQABgAIAAAAIQCIecBc4gAAAAkBAAAPAAAAZHJzL2Rvd25yZXYueG1sTI9dS8NAEEXfBf/DMoIv&#10;0m5MbUljJkUKYpFCMf143iZjEszOptltEv+965M+Dvdw75lkNepG9NTZ2jDC4zQAQZybouYS4bB/&#10;nUQgrFNcqMYwIXyThVV6e5OouDADf1CfuVL4EraxQqica2MpbV6RVnZqWmKffZpOK+fPrpRFpwZf&#10;rhsZBsFCalWzX6hUS+uK8q/sqhGGfNef9ts3uXs4bQxfNpd1dnxHvL8bX55BOBrdHwy/+l4dUu90&#10;NlcurGgQJsvlwqMIs6cZCA/Mw3kI4owQBRHINJH/P0h/AAAA//8DAFBLAQItABQABgAIAAAAIQC2&#10;gziS/gAAAOEBAAATAAAAAAAAAAAAAAAAAAAAAABbQ29udGVudF9UeXBlc10ueG1sUEsBAi0AFAAG&#10;AAgAAAAhADj9If/WAAAAlAEAAAsAAAAAAAAAAAAAAAAALwEAAF9yZWxzLy5yZWxzUEsBAi0AFAAG&#10;AAgAAAAhAFeaM4PeAQAAngMAAA4AAAAAAAAAAAAAAAAALgIAAGRycy9lMm9Eb2MueG1sUEsBAi0A&#10;FAAGAAgAAAAhAIh5wFziAAAACQEAAA8AAAAAAAAAAAAAAAAAOAQAAGRycy9kb3ducmV2LnhtbFBL&#10;BQYAAAAABAAEAPMAAABHBQAAAAA=&#10;" filled="f" stroked="f">
                <v:textbox>
                  <w:txbxContent>
                    <w:p w14:paraId="3594268C" w14:textId="77777777" w:rsidR="005F50F6" w:rsidRPr="00E60203" w:rsidRDefault="001C7E1C" w:rsidP="008D56DA">
                      <w:pPr>
                        <w:spacing w:line="192" w:lineRule="auto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60203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  <w:t>PARCOURS</w:t>
                      </w:r>
                      <w:r w:rsidR="00885839" w:rsidRPr="00E60203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  <w:t xml:space="preserve"> PROFESSIONNEL</w:t>
                      </w:r>
                    </w:p>
                  </w:txbxContent>
                </v:textbox>
              </v:rect>
            </w:pict>
          </mc:Fallback>
        </mc:AlternateContent>
      </w:r>
      <w:r w:rsidR="00885839"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67723A4" wp14:editId="139F2039">
                <wp:simplePos x="0" y="0"/>
                <wp:positionH relativeFrom="column">
                  <wp:posOffset>-637540</wp:posOffset>
                </wp:positionH>
                <wp:positionV relativeFrom="paragraph">
                  <wp:posOffset>617855</wp:posOffset>
                </wp:positionV>
                <wp:extent cx="993775" cy="651510"/>
                <wp:effectExtent l="0" t="0" r="0" b="0"/>
                <wp:wrapNone/>
                <wp:docPr id="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6B41C53" w14:textId="69FE3EB3" w:rsidR="00DD620B" w:rsidRPr="008D56DA" w:rsidRDefault="00DD620B" w:rsidP="00046001">
                            <w:pPr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  <w:proofErr w:type="spellStart"/>
                            <w:r w:rsidRPr="008D56DA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D</w:t>
                            </w:r>
                            <w:r w:rsidR="002C7BD2" w:rsidRPr="008D56DA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e</w:t>
                            </w:r>
                            <w:r w:rsidR="00046001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puis</w:t>
                            </w:r>
                            <w:proofErr w:type="spellEnd"/>
                            <w:r w:rsidRPr="008D56DA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8C7317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11</w:t>
                            </w:r>
                            <w:r w:rsidRPr="008D56DA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/</w:t>
                            </w:r>
                            <w:r w:rsidR="008C7317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2022</w:t>
                            </w:r>
                            <w:r w:rsidRPr="008D56DA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  </w:t>
                            </w:r>
                          </w:p>
                          <w:p w14:paraId="66AF5625" w14:textId="1D196C2A" w:rsidR="00DD620B" w:rsidRPr="008D56DA" w:rsidRDefault="00DD620B" w:rsidP="00DD620B">
                            <w:pPr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  <w:bookmarkStart w:id="0" w:name="_Hlk18663029"/>
                            <w:r w:rsidRPr="008D56DA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(</w:t>
                            </w:r>
                            <w:r w:rsidR="007403C3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Lyon</w:t>
                            </w:r>
                            <w:r w:rsidRPr="008D56DA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 w:rsidR="007403C3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France</w:t>
                            </w:r>
                            <w:r w:rsidRPr="008D56DA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bookmarkEnd w:id="0"/>
                          <w:p w14:paraId="6F88B9E8" w14:textId="77777777" w:rsidR="00352536" w:rsidRPr="008D56DA" w:rsidRDefault="00352536" w:rsidP="00352536">
                            <w:pPr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723A4" id="Cuadro de texto 9" o:spid="_x0000_s1032" type="#_x0000_t202" style="position:absolute;margin-left:-50.2pt;margin-top:48.65pt;width:78.25pt;height:51.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BEJJAIAAFAEAAAOAAAAZHJzL2Uyb0RvYy54bWysVEtv2zAMvg/YfxB0XxxnSbMYcYqsRYYB&#10;QVsgHXpWZCk2KouapMTOfv0o2Xm022nYRaZIiq/vo+e3ba3IQVhXgc5pOhhSIjSHotK7nP54Xn36&#10;QonzTBdMgRY5PQpHbxcfP8wbk4kRlKAKYQkG0S5rTE5L702WJI6XomZuAEZoNEqwNfN4tbuksKzB&#10;6LVKRsPhTdKALYwFLpxD7X1npIsYX0rB/aOUTniicoq1+XjaeG7DmSzmLNtZZsqK92Wwf6iiZpXG&#10;pOdQ98wzsrfVH6HqiltwIP2AQ52AlBUXsQfsJh2+62ZTMiNiLzgcZ85jcv8vLH84bMyTJb79Ci0C&#10;GJtwZg381eFsksa4rPcJM3WZQ+/QaCttHb7YAsGHONvjeZ6i9YSjcjb7PJ1OKOFoupmkkzTOO7k8&#10;Ntb5bwJqEoScWoQrFsAOa+dDepadXEIuDatKqQiZ0m8U6NhpRMS8f32pN0i+3bakKrCUgHrQbKE4&#10;Yu8WOlo4w1cVFrJmzj8xizzArpDb/hEPqaDJKfQSJSXYX3/TB3+EB62UNMirnLqfe2YFJeq7RuBm&#10;6XgciBgv48l0hBd7bdleW/S+vgOkbopbZHgUg79XJ1FaqF9wBZYhK5qY5pg7p/4k3vmO7bhCXCyX&#10;0QmpZ5hf643hJ8jDmJ/bF2ZNj4VHEB/gxECWvYOk8+0wWO49yCridZlqzx2kbYSxX7GwF9f36HX5&#10;ESx+AwAA//8DAFBLAwQUAAYACAAAACEALcw9zd4AAAAKAQAADwAAAGRycy9kb3ducmV2LnhtbEyP&#10;wU7DMBBE70j8g7VI3Fo70BYc4lQIxBXUQitxc+NtEhGvo9htwt+znOC4mqeZt8V68p044xDbQAay&#10;uQKBVAXXUm3g4/1ldg8iJkvOdoHQwDdGWJeXF4XNXRhpg+dtqgWXUMytgSalPpcyVg16G+ehR+Ls&#10;GAZvE59DLd1gRy73nbxRaiW9bYkXGtvjU4PV1/bkDexej5/7hXqrn/2yH8OkJHktjbm+mh4fQCSc&#10;0h8Mv/qsDiU7HcKJXBSdgVmm1IJZA/ruFgQTy1UG4sCk1hpkWcj/L5Q/AAAA//8DAFBLAQItABQA&#10;BgAIAAAAIQC2gziS/gAAAOEBAAATAAAAAAAAAAAAAAAAAAAAAABbQ29udGVudF9UeXBlc10ueG1s&#10;UEsBAi0AFAAGAAgAAAAhADj9If/WAAAAlAEAAAsAAAAAAAAAAAAAAAAALwEAAF9yZWxzLy5yZWxz&#10;UEsBAi0AFAAGAAgAAAAhAHpsEQkkAgAAUAQAAA4AAAAAAAAAAAAAAAAALgIAAGRycy9lMm9Eb2Mu&#10;eG1sUEsBAi0AFAAGAAgAAAAhAC3MPc3eAAAACgEAAA8AAAAAAAAAAAAAAAAAfgQAAGRycy9kb3du&#10;cmV2LnhtbFBLBQYAAAAABAAEAPMAAACJBQAAAAA=&#10;" filled="f" stroked="f">
                <v:textbox>
                  <w:txbxContent>
                    <w:p w14:paraId="26B41C53" w14:textId="69FE3EB3" w:rsidR="00DD620B" w:rsidRPr="008D56DA" w:rsidRDefault="00DD620B" w:rsidP="00046001">
                      <w:pPr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  <w:proofErr w:type="spellStart"/>
                      <w:r w:rsidRPr="008D56DA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>D</w:t>
                      </w:r>
                      <w:r w:rsidR="002C7BD2" w:rsidRPr="008D56DA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>e</w:t>
                      </w:r>
                      <w:r w:rsidR="00046001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>puis</w:t>
                      </w:r>
                      <w:proofErr w:type="spellEnd"/>
                      <w:r w:rsidRPr="008D56DA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 </w:t>
                      </w:r>
                      <w:r w:rsidR="008C7317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>11</w:t>
                      </w:r>
                      <w:r w:rsidRPr="008D56DA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>/</w:t>
                      </w:r>
                      <w:r w:rsidR="008C7317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>2022</w:t>
                      </w:r>
                      <w:r w:rsidRPr="008D56DA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  </w:t>
                      </w:r>
                    </w:p>
                    <w:p w14:paraId="66AF5625" w14:textId="1D196C2A" w:rsidR="00DD620B" w:rsidRPr="008D56DA" w:rsidRDefault="00DD620B" w:rsidP="00DD620B">
                      <w:pPr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  <w:bookmarkStart w:id="1" w:name="_Hlk18663029"/>
                      <w:r w:rsidRPr="008D56DA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>(</w:t>
                      </w:r>
                      <w:r w:rsidR="007403C3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Lyon</w:t>
                      </w:r>
                      <w:r w:rsidRPr="008D56DA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 w:rsidR="007403C3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France</w:t>
                      </w:r>
                      <w:r w:rsidRPr="008D56DA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>)</w:t>
                      </w:r>
                    </w:p>
                    <w:bookmarkEnd w:id="1"/>
                    <w:p w14:paraId="6F88B9E8" w14:textId="77777777" w:rsidR="00352536" w:rsidRPr="008D56DA" w:rsidRDefault="00352536" w:rsidP="00352536">
                      <w:pPr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5839" w:rsidRPr="004F425C">
        <w:rPr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AA3F5C9" wp14:editId="5F18FA02">
                <wp:simplePos x="0" y="0"/>
                <wp:positionH relativeFrom="column">
                  <wp:posOffset>565150</wp:posOffset>
                </wp:positionH>
                <wp:positionV relativeFrom="paragraph">
                  <wp:posOffset>695325</wp:posOffset>
                </wp:positionV>
                <wp:extent cx="76200" cy="76200"/>
                <wp:effectExtent l="0" t="0" r="0" b="0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82BE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AAF0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0" o:spid="_x0000_s1026" type="#_x0000_t120" style="position:absolute;margin-left:44.5pt;margin-top:54.75pt;width:6pt;height: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OFbgwIAAGoFAAAOAAAAZHJzL2Uyb0RvYy54bWysVE1v2zAMvQ/YfxB0X50E/VpQp8jSdRhQ&#10;rMXaoWdFlmIDsqhRSpzs14+SbKfrhh2G5aBQJvlIPpG8ut63hu0U+gZsyacnE86UlVA1dlPyb0+3&#10;7y4580HYShiwquQH5fn14u2bq87N1QxqMJVCRiDWzztX8joENy8KL2vVCn8CTllSasBWBLripqhQ&#10;dITemmI2mZwXHWDlEKTynr7eZCVfJHytlQz3WnsVmCk55RbSielcx7NYXIn5BoWrG9mnIf4hi1Y0&#10;loKOUDciCLbF5jeotpEIHnQ4kdAWoHUjVaqBqplOXlXzWAunUi1EjncjTf7/wcovu0f3gERD5/zc&#10;kxir2Gts4z/lx/aJrMNIltoHJunjxTnxz5kkTRYJozi6OvThk4KWRaHk2kC3qgWGFVhLrwKY6BK7&#10;Ox+y4+AQ43owTXXbGJMuuFmvDLKdoDe8nH34SGGzyy9mxkZjC9Etq+OX4lhWksLBqGhn7FelWVNR&#10;IbOUSeo4NcYRUiobpllVi0rl8GcT+g3RY49Gj1R3AozImuKP2D3AYJlBBuycZW8fXVVq2NF58rfE&#10;svPokSKDDaNz29ie41eVGaqqj5ztB5IyNZGlNVSHB2QIeVy8k7cNveKd8OFBIM0HvTvNfLinIz5s&#10;yaGXOKsBf/zpe7SntiUtZx3NW8n9961AxZn5bKmh309PT+OApsvp2cWMLvhSs36psdt2BdQOU9ou&#10;TiYx2gcziBqhfabVsIxRSSWspNgllwGHyyrkPUDLRarlMpnRUDoR7uyjkxE8shr78mn/LND1rRxo&#10;Ar7AMJti/qqHs230tLDcBtBNavAjrz3fNNCpcfrlEzfGy3uyOq7IxU8AAAD//wMAUEsDBBQABgAI&#10;AAAAIQB9XZ8D3QAAAAoBAAAPAAAAZHJzL2Rvd25yZXYueG1sTI/NTsMwEITvSLyDtUjcqJ1CShvi&#10;VAgJIQ4c+vMATrwkUeN1ZLtt+vbdnuC2Ozua/aZcT24QJwyx96QhmykQSI23PbUa9rvPpyWImAxZ&#10;M3hCDReMsK7u70pTWH+mDZ62qRUcQrEwGrqUxkLK2HToTJz5EYlvvz44k3gNrbTBnDncDXKu1EI6&#10;0xN/6MyIHx02h+3RaUg19Ye2/vnO5evzF7qXvfRBaf34ML2/gUg4pT8z3PAZHSpmqv2RbBSDhuWK&#10;qyTW1SoHcTOojJWah3mWg6xK+b9CdQUAAP//AwBQSwECLQAUAAYACAAAACEAtoM4kv4AAADhAQAA&#10;EwAAAAAAAAAAAAAAAAAAAAAAW0NvbnRlbnRfVHlwZXNdLnhtbFBLAQItABQABgAIAAAAIQA4/SH/&#10;1gAAAJQBAAALAAAAAAAAAAAAAAAAAC8BAABfcmVscy8ucmVsc1BLAQItABQABgAIAAAAIQBrwOFb&#10;gwIAAGoFAAAOAAAAAAAAAAAAAAAAAC4CAABkcnMvZTJvRG9jLnhtbFBLAQItABQABgAIAAAAIQB9&#10;XZ8D3QAAAAoBAAAPAAAAAAAAAAAAAAAAAN0EAABkcnMvZG93bnJldi54bWxQSwUGAAAAAAQABADz&#10;AAAA5wUAAAAA&#10;" fillcolor="#82be00" stroked="f" strokeweight="2pt"/>
            </w:pict>
          </mc:Fallback>
        </mc:AlternateContent>
      </w:r>
    </w:p>
    <w:p w14:paraId="5A6B7DB2" w14:textId="467703A2" w:rsidR="00E561F5" w:rsidRPr="004F425C" w:rsidRDefault="002F60ED" w:rsidP="007B4482">
      <w:pPr>
        <w:rPr>
          <w:rFonts w:asciiTheme="minorHAnsi" w:hAnsiTheme="minorHAnsi" w:cstheme="minorHAnsi"/>
          <w:lang w:val="fr-FR"/>
        </w:rPr>
      </w:pPr>
      <w:r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C3BFE55" wp14:editId="3FCE46DF">
                <wp:simplePos x="0" y="0"/>
                <wp:positionH relativeFrom="column">
                  <wp:posOffset>3599815</wp:posOffset>
                </wp:positionH>
                <wp:positionV relativeFrom="paragraph">
                  <wp:posOffset>50800</wp:posOffset>
                </wp:positionV>
                <wp:extent cx="1073150" cy="278130"/>
                <wp:effectExtent l="0" t="0" r="0" b="762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1D363" w14:textId="77777777" w:rsidR="005E30F0" w:rsidRPr="008D56DA" w:rsidRDefault="005E30F0" w:rsidP="00DD620B">
                            <w:pPr>
                              <w:spacing w:line="276" w:lineRule="auto"/>
                              <w:rPr>
                                <w:rFonts w:ascii="Avenir Black" w:hAnsi="Avenir Black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D56DA">
                              <w:rPr>
                                <w:rFonts w:ascii="Avenir Black" w:hAnsi="Avenir Black" w:cstheme="minorHAnsi"/>
                                <w:b/>
                                <w:bCs/>
                                <w:color w:val="FFFFFF" w:themeColor="background1"/>
                              </w:rPr>
                              <w:t>CONTACT</w:t>
                            </w:r>
                          </w:p>
                          <w:p w14:paraId="1BC74952" w14:textId="77777777" w:rsidR="005E30F0" w:rsidRPr="008D56DA" w:rsidRDefault="005E30F0" w:rsidP="00767439">
                            <w:pPr>
                              <w:spacing w:line="276" w:lineRule="auto"/>
                              <w:rPr>
                                <w:rFonts w:ascii="Avenir Black" w:hAnsi="Avenir Black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BFE55" id="Cuadro de texto 29" o:spid="_x0000_s1033" type="#_x0000_t202" style="position:absolute;margin-left:283.45pt;margin-top:4pt;width:84.5pt;height:21.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2WZQIAADsFAAAOAAAAZHJzL2Uyb0RvYy54bWysVEtv2zAMvg/YfxB0X52k6dIFcYosRYcB&#10;RVssHXpWZCkxJouaxMTOfn0p2Xks26XDLjYlfnx9JDW5aSrDtsqHEmzO+xc9zpSVUJR2lfPvz3cf&#10;rjkLKGwhDFiV850K/Gb6/t2kdmM1gDWYQnlGTmwY1y7na0Q3zrIg16oS4QKcsqTU4CuBdPSrrPCi&#10;Ju+VyQa93sesBl84D1KFQLe3rZJPk3+tlcRHrYNCZnJOuWH6+vRdxm82nYjxygu3LmWXhviHLCpR&#10;Wgp6cHUrULCNL/9wVZXSQwCNFxKqDLQupUo1UDX93lk1i7VwKtVC5AR3oCn8P7fyYbtwT55h8xka&#10;amAkpHZhHOgy1tNoX8U/ZcpITxTuDrSpBpmMRr3RZf+KVJJ0g9F1/zLxmh2tnQ/4RUHFopBzT21J&#10;bIntfUCKSNA9JAazcFcak1pj7G8XBGxvVOptZ31MOEm4MypaGftNaVYWKe94kaZKzY1nW0HzIKRU&#10;FlPJyS+hI0pT7LcYdvho2mb1FuODRYoMFg/GVWnBJ5bO0i5+7FPWLZ74O6k7itgsGyo856N9P5dQ&#10;7KjNHtoNCE7eldSLexHwSXgaeWofrTE+0kcbqHMOncTZGvyvv91HPE0iaTmraYVyHn5uhFecma+W&#10;ZvRTfziMO5cOw6vRgA7+VLM81dhNNQfqSp8eDCeTGPFo9qL2UL3Qts9iVFIJKyl2znEvzrFdbHot&#10;pJrNEoi2zAm8twsno+vIcpy05+ZFeNeNI9IgP8B+2cT4bCpbbLS0MNsg6DKNbOS5ZbXjnzY0TXL3&#10;msQn4PScUMc3b/oKAAD//wMAUEsDBBQABgAIAAAAIQA3LjQK2wAAAAgBAAAPAAAAZHJzL2Rvd25y&#10;ZXYueG1sTI/LTsMwEEX3SPyDNUjsqF0gaRriVAjEFkQfSOzceJpExOModpvw952uYHl1ru6jWE2u&#10;EyccQutJw3ymQCBV3rZUa9hu3u4yECEasqbzhBp+McCqvL4qTG79SJ94WsdacAiF3GhoYuxzKUPV&#10;oDNh5nskZgc/OBNZDrW0gxk53HXyXqlUOtMSNzSmx5cGq5/10WnYvR++vx7VR/3qkn70k5LkllLr&#10;25vp+QlExCn+meEyn6dDyZv2/kg2iE5DkqZLtmrI+BLzxUPCes9gnoEsC/n/QHkGAAD//wMAUEsB&#10;Ai0AFAAGAAgAAAAhALaDOJL+AAAA4QEAABMAAAAAAAAAAAAAAAAAAAAAAFtDb250ZW50X1R5cGVz&#10;XS54bWxQSwECLQAUAAYACAAAACEAOP0h/9YAAACUAQAACwAAAAAAAAAAAAAAAAAvAQAAX3JlbHMv&#10;LnJlbHNQSwECLQAUAAYACAAAACEASAsdlmUCAAA7BQAADgAAAAAAAAAAAAAAAAAuAgAAZHJzL2Uy&#10;b0RvYy54bWxQSwECLQAUAAYACAAAACEANy40CtsAAAAIAQAADwAAAAAAAAAAAAAAAAC/BAAAZHJz&#10;L2Rvd25yZXYueG1sUEsFBgAAAAAEAAQA8wAAAMcFAAAAAA==&#10;" filled="f" stroked="f">
                <v:textbox>
                  <w:txbxContent>
                    <w:p w14:paraId="1A71D363" w14:textId="77777777" w:rsidR="005E30F0" w:rsidRPr="008D56DA" w:rsidRDefault="005E30F0" w:rsidP="00DD620B">
                      <w:pPr>
                        <w:spacing w:line="276" w:lineRule="auto"/>
                        <w:rPr>
                          <w:rFonts w:ascii="Avenir Black" w:hAnsi="Avenir Black" w:cstheme="minorHAnsi"/>
                          <w:b/>
                          <w:bCs/>
                          <w:color w:val="FFFFFF" w:themeColor="background1"/>
                        </w:rPr>
                      </w:pPr>
                      <w:r w:rsidRPr="008D56DA">
                        <w:rPr>
                          <w:rFonts w:ascii="Avenir Black" w:hAnsi="Avenir Black" w:cstheme="minorHAnsi"/>
                          <w:b/>
                          <w:bCs/>
                          <w:color w:val="FFFFFF" w:themeColor="background1"/>
                        </w:rPr>
                        <w:t>CONTACT</w:t>
                      </w:r>
                    </w:p>
                    <w:p w14:paraId="1BC74952" w14:textId="77777777" w:rsidR="005E30F0" w:rsidRPr="008D56DA" w:rsidRDefault="005E30F0" w:rsidP="00767439">
                      <w:pPr>
                        <w:spacing w:line="276" w:lineRule="auto"/>
                        <w:rPr>
                          <w:rFonts w:ascii="Avenir Black" w:hAnsi="Avenir Black" w:cstheme="minorHAnsi"/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C1EDA1" w14:textId="30E7C4D6" w:rsidR="00E561F5" w:rsidRPr="004F425C" w:rsidRDefault="00E561F5" w:rsidP="007B4482">
      <w:pPr>
        <w:rPr>
          <w:rFonts w:asciiTheme="minorHAnsi" w:hAnsiTheme="minorHAnsi" w:cstheme="minorHAnsi"/>
          <w:lang w:val="fr-FR"/>
        </w:rPr>
      </w:pPr>
    </w:p>
    <w:p w14:paraId="72C61CC4" w14:textId="11A607B0" w:rsidR="00E561F5" w:rsidRPr="004F425C" w:rsidRDefault="00682426" w:rsidP="007B4482">
      <w:pPr>
        <w:rPr>
          <w:rFonts w:asciiTheme="minorHAnsi" w:hAnsiTheme="minorHAnsi" w:cstheme="minorHAnsi"/>
          <w:lang w:val="fr-FR"/>
        </w:rPr>
      </w:pPr>
      <w:r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CA9D4D" wp14:editId="338A1214">
                <wp:simplePos x="0" y="0"/>
                <wp:positionH relativeFrom="column">
                  <wp:posOffset>741045</wp:posOffset>
                </wp:positionH>
                <wp:positionV relativeFrom="paragraph">
                  <wp:posOffset>50165</wp:posOffset>
                </wp:positionV>
                <wp:extent cx="2570480" cy="1219200"/>
                <wp:effectExtent l="0" t="0" r="0" b="0"/>
                <wp:wrapThrough wrapText="bothSides">
                  <wp:wrapPolygon edited="0">
                    <wp:start x="320" y="0"/>
                    <wp:lineTo x="320" y="21263"/>
                    <wp:lineTo x="21130" y="21263"/>
                    <wp:lineTo x="21130" y="0"/>
                    <wp:lineTo x="320" y="0"/>
                  </wp:wrapPolygon>
                </wp:wrapThrough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048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09D564D" w14:textId="681AF6CB" w:rsidR="002C7BD2" w:rsidRPr="00654EA5" w:rsidRDefault="00676A5D" w:rsidP="0095662E">
                            <w:pPr>
                              <w:rPr>
                                <w:rFonts w:ascii="Avenir Book" w:hAnsi="Avenir Book" w:cstheme="minorHAnsi"/>
                                <w:b/>
                                <w:color w:val="1E173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venir Book" w:hAnsi="Avenir Book" w:cstheme="minorHAnsi"/>
                                <w:b/>
                                <w:color w:val="1E173C"/>
                                <w:sz w:val="22"/>
                                <w:szCs w:val="22"/>
                                <w:lang w:val="fr-FR"/>
                              </w:rPr>
                              <w:t>SNCF RESEAU</w:t>
                            </w:r>
                          </w:p>
                          <w:p w14:paraId="7F04791F" w14:textId="096521C8" w:rsidR="002C7BD2" w:rsidRPr="00654EA5" w:rsidRDefault="00D66558" w:rsidP="0095662E">
                            <w:pPr>
                              <w:rPr>
                                <w:rFonts w:ascii="Avenir Book" w:hAnsi="Avenir Book" w:cstheme="minorHAns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54EA5">
                              <w:rPr>
                                <w:rFonts w:ascii="Avenir Book" w:hAnsi="Avenir Book" w:cstheme="minorHAns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Reconversion </w:t>
                            </w:r>
                            <w:r w:rsidR="00F54F5A">
                              <w:rPr>
                                <w:rFonts w:ascii="Avenir Book" w:hAnsi="Avenir Book" w:cstheme="minorHAns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Développeur</w:t>
                            </w:r>
                            <w:r w:rsidR="008C7317">
                              <w:rPr>
                                <w:rFonts w:ascii="Avenir Book" w:hAnsi="Avenir Book" w:cstheme="minorHAns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Web</w:t>
                            </w:r>
                          </w:p>
                          <w:p w14:paraId="69A7A075" w14:textId="77777777" w:rsidR="00D66558" w:rsidRPr="00654EA5" w:rsidRDefault="00885839" w:rsidP="00D66558">
                            <w:pPr>
                              <w:rPr>
                                <w:rFonts w:ascii="Avenir Book" w:hAnsi="Avenir Book" w:cstheme="minorHAnsi"/>
                                <w:bCs/>
                                <w:color w:val="1E173C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54EA5">
                              <w:rPr>
                                <w:rFonts w:ascii="Avenir Book" w:hAnsi="Avenir Book" w:cstheme="minorHAnsi"/>
                                <w:bCs/>
                                <w:color w:val="1E173C"/>
                                <w:sz w:val="18"/>
                                <w:szCs w:val="18"/>
                                <w:lang w:val="fr-FR"/>
                              </w:rPr>
                              <w:t xml:space="preserve">Tâches réalisées : </w:t>
                            </w:r>
                            <w:r w:rsidR="00D66558" w:rsidRPr="00654EA5">
                              <w:rPr>
                                <w:rFonts w:ascii="Avenir Book" w:hAnsi="Avenir Book" w:cstheme="minorHAnsi"/>
                                <w:bCs/>
                                <w:color w:val="1E173C"/>
                                <w:sz w:val="18"/>
                                <w:szCs w:val="18"/>
                                <w:lang w:val="fr-FR"/>
                              </w:rPr>
                              <w:br/>
                              <w:t xml:space="preserve">Projet 1 </w:t>
                            </w:r>
                            <w:proofErr w:type="spellStart"/>
                            <w:r w:rsidR="00D66558" w:rsidRPr="00654EA5">
                              <w:rPr>
                                <w:rFonts w:ascii="Avenir Book" w:hAnsi="Avenir Book" w:cstheme="minorHAnsi"/>
                                <w:bCs/>
                                <w:color w:val="1E173C"/>
                                <w:sz w:val="18"/>
                                <w:szCs w:val="18"/>
                                <w:lang w:val="fr-FR"/>
                              </w:rPr>
                              <w:t>xxxx</w:t>
                            </w:r>
                            <w:proofErr w:type="spellEnd"/>
                          </w:p>
                          <w:p w14:paraId="5EC38EA1" w14:textId="77777777" w:rsidR="00885839" w:rsidRPr="00654EA5" w:rsidRDefault="00D66558" w:rsidP="00D66558">
                            <w:pPr>
                              <w:rPr>
                                <w:rFonts w:ascii="Avenir Book" w:hAnsi="Avenir Book" w:cstheme="minorHAnsi"/>
                                <w:color w:val="1E173C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54EA5">
                              <w:rPr>
                                <w:rFonts w:ascii="Avenir Book" w:hAnsi="Avenir Book" w:cstheme="minorHAnsi"/>
                                <w:bCs/>
                                <w:color w:val="1E173C"/>
                                <w:sz w:val="18"/>
                                <w:szCs w:val="18"/>
                                <w:lang w:val="fr-FR"/>
                              </w:rPr>
                              <w:t xml:space="preserve">Projet 2 </w:t>
                            </w:r>
                            <w:proofErr w:type="spellStart"/>
                            <w:r w:rsidRPr="00654EA5">
                              <w:rPr>
                                <w:rFonts w:ascii="Avenir Book" w:hAnsi="Avenir Book" w:cstheme="minorHAnsi"/>
                                <w:bCs/>
                                <w:color w:val="1E173C"/>
                                <w:sz w:val="18"/>
                                <w:szCs w:val="18"/>
                                <w:lang w:val="fr-FR"/>
                              </w:rPr>
                              <w:t>xxxx</w:t>
                            </w:r>
                            <w:proofErr w:type="spellEnd"/>
                            <w:r w:rsidRPr="00654EA5">
                              <w:rPr>
                                <w:rFonts w:ascii="Avenir Book" w:hAnsi="Avenir Book" w:cstheme="minorHAnsi"/>
                                <w:bCs/>
                                <w:color w:val="1E173C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60203">
                              <w:rPr>
                                <w:rFonts w:ascii="Avenir Book" w:hAnsi="Avenir Book" w:cstheme="minorHAnsi"/>
                                <w:bCs/>
                                <w:color w:val="1E173C"/>
                                <w:sz w:val="18"/>
                                <w:szCs w:val="18"/>
                                <w:lang w:val="fr-FR"/>
                              </w:rPr>
                              <w:br/>
                            </w:r>
                            <w:r w:rsidR="005602A9">
                              <w:rPr>
                                <w:rFonts w:ascii="Avenir Book" w:hAnsi="Avenir Book" w:cstheme="minorHAnsi"/>
                                <w:bCs/>
                                <w:color w:val="1E173C"/>
                                <w:sz w:val="18"/>
                                <w:szCs w:val="18"/>
                                <w:lang w:val="fr-FR"/>
                              </w:rPr>
                              <w:t>Compétences et outils utilisés…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A9D4D" id="Cuadro de texto 10" o:spid="_x0000_s1034" type="#_x0000_t202" style="position:absolute;margin-left:58.35pt;margin-top:3.95pt;width:202.4pt;height:9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u9QJAIAAFIEAAAOAAAAZHJzL2Uyb0RvYy54bWysVE1v2zAMvQ/YfxB0XxwH6doacYqsRYYB&#10;QVsgLXpWZCk2JomapMTOfv0o2flYt9OwC02RFEXyPXp212lF9sL5BkxJ89GYEmE4VI3ZlvT1Zfnp&#10;hhIfmKmYAiNKehCe3s0/fpi1thATqEFVwhFMYnzR2pLWIdgiyzyvhWZ+BFYYdEpwmgU8um1WOdZi&#10;dq2yyXj8OWvBVdYBF96j9aF30nnKL6Xg4UlKLwJRJcXaQpIuyU2U2XzGiq1jtm74UAb7hyo0aww+&#10;ekr1wAIjO9f8kUo33IEHGUYcdAZSNlykHrCbfPyum3XNrEi94HC8PY3J/7+0/HG/ts+OhO4LdAhg&#10;asLbFfDvHmeTtdYXQ0ycqS88RsdGO+l0/GILBC/ibA+neYouEI7GydX1eHqDLo6+fJLfImJx4tn5&#10;unU+fBWgSVRK6hCwVALbr3zoQ48h8TUDy0apBJoyvxkwZ28RCfXh9rniqIVu05GmKulNrCJaNlAd&#10;sHsHPTG85csGC1kxH56ZQyZg8cju8IRCKmhLCoNGSQ3u59/sMR4BQi8lLTKrpP7HjjlBifpmELrb&#10;fDqNVEyH6dX1BA/u0rO59Jidvgckb457ZHlSY3xQR1U60G+4BIv4KrqY4fh2ScNRvQ8933GJuFgs&#10;UhCSz7KwMmvLj6DHMb90b8zZAYuAMD7CkYOseAdJH9tjsNgFkE3C6zzVgT1I3IT4sGRxMy7PKer8&#10;K5j/AgAA//8DAFBLAwQUAAYACAAAACEAAhURTtwAAAAJAQAADwAAAGRycy9kb3ducmV2LnhtbEyP&#10;wU7DMBBE70j8g7VI3KidirR1iFMhEFcQBSpxc+NtEhGvo9htwt+znOA4eqPZt+V29r044xi7QAay&#10;hQKBVAfXUWPg/e3pZgMiJkvO9oHQwDdG2FaXF6UtXJjoFc+71AgeoVhYA21KQyFlrFv0Ni7CgMTs&#10;GEZvE8exkW60E4/7Xi6VWklvO+ILrR3wocX6a3fyBj6ej5/7W/XSPPp8mMKsJHktjbm+mu/vQCSc&#10;018ZfvVZHSp2OoQTuSh6ztlqzVUDaw2Ceb7MchAHBlprkFUp/39Q/QAAAP//AwBQSwECLQAUAAYA&#10;CAAAACEAtoM4kv4AAADhAQAAEwAAAAAAAAAAAAAAAAAAAAAAW0NvbnRlbnRfVHlwZXNdLnhtbFBL&#10;AQItABQABgAIAAAAIQA4/SH/1gAAAJQBAAALAAAAAAAAAAAAAAAAAC8BAABfcmVscy8ucmVsc1BL&#10;AQItABQABgAIAAAAIQABmu9QJAIAAFIEAAAOAAAAAAAAAAAAAAAAAC4CAABkcnMvZTJvRG9jLnht&#10;bFBLAQItABQABgAIAAAAIQACFRFO3AAAAAkBAAAPAAAAAAAAAAAAAAAAAH4EAABkcnMvZG93bnJl&#10;di54bWxQSwUGAAAAAAQABADzAAAAhwUAAAAA&#10;" filled="f" stroked="f">
                <v:textbox>
                  <w:txbxContent>
                    <w:p w14:paraId="109D564D" w14:textId="681AF6CB" w:rsidR="002C7BD2" w:rsidRPr="00654EA5" w:rsidRDefault="00676A5D" w:rsidP="0095662E">
                      <w:pPr>
                        <w:rPr>
                          <w:rFonts w:ascii="Avenir Book" w:hAnsi="Avenir Book" w:cstheme="minorHAnsi"/>
                          <w:b/>
                          <w:color w:val="1E173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venir Book" w:hAnsi="Avenir Book" w:cstheme="minorHAnsi"/>
                          <w:b/>
                          <w:color w:val="1E173C"/>
                          <w:sz w:val="22"/>
                          <w:szCs w:val="22"/>
                          <w:lang w:val="fr-FR"/>
                        </w:rPr>
                        <w:t>SNCF RESEAU</w:t>
                      </w:r>
                    </w:p>
                    <w:p w14:paraId="7F04791F" w14:textId="096521C8" w:rsidR="002C7BD2" w:rsidRPr="00654EA5" w:rsidRDefault="00D66558" w:rsidP="0095662E">
                      <w:pPr>
                        <w:rPr>
                          <w:rFonts w:ascii="Avenir Book" w:hAnsi="Avenir Book" w:cstheme="minorHAns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 w:rsidRPr="00654EA5">
                        <w:rPr>
                          <w:rFonts w:ascii="Avenir Book" w:hAnsi="Avenir Book" w:cstheme="minorHAns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Reconversion </w:t>
                      </w:r>
                      <w:r w:rsidR="00F54F5A">
                        <w:rPr>
                          <w:rFonts w:ascii="Avenir Book" w:hAnsi="Avenir Book" w:cstheme="minorHAns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Développeur</w:t>
                      </w:r>
                      <w:r w:rsidR="008C7317">
                        <w:rPr>
                          <w:rFonts w:ascii="Avenir Book" w:hAnsi="Avenir Book" w:cstheme="minorHAns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Web</w:t>
                      </w:r>
                    </w:p>
                    <w:p w14:paraId="69A7A075" w14:textId="77777777" w:rsidR="00D66558" w:rsidRPr="00654EA5" w:rsidRDefault="00885839" w:rsidP="00D66558">
                      <w:pPr>
                        <w:rPr>
                          <w:rFonts w:ascii="Avenir Book" w:hAnsi="Avenir Book" w:cstheme="minorHAnsi"/>
                          <w:bCs/>
                          <w:color w:val="1E173C"/>
                          <w:sz w:val="18"/>
                          <w:szCs w:val="18"/>
                          <w:lang w:val="fr-FR"/>
                        </w:rPr>
                      </w:pPr>
                      <w:r w:rsidRPr="00654EA5">
                        <w:rPr>
                          <w:rFonts w:ascii="Avenir Book" w:hAnsi="Avenir Book" w:cstheme="minorHAnsi"/>
                          <w:bCs/>
                          <w:color w:val="1E173C"/>
                          <w:sz w:val="18"/>
                          <w:szCs w:val="18"/>
                          <w:lang w:val="fr-FR"/>
                        </w:rPr>
                        <w:t xml:space="preserve">Tâches réalisées : </w:t>
                      </w:r>
                      <w:r w:rsidR="00D66558" w:rsidRPr="00654EA5">
                        <w:rPr>
                          <w:rFonts w:ascii="Avenir Book" w:hAnsi="Avenir Book" w:cstheme="minorHAnsi"/>
                          <w:bCs/>
                          <w:color w:val="1E173C"/>
                          <w:sz w:val="18"/>
                          <w:szCs w:val="18"/>
                          <w:lang w:val="fr-FR"/>
                        </w:rPr>
                        <w:br/>
                        <w:t xml:space="preserve">Projet 1 </w:t>
                      </w:r>
                      <w:proofErr w:type="spellStart"/>
                      <w:r w:rsidR="00D66558" w:rsidRPr="00654EA5">
                        <w:rPr>
                          <w:rFonts w:ascii="Avenir Book" w:hAnsi="Avenir Book" w:cstheme="minorHAnsi"/>
                          <w:bCs/>
                          <w:color w:val="1E173C"/>
                          <w:sz w:val="18"/>
                          <w:szCs w:val="18"/>
                          <w:lang w:val="fr-FR"/>
                        </w:rPr>
                        <w:t>xxxx</w:t>
                      </w:r>
                      <w:proofErr w:type="spellEnd"/>
                    </w:p>
                    <w:p w14:paraId="5EC38EA1" w14:textId="77777777" w:rsidR="00885839" w:rsidRPr="00654EA5" w:rsidRDefault="00D66558" w:rsidP="00D66558">
                      <w:pPr>
                        <w:rPr>
                          <w:rFonts w:ascii="Avenir Book" w:hAnsi="Avenir Book" w:cstheme="minorHAnsi"/>
                          <w:color w:val="1E173C"/>
                          <w:sz w:val="18"/>
                          <w:szCs w:val="18"/>
                          <w:lang w:val="fr-FR"/>
                        </w:rPr>
                      </w:pPr>
                      <w:r w:rsidRPr="00654EA5">
                        <w:rPr>
                          <w:rFonts w:ascii="Avenir Book" w:hAnsi="Avenir Book" w:cstheme="minorHAnsi"/>
                          <w:bCs/>
                          <w:color w:val="1E173C"/>
                          <w:sz w:val="18"/>
                          <w:szCs w:val="18"/>
                          <w:lang w:val="fr-FR"/>
                        </w:rPr>
                        <w:t xml:space="preserve">Projet 2 </w:t>
                      </w:r>
                      <w:proofErr w:type="spellStart"/>
                      <w:r w:rsidRPr="00654EA5">
                        <w:rPr>
                          <w:rFonts w:ascii="Avenir Book" w:hAnsi="Avenir Book" w:cstheme="minorHAnsi"/>
                          <w:bCs/>
                          <w:color w:val="1E173C"/>
                          <w:sz w:val="18"/>
                          <w:szCs w:val="18"/>
                          <w:lang w:val="fr-FR"/>
                        </w:rPr>
                        <w:t>xxxx</w:t>
                      </w:r>
                      <w:proofErr w:type="spellEnd"/>
                      <w:r w:rsidRPr="00654EA5">
                        <w:rPr>
                          <w:rFonts w:ascii="Avenir Book" w:hAnsi="Avenir Book" w:cstheme="minorHAnsi"/>
                          <w:bCs/>
                          <w:color w:val="1E173C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60203">
                        <w:rPr>
                          <w:rFonts w:ascii="Avenir Book" w:hAnsi="Avenir Book" w:cstheme="minorHAnsi"/>
                          <w:bCs/>
                          <w:color w:val="1E173C"/>
                          <w:sz w:val="18"/>
                          <w:szCs w:val="18"/>
                          <w:lang w:val="fr-FR"/>
                        </w:rPr>
                        <w:br/>
                      </w:r>
                      <w:r w:rsidR="005602A9">
                        <w:rPr>
                          <w:rFonts w:ascii="Avenir Book" w:hAnsi="Avenir Book" w:cstheme="minorHAnsi"/>
                          <w:bCs/>
                          <w:color w:val="1E173C"/>
                          <w:sz w:val="18"/>
                          <w:szCs w:val="18"/>
                          <w:lang w:val="fr-FR"/>
                        </w:rPr>
                        <w:t>Compétences et outils utilisés…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54F5A" w:rsidRPr="004F425C">
        <w:rPr>
          <w:rFonts w:asciiTheme="minorHAnsi" w:hAnsiTheme="minorHAnsi" w:cstheme="minorHAnsi"/>
          <w:noProof/>
          <w:lang w:val="fr-FR"/>
        </w:rPr>
        <w:drawing>
          <wp:anchor distT="0" distB="0" distL="114300" distR="114300" simplePos="0" relativeHeight="252018688" behindDoc="1" locked="0" layoutInCell="1" allowOverlap="1" wp14:anchorId="2629F54E" wp14:editId="60B35107">
            <wp:simplePos x="0" y="0"/>
            <wp:positionH relativeFrom="column">
              <wp:posOffset>2702560</wp:posOffset>
            </wp:positionH>
            <wp:positionV relativeFrom="paragraph">
              <wp:posOffset>63500</wp:posOffset>
            </wp:positionV>
            <wp:extent cx="596900" cy="406400"/>
            <wp:effectExtent l="0" t="0" r="0" b="0"/>
            <wp:wrapNone/>
            <wp:docPr id="25" name="Image 25" descr="Une image contenant texte, sign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Image 1037" descr="Une image contenant texte, signe, clipart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7A8"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7D5431" wp14:editId="7AE1B457">
                <wp:simplePos x="0" y="0"/>
                <wp:positionH relativeFrom="column">
                  <wp:posOffset>3710305</wp:posOffset>
                </wp:positionH>
                <wp:positionV relativeFrom="paragraph">
                  <wp:posOffset>186690</wp:posOffset>
                </wp:positionV>
                <wp:extent cx="2280285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752D28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.15pt,14.7pt" to="471.7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iksQEAAMgDAAAOAAAAZHJzL2Uyb0RvYy54bWysU9tu2zAMfR+wfxD0vsgxsCEw4vShRfcy&#10;dMUuH6BIVCxMN0hq7Pz9KCV2irUohmEvtEjxHPJQ9PZmsoYcISbtXU/Xq4YScMJL7Q49/fnj/sOG&#10;kpS5k9x4Bz09QaI3u/fvtmPooPWDNxIiQRKXujH0dMg5dIwlMYDlaeUDOLxUPlqe0Y0HJiMfkd0a&#10;1jbNJzb6KEP0AlLC6N35ku4qv1Ig8lelEmRieoq95Wpjtfti2W7Lu0PkYdDi0gb/hy4s1w6LLlR3&#10;PHPyFPULKqtF9MmrvBLeMq+UFlA1oJp184ea7wMPULXgcFJYxpT+H614ON66x4hjGEPqUniMRcWk&#10;oi1f7I9MdVinZVgwZSIw2Labpt18pETMd+wKDDHlz+AtKYeeGu2KDt7x45eUsRimziklbFyxyRst&#10;77Ux1SkbALcmkiPHt9sf1uWtEPcsC72CZNfW6ymfDJxZv4EiWmKz61q9btWVU/6aOY3DzAJRWH0B&#10;NW+DLrkFBnXT/ha4ZNeK3uUFaLXz8bWqeZpbVef8WfVZa5G99/JUH7KOA9elTuuy2mUfn/sVfv0B&#10;d78BAAD//wMAUEsDBBQABgAIAAAAIQBdViEY3gAAAAkBAAAPAAAAZHJzL2Rvd25yZXYueG1sTI9N&#10;T8MwDIbvSPyHyEjcWEpX2FaaTrBpRw7rkODoNaGpaJyqydbCr8eIA9z88ej142I9uU6czRBaTwpu&#10;ZwkIQ7XXLTUKXg67myWIEJE0dp6Mgk8TYF1eXhSYaz/S3pyr2AgOoZCjAhtjn0sZamschpnvDfHu&#10;3Q8OI7dDI/WAI4e7TqZJci8dtsQXLPZmY039UZ2cgsXmsP16qlOk7W5vx7Tyr4vnN6Wur6bHBxDR&#10;TPEPhh99VoeSnY7+RDqITsHdMpszqiBdZSAYWGVzLo6/A1kW8v8H5TcAAAD//wMAUEsBAi0AFAAG&#10;AAgAAAAhALaDOJL+AAAA4QEAABMAAAAAAAAAAAAAAAAAAAAAAFtDb250ZW50X1R5cGVzXS54bWxQ&#10;SwECLQAUAAYACAAAACEAOP0h/9YAAACUAQAACwAAAAAAAAAAAAAAAAAvAQAAX3JlbHMvLnJlbHNQ&#10;SwECLQAUAAYACAAAACEAkpCIpLEBAADIAwAADgAAAAAAAAAAAAAAAAAuAgAAZHJzL2Uyb0RvYy54&#10;bWxQSwECLQAUAAYACAAAACEAXVYhGN4AAAAJAQAADwAAAAAAAAAAAAAAAAALBAAAZHJzL2Rvd25y&#10;ZXYueG1sUEsFBgAAAAAEAAQA8wAAABYFAAAAAA==&#10;" strokecolor="white [3212]"/>
            </w:pict>
          </mc:Fallback>
        </mc:AlternateContent>
      </w:r>
    </w:p>
    <w:p w14:paraId="354A7EE5" w14:textId="6074E70F" w:rsidR="00E561F5" w:rsidRPr="004F425C" w:rsidRDefault="009D6B7A" w:rsidP="007B4482">
      <w:pPr>
        <w:rPr>
          <w:rFonts w:asciiTheme="minorHAnsi" w:hAnsiTheme="minorHAnsi" w:cstheme="minorHAnsi"/>
          <w:lang w:val="fr-FR"/>
        </w:rPr>
      </w:pPr>
      <w:r w:rsidRPr="004F425C">
        <w:rPr>
          <w:rFonts w:asciiTheme="minorHAnsi" w:hAnsiTheme="minorHAnsi" w:cstheme="minorHAnsi"/>
          <w:noProof/>
          <w:lang w:val="fr-FR" w:eastAsia="es-ES_tradnl"/>
        </w:rPr>
        <w:drawing>
          <wp:anchor distT="0" distB="0" distL="114300" distR="114300" simplePos="0" relativeHeight="251826176" behindDoc="0" locked="0" layoutInCell="1" allowOverlap="1" wp14:anchorId="5D77656B" wp14:editId="60950D76">
            <wp:simplePos x="0" y="0"/>
            <wp:positionH relativeFrom="column">
              <wp:posOffset>3696335</wp:posOffset>
            </wp:positionH>
            <wp:positionV relativeFrom="paragraph">
              <wp:posOffset>791210</wp:posOffset>
            </wp:positionV>
            <wp:extent cx="206375" cy="206375"/>
            <wp:effectExtent l="0" t="0" r="0" b="0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0CC66F0" wp14:editId="5C95D5A9">
                <wp:simplePos x="0" y="0"/>
                <wp:positionH relativeFrom="column">
                  <wp:posOffset>3953510</wp:posOffset>
                </wp:positionH>
                <wp:positionV relativeFrom="paragraph">
                  <wp:posOffset>775335</wp:posOffset>
                </wp:positionV>
                <wp:extent cx="1565275" cy="30480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4B20A" w14:textId="4165E44C" w:rsidR="00767439" w:rsidRPr="00C113ED" w:rsidRDefault="0064798E" w:rsidP="00767439">
                            <w:pPr>
                              <w:spacing w:line="276" w:lineRule="auto"/>
                              <w:rPr>
                                <w:rFonts w:ascii="Avenir Book" w:hAnsi="Avenir Book" w:cstheme="minorHAnsi"/>
                                <w:color w:val="FFFFFF" w:themeColor="background1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Avenir Book" w:hAnsi="Avenir Book" w:cstheme="minorHAnsi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Imphy(</w:t>
                            </w:r>
                            <w:proofErr w:type="gramEnd"/>
                            <w:r>
                              <w:rPr>
                                <w:rFonts w:ascii="Avenir Book" w:hAnsi="Avenir Book" w:cstheme="minorHAnsi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58)</w:t>
                            </w:r>
                            <w:r w:rsidR="00885839" w:rsidRPr="00C113ED">
                              <w:rPr>
                                <w:rFonts w:ascii="Avenir Book" w:hAnsi="Avenir Book" w:cstheme="minorHAnsi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="00A570CD" w:rsidRPr="00C113ED">
                              <w:rPr>
                                <w:rFonts w:ascii="Avenir Book" w:hAnsi="Avenir Book" w:cstheme="minorHAnsi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C66F0" id="Cuadro de texto 1069" o:spid="_x0000_s1035" type="#_x0000_t202" style="position:absolute;margin-left:311.3pt;margin-top:61.05pt;width:123.25pt;height:2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gzgZgIAADsFAAAOAAAAZHJzL2Uyb0RvYy54bWysVEtv2zAMvg/YfxB0X5xkSR9BnCJLkWFA&#10;0RZrh54VWUqMyaImMbGzXz9Kdh7rdumwi02JH18fSU1vmsqwnfKhBJvzQa/PmbISitKuc/7tefnh&#10;irOAwhbCgFU536vAb2bv301rN1FD2IAplGfkxIZJ7XK+QXSTLAtyoyoReuCUJaUGXwmko19nhRc1&#10;ea9MNuz3L7IafOE8SBUC3d62Sj5L/rVWEh+0DgqZyTnlhunr03cVv9lsKiZrL9ymlF0a4h+yqERp&#10;KejR1a1Awba+/MNVVUoPATT2JFQZaF1KlWqgagb9V9U8bYRTqRYiJ7gjTeH/uZX3uyf36Bk2n6Ch&#10;BkZCahcmgS5jPY32VfxTpoz0ROH+SJtqkMloNL4YDy/HnEnSfeyPrvqJ1+xk7XzAzwoqFoWce2pL&#10;Ykvs7gJSRIIeIDGYhWVpTGqNsb9dELC9Uam3nfUp4STh3qhoZexXpVlZpLzjRZoqtTCe7QTNg5BS&#10;WUwlJ7+EjihNsd9i2OGjaZvVW4yPFikyWDwaV6UFn1h6lXbx/ZCybvHE31ndUcRm1VDhOb8+9HMF&#10;xZ7a7KHdgODksqRe3ImAj8LTyFNnaY3xgT7aQJ1z6CTONuB//u0+4mkSSctZTSuU8/BjK7zizHyx&#10;NKPXg9Eo7lw6jMaXQzr4c83qXGO31QKoKwN6MJxMYsSjOYjaQ/VC2z6PUUklrKTYOceDuMB2sem1&#10;kGo+TyDaMifwzj45GV1HluOkPTcvwrtuHJEG+R4OyyYmr6ayxUZLC/Mtgi7TyEaeW1Y7/mlD0yR3&#10;r0l8As7PCXV682a/AAAA//8DAFBLAwQUAAYACAAAACEAn4HO894AAAALAQAADwAAAGRycy9kb3du&#10;cmV2LnhtbEyPQU/DMAyF70j8h8hI3FjSCMpWmk4IxBXEgEm7ZY3XVjRO1WRr+feYE7vZfk/P3yvX&#10;s+/FCcfYBTKQLRQIpDq4jhoDnx8vN0sQMVlytg+EBn4wwrq6vCht4cJE73japEZwCMXCGmhTGgop&#10;Y92it3ERBiTWDmH0NvE6NtKNduJw30utVC697Yg/tHbApxbr783RG/h6Pey2t+qtefZ3wxRmJcmv&#10;pDHXV/PjA4iEc/o3wx8+o0PFTPtwJBdFbyDXOmcrC1pnINixzFc87PlyrzKQVSnPO1S/AAAA//8D&#10;AFBLAQItABQABgAIAAAAIQC2gziS/gAAAOEBAAATAAAAAAAAAAAAAAAAAAAAAABbQ29udGVudF9U&#10;eXBlc10ueG1sUEsBAi0AFAAGAAgAAAAhADj9If/WAAAAlAEAAAsAAAAAAAAAAAAAAAAALwEAAF9y&#10;ZWxzLy5yZWxzUEsBAi0AFAAGAAgAAAAhAFaGDOBmAgAAOwUAAA4AAAAAAAAAAAAAAAAALgIAAGRy&#10;cy9lMm9Eb2MueG1sUEsBAi0AFAAGAAgAAAAhAJ+BzvPeAAAACwEAAA8AAAAAAAAAAAAAAAAAwAQA&#10;AGRycy9kb3ducmV2LnhtbFBLBQYAAAAABAAEAPMAAADLBQAAAAA=&#10;" filled="f" stroked="f">
                <v:textbox>
                  <w:txbxContent>
                    <w:p w14:paraId="3154B20A" w14:textId="4165E44C" w:rsidR="00767439" w:rsidRPr="00C113ED" w:rsidRDefault="0064798E" w:rsidP="00767439">
                      <w:pPr>
                        <w:spacing w:line="276" w:lineRule="auto"/>
                        <w:rPr>
                          <w:rFonts w:ascii="Avenir Book" w:hAnsi="Avenir Book" w:cstheme="minorHAnsi"/>
                          <w:color w:val="FFFFFF" w:themeColor="background1"/>
                          <w:sz w:val="28"/>
                        </w:rPr>
                      </w:pPr>
                      <w:proofErr w:type="gramStart"/>
                      <w:r>
                        <w:rPr>
                          <w:rFonts w:ascii="Avenir Book" w:hAnsi="Avenir Book" w:cstheme="minorHAnsi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Imphy(</w:t>
                      </w:r>
                      <w:proofErr w:type="gramEnd"/>
                      <w:r>
                        <w:rPr>
                          <w:rFonts w:ascii="Avenir Book" w:hAnsi="Avenir Book" w:cstheme="minorHAnsi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58)</w:t>
                      </w:r>
                      <w:r w:rsidR="00885839" w:rsidRPr="00C113ED">
                        <w:rPr>
                          <w:rFonts w:ascii="Avenir Book" w:hAnsi="Avenir Book" w:cstheme="minorHAnsi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="00A570CD" w:rsidRPr="00C113ED">
                        <w:rPr>
                          <w:rFonts w:ascii="Avenir Book" w:hAnsi="Avenir Book" w:cstheme="minorHAnsi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B329161" wp14:editId="5E002009">
                <wp:simplePos x="0" y="0"/>
                <wp:positionH relativeFrom="column">
                  <wp:posOffset>3968115</wp:posOffset>
                </wp:positionH>
                <wp:positionV relativeFrom="paragraph">
                  <wp:posOffset>443230</wp:posOffset>
                </wp:positionV>
                <wp:extent cx="156527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D190F" w14:textId="1C3D3E73" w:rsidR="008B2DCA" w:rsidRPr="00C113ED" w:rsidRDefault="00885839" w:rsidP="008B2DCA">
                            <w:pPr>
                              <w:spacing w:line="360" w:lineRule="auto"/>
                              <w:rPr>
                                <w:rFonts w:ascii="Avenir Book" w:hAnsi="Avenir Book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113ED">
                              <w:rPr>
                                <w:rFonts w:ascii="Avenir Book" w:hAnsi="Avenir Book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06 </w:t>
                            </w:r>
                            <w:r w:rsidR="0064798E">
                              <w:rPr>
                                <w:rFonts w:ascii="Avenir Book" w:hAnsi="Avenir Book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38 01 92 36</w:t>
                            </w:r>
                          </w:p>
                          <w:p w14:paraId="7D671D20" w14:textId="77777777" w:rsidR="00767439" w:rsidRPr="00C113ED" w:rsidRDefault="00767439" w:rsidP="00767439">
                            <w:pPr>
                              <w:spacing w:line="276" w:lineRule="auto"/>
                              <w:rPr>
                                <w:rFonts w:ascii="Avenir Book" w:hAnsi="Avenir Book" w:cstheme="minorHAnsi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9161" id="Cuadro de texto 1068" o:spid="_x0000_s1036" type="#_x0000_t202" style="position:absolute;margin-left:312.45pt;margin-top:34.9pt;width:123.25pt;height:1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1yjZAIAADwFAAAOAAAAZHJzL2Uyb0RvYy54bWysVEtvGjEQvlfqf7B8bxYokBSxRDQRVSWU&#10;RE2qnI3XhlW9Htce2KW/PmPv8mjaS6pe7PHMN+8ZT6+byrCd8qEEm/P+RY8zZSUUpV3n/PvT4sMV&#10;ZwGFLYQBq3K+V4Ffz96/m9ZuogawAVMoz8iIDZPa5XyD6CZZFuRGVSJcgFOWhBp8JZCefp0VXtRk&#10;vTLZoNcbZzX4wnmQKgTi3rZCPkv2tVYS77UOCpnJOcWG6fTpXMUzm03FZO2F25SyC0P8QxSVKC05&#10;PZq6FSjY1pd/mKpK6SGAxgsJVQZal1KlHCibfu9VNo8b4VTKhYoT3LFM4f+ZlXe7R/fgGTafoaEG&#10;xoLULkwCMWM+jfZVvClSRnIq4f5YNtUgk1FpNB4NLkecSZINPl5djlNds5O28wG/KKhYJHLuqS2p&#10;WmK3DEgeCXqARGcWFqUxqTXG/sYgYMtRqbed9ingROHeqKhl7DelWVmkuCMjTZW6MZ7tBM2DkFJZ&#10;TCknu4SOKE2+36LY4aNqG9VblI8ayTNYPCpXpQWfqvQq7OLHIWTd4ql+Z3lHEptVQ4lTa1InImsF&#10;xZ767KFdgeDkoqRmLEXAB+Fp5qm1tMd4T4c2UOccOoqzDfhff+NHPI0iSTmraYdyHn5uhVecma+W&#10;hvRTfziMS5cew9HlgB7+XLI6l9htdQPUlj79GE4mMuLRHEjtoXqmdZ9HryQSVpLvnOOBvMF2s+m7&#10;kGo+TyBaMydwaR+djKZjmeOoPTXPwrtuHpEm+Q4O2yYmr8ayxUZNC/Mtgi7TzJ6q2jWAVjSNcved&#10;xD/g/J1Qp09v9gIAAP//AwBQSwMEFAAGAAgAAAAhAOhfkOzeAAAACgEAAA8AAABkcnMvZG93bnJl&#10;di54bWxMj01vwjAMhu+T+A+RkXYbCagDWpoitGnXTWMfErfQmLaicaom0O7fzzuNmy0/ev28+XZ0&#10;rbhiHxpPGuYzBQKp9LahSsPnx8vDGkSIhqxpPaGGHwywLSZ3ucmsH+gdr/tYCQ6hkBkNdYxdJmUo&#10;a3QmzHyHxLeT752JvPaVtL0ZONy1cqHUUjrTEH+oTYdPNZbn/cVp+Ho9Hb4T9VY9u8du8KOS5FKp&#10;9f103G1ARBzjPwx/+qwOBTsd/YVsEK2G5SJJGeUh5QoMrFfzBMSRSbVKQBa5vK1Q/AIAAP//AwBQ&#10;SwECLQAUAAYACAAAACEAtoM4kv4AAADhAQAAEwAAAAAAAAAAAAAAAAAAAAAAW0NvbnRlbnRfVHlw&#10;ZXNdLnhtbFBLAQItABQABgAIAAAAIQA4/SH/1gAAAJQBAAALAAAAAAAAAAAAAAAAAC8BAABfcmVs&#10;cy8ucmVsc1BLAQItABQABgAIAAAAIQCqR1yjZAIAADwFAAAOAAAAAAAAAAAAAAAAAC4CAABkcnMv&#10;ZTJvRG9jLnhtbFBLAQItABQABgAIAAAAIQDoX5Ds3gAAAAoBAAAPAAAAAAAAAAAAAAAAAL4EAABk&#10;cnMvZG93bnJldi54bWxQSwUGAAAAAAQABADzAAAAyQUAAAAA&#10;" filled="f" stroked="f">
                <v:textbox>
                  <w:txbxContent>
                    <w:p w14:paraId="1D6D190F" w14:textId="1C3D3E73" w:rsidR="008B2DCA" w:rsidRPr="00C113ED" w:rsidRDefault="00885839" w:rsidP="008B2DCA">
                      <w:pPr>
                        <w:spacing w:line="360" w:lineRule="auto"/>
                        <w:rPr>
                          <w:rFonts w:ascii="Avenir Book" w:hAnsi="Avenir Book" w:cstheme="minorHAns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C113ED">
                        <w:rPr>
                          <w:rFonts w:ascii="Avenir Book" w:hAnsi="Avenir Book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06 </w:t>
                      </w:r>
                      <w:r w:rsidR="0064798E">
                        <w:rPr>
                          <w:rFonts w:ascii="Avenir Book" w:hAnsi="Avenir Book" w:cstheme="minorHAnsi"/>
                          <w:color w:val="FFFFFF" w:themeColor="background1"/>
                          <w:sz w:val="20"/>
                          <w:szCs w:val="20"/>
                        </w:rPr>
                        <w:t>38 01 92 36</w:t>
                      </w:r>
                    </w:p>
                    <w:p w14:paraId="7D671D20" w14:textId="77777777" w:rsidR="00767439" w:rsidRPr="00C113ED" w:rsidRDefault="00767439" w:rsidP="00767439">
                      <w:pPr>
                        <w:spacing w:line="276" w:lineRule="auto"/>
                        <w:rPr>
                          <w:rFonts w:ascii="Avenir Book" w:hAnsi="Avenir Book" w:cstheme="minorHAnsi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F425C">
        <w:rPr>
          <w:rFonts w:asciiTheme="minorHAnsi" w:hAnsiTheme="minorHAnsi" w:cstheme="minorHAnsi"/>
          <w:noProof/>
          <w:lang w:val="fr-FR" w:eastAsia="es-ES_tradnl"/>
        </w:rPr>
        <w:drawing>
          <wp:anchor distT="0" distB="0" distL="114300" distR="114300" simplePos="0" relativeHeight="251827200" behindDoc="0" locked="0" layoutInCell="1" allowOverlap="1" wp14:anchorId="45D9E564" wp14:editId="53420B4A">
            <wp:simplePos x="0" y="0"/>
            <wp:positionH relativeFrom="column">
              <wp:posOffset>3709035</wp:posOffset>
            </wp:positionH>
            <wp:positionV relativeFrom="paragraph">
              <wp:posOffset>431800</wp:posOffset>
            </wp:positionV>
            <wp:extent cx="213995" cy="213995"/>
            <wp:effectExtent l="0" t="0" r="1905" b="1905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7B7E72F" wp14:editId="552CAC9F">
                <wp:simplePos x="0" y="0"/>
                <wp:positionH relativeFrom="column">
                  <wp:posOffset>3968750</wp:posOffset>
                </wp:positionH>
                <wp:positionV relativeFrom="paragraph">
                  <wp:posOffset>132080</wp:posOffset>
                </wp:positionV>
                <wp:extent cx="2033270" cy="238760"/>
                <wp:effectExtent l="0" t="0" r="0" b="889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27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DCE16" w14:textId="0584489B" w:rsidR="00767439" w:rsidRPr="00C113ED" w:rsidRDefault="0064798E" w:rsidP="00767439">
                            <w:pPr>
                              <w:spacing w:line="276" w:lineRule="auto"/>
                              <w:rPr>
                                <w:rFonts w:ascii="Avenir Book" w:hAnsi="Avenir Book" w:cstheme="minorHAnsi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Avenir Book" w:hAnsi="Avenir Book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david.mathey</w:t>
                            </w:r>
                            <w:r w:rsidR="00DD620B" w:rsidRPr="00C113ED">
                              <w:rPr>
                                <w:rFonts w:ascii="Avenir Book" w:hAnsi="Avenir Book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@</w:t>
                            </w:r>
                            <w:r w:rsidR="003728B1" w:rsidRPr="00C113ED">
                              <w:rPr>
                                <w:rFonts w:ascii="Avenir Book" w:hAnsi="Avenir Book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sncf</w:t>
                            </w:r>
                            <w:r w:rsidR="00DD620B" w:rsidRPr="00C113ED">
                              <w:rPr>
                                <w:rFonts w:ascii="Avenir Book" w:hAnsi="Avenir Book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  <w:r w:rsidR="003728B1" w:rsidRPr="00C113ED">
                              <w:rPr>
                                <w:rFonts w:ascii="Avenir Book" w:hAnsi="Avenir Book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7E72F" id="Cuadro de texto 1067" o:spid="_x0000_s1037" type="#_x0000_t202" style="position:absolute;margin-left:312.5pt;margin-top:10.4pt;width:160.1pt;height:1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VTZQIAADwFAAAOAAAAZHJzL2Uyb0RvYy54bWysVF9P2zAQf5+072D5faQtDFjVFHVFTJMQ&#10;oJWJZ9exSTTH59nXJt2n5+ykoev2wrQX+3z3u/93nl21tWFb5UMFNufjkxFnykooKvuc8++PNx8u&#10;OQsobCEMWJXznQr8av7+3axxUzWBEkyhPCMjNkwbl/MS0U2zLMhS1SKcgFOWhBp8LZCe/jkrvGjI&#10;em2yyWh0njXgC+dBqhCIe90J+TzZ11pJvNc6KGQm5xQbptOncx3PbD4T02cvXFnJPgzxD1HUorLk&#10;dDB1LVCwja/+MFVX0kMAjScS6gy0rqRKOVA249FRNqtSOJVyoeIEN5Qp/D+z8m67cg+eYfsZWmpg&#10;LEjjwjQQM+bTal/HmyJlJKcS7oayqRaZJOZkdHo6uSCRJNnk9PLiPNU1e9V2PuAXBTWLRM49tSVV&#10;S2xvA5JHgu4h0ZmFm8qY1Bpjf2MQsOOo1Nte+zXgROHOqKhl7DelWVWkuCMjTZVaGs+2guZBSKks&#10;ppSTXUJHlCbfb1Hs8VG1i+otyoNG8gwWB+W6suBTlY7CLn7sQ9Ydnup3kHcksV23lDj1c2joGood&#10;9dlDtwLByZuKmnErAj4ITzNP/aM9xns6tIEm59BTnJXgf/2NH/E0iiTlrKEdynn4uRFecWa+WhrS&#10;T+Ozs7h06XH28WJCD38oWR9K7KZeArVlTD+Gk4mMeDR7Unuon2jdF9EriYSV5DvnuCeX2G02fRdS&#10;LRYJRGvmBN7alZPRdCxzHLXH9kl4188j0iTfwX7bxPRoLDts1LSw2CDoKs1sLHRX1b4BtKJplPvv&#10;JP4Bh++Eev305i8AAAD//wMAUEsDBBQABgAIAAAAIQAyC0ob3QAAAAkBAAAPAAAAZHJzL2Rvd25y&#10;ZXYueG1sTI9BS8NAEIXvgv9hGcGb3TUkpU0zKaJ4VWxV8LZNpklodjZkt038944nPQ7zeO/7iu3s&#10;enWhMXSeEe4XBhRx5euOG4T3/fPdClSIlmvbeyaEbwqwLa+vCpvXfuI3uuxio6SEQ24R2hiHXOtQ&#10;teRsWPiBWH5HPzob5RwbXY92knLX68SYpXa2Y1lo7UCPLVWn3dkhfLwcvz5T89o8uWyY/Gw0u7VG&#10;vL2ZHzagIs3xLwy/+IIOpTAd/JnroHqEZZKJS0RIjChIYJ1mCagDQrZKQZeF/m9Q/gAAAP//AwBQ&#10;SwECLQAUAAYACAAAACEAtoM4kv4AAADhAQAAEwAAAAAAAAAAAAAAAAAAAAAAW0NvbnRlbnRfVHlw&#10;ZXNdLnhtbFBLAQItABQABgAIAAAAIQA4/SH/1gAAAJQBAAALAAAAAAAAAAAAAAAAAC8BAABfcmVs&#10;cy8ucmVsc1BLAQItABQABgAIAAAAIQDiECVTZQIAADwFAAAOAAAAAAAAAAAAAAAAAC4CAABkcnMv&#10;ZTJvRG9jLnhtbFBLAQItABQABgAIAAAAIQAyC0ob3QAAAAkBAAAPAAAAAAAAAAAAAAAAAL8EAABk&#10;cnMvZG93bnJldi54bWxQSwUGAAAAAAQABADzAAAAyQUAAAAA&#10;" filled="f" stroked="f">
                <v:textbox>
                  <w:txbxContent>
                    <w:p w14:paraId="4F3DCE16" w14:textId="0584489B" w:rsidR="00767439" w:rsidRPr="00C113ED" w:rsidRDefault="0064798E" w:rsidP="00767439">
                      <w:pPr>
                        <w:spacing w:line="276" w:lineRule="auto"/>
                        <w:rPr>
                          <w:rFonts w:ascii="Avenir Book" w:hAnsi="Avenir Book" w:cstheme="minorHAnsi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Avenir Book" w:hAnsi="Avenir Book" w:cstheme="minorHAnsi"/>
                          <w:color w:val="FFFFFF" w:themeColor="background1"/>
                          <w:sz w:val="20"/>
                          <w:szCs w:val="20"/>
                        </w:rPr>
                        <w:t>david.mathey</w:t>
                      </w:r>
                      <w:r w:rsidR="00DD620B" w:rsidRPr="00C113ED">
                        <w:rPr>
                          <w:rFonts w:ascii="Avenir Book" w:hAnsi="Avenir Book" w:cstheme="minorHAnsi"/>
                          <w:color w:val="FFFFFF" w:themeColor="background1"/>
                          <w:sz w:val="20"/>
                          <w:szCs w:val="20"/>
                        </w:rPr>
                        <w:t>@</w:t>
                      </w:r>
                      <w:r w:rsidR="003728B1" w:rsidRPr="00C113ED">
                        <w:rPr>
                          <w:rFonts w:ascii="Avenir Book" w:hAnsi="Avenir Book" w:cstheme="minorHAnsi"/>
                          <w:color w:val="FFFFFF" w:themeColor="background1"/>
                          <w:sz w:val="20"/>
                          <w:szCs w:val="20"/>
                        </w:rPr>
                        <w:t>sncf</w:t>
                      </w:r>
                      <w:r w:rsidR="00DD620B" w:rsidRPr="00C113ED">
                        <w:rPr>
                          <w:rFonts w:ascii="Avenir Book" w:hAnsi="Avenir Book" w:cstheme="minorHAnsi"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  <w:r w:rsidR="003728B1" w:rsidRPr="00C113ED">
                        <w:rPr>
                          <w:rFonts w:ascii="Avenir Book" w:hAnsi="Avenir Book" w:cstheme="minorHAnsi"/>
                          <w:color w:val="FFFFFF" w:themeColor="background1"/>
                          <w:sz w:val="20"/>
                          <w:szCs w:val="20"/>
                        </w:rPr>
                        <w:t>fr</w:t>
                      </w:r>
                    </w:p>
                  </w:txbxContent>
                </v:textbox>
              </v:shape>
            </w:pict>
          </mc:Fallback>
        </mc:AlternateContent>
      </w:r>
      <w:r w:rsidRPr="004F425C">
        <w:rPr>
          <w:rFonts w:asciiTheme="minorHAnsi" w:hAnsiTheme="minorHAnsi" w:cstheme="minorHAnsi"/>
          <w:noProof/>
          <w:lang w:val="fr-FR" w:eastAsia="es-ES_tradnl"/>
        </w:rPr>
        <w:drawing>
          <wp:anchor distT="0" distB="0" distL="114300" distR="114300" simplePos="0" relativeHeight="251828224" behindDoc="0" locked="0" layoutInCell="1" allowOverlap="1" wp14:anchorId="2DE73298" wp14:editId="198CBB1A">
            <wp:simplePos x="0" y="0"/>
            <wp:positionH relativeFrom="margin">
              <wp:posOffset>3700780</wp:posOffset>
            </wp:positionH>
            <wp:positionV relativeFrom="paragraph">
              <wp:posOffset>147794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2DC0E" w14:textId="4718181B" w:rsidR="007B4482" w:rsidRPr="004F425C" w:rsidRDefault="005E7EB5" w:rsidP="007B4482">
      <w:pPr>
        <w:rPr>
          <w:rFonts w:asciiTheme="minorHAnsi" w:hAnsiTheme="minorHAnsi" w:cstheme="minorHAnsi"/>
          <w:color w:val="3B4571"/>
          <w:lang w:val="fr-FR"/>
        </w:rPr>
      </w:pPr>
      <w:r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F28BAB" wp14:editId="61E4F3F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9CB56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50F0B5CA" w14:textId="77777777" w:rsidR="007B4482" w:rsidRPr="004F425C" w:rsidRDefault="007B4482" w:rsidP="007B4482">
      <w:pPr>
        <w:rPr>
          <w:rFonts w:asciiTheme="minorHAnsi" w:hAnsiTheme="minorHAnsi" w:cstheme="minorHAnsi"/>
          <w:color w:val="3B4571"/>
          <w:lang w:val="fr-FR"/>
        </w:rPr>
      </w:pPr>
    </w:p>
    <w:p w14:paraId="3D7AE2C5" w14:textId="77777777" w:rsidR="007B4482" w:rsidRPr="004F425C" w:rsidRDefault="00C07020" w:rsidP="00C07020">
      <w:pPr>
        <w:tabs>
          <w:tab w:val="left" w:pos="7640"/>
        </w:tabs>
        <w:rPr>
          <w:rFonts w:asciiTheme="minorHAnsi" w:hAnsiTheme="minorHAnsi" w:cstheme="minorHAnsi"/>
          <w:color w:val="3B4571"/>
          <w:lang w:val="fr-FR"/>
        </w:rPr>
      </w:pPr>
      <w:r w:rsidRPr="004F425C">
        <w:rPr>
          <w:rFonts w:asciiTheme="minorHAnsi" w:hAnsiTheme="minorHAnsi" w:cstheme="minorHAnsi"/>
          <w:color w:val="3B4571"/>
          <w:lang w:val="fr-FR"/>
        </w:rPr>
        <w:tab/>
      </w:r>
    </w:p>
    <w:p w14:paraId="2E5A77FC" w14:textId="77777777" w:rsidR="007B4482" w:rsidRPr="004F425C" w:rsidRDefault="007B4482" w:rsidP="007B4482">
      <w:pPr>
        <w:rPr>
          <w:rFonts w:asciiTheme="minorHAnsi" w:hAnsiTheme="minorHAnsi" w:cstheme="minorHAnsi"/>
          <w:color w:val="3B4571"/>
          <w:lang w:val="fr-FR"/>
        </w:rPr>
      </w:pPr>
    </w:p>
    <w:p w14:paraId="5FB9BEE9" w14:textId="0CCA7CD3" w:rsidR="007B4482" w:rsidRPr="004F425C" w:rsidRDefault="00C00C82" w:rsidP="00C07020">
      <w:pPr>
        <w:tabs>
          <w:tab w:val="left" w:pos="6364"/>
        </w:tabs>
        <w:rPr>
          <w:rFonts w:asciiTheme="minorHAnsi" w:hAnsiTheme="minorHAnsi" w:cstheme="minorHAnsi"/>
          <w:color w:val="3B4571"/>
          <w:lang w:val="fr-FR"/>
        </w:rPr>
      </w:pPr>
      <w:r w:rsidRPr="004F425C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25983" behindDoc="0" locked="0" layoutInCell="1" allowOverlap="1" wp14:anchorId="276F2FB5" wp14:editId="470A1A8E">
                <wp:simplePos x="0" y="0"/>
                <wp:positionH relativeFrom="column">
                  <wp:posOffset>741045</wp:posOffset>
                </wp:positionH>
                <wp:positionV relativeFrom="paragraph">
                  <wp:posOffset>130175</wp:posOffset>
                </wp:positionV>
                <wp:extent cx="2578100" cy="1539240"/>
                <wp:effectExtent l="0" t="0" r="0" b="3810"/>
                <wp:wrapSquare wrapText="bothSides"/>
                <wp:docPr id="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8100" cy="153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3CD4F11" w14:textId="77777777" w:rsidR="00676A5D" w:rsidRPr="00654EA5" w:rsidRDefault="00676A5D" w:rsidP="00676A5D">
                            <w:pPr>
                              <w:rPr>
                                <w:rFonts w:ascii="Avenir Book" w:hAnsi="Avenir Book" w:cstheme="minorHAnsi"/>
                                <w:b/>
                                <w:color w:val="1E173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venir Book" w:hAnsi="Avenir Book" w:cstheme="minorHAnsi"/>
                                <w:b/>
                                <w:color w:val="1E173C"/>
                                <w:sz w:val="22"/>
                                <w:szCs w:val="22"/>
                                <w:lang w:val="fr-FR"/>
                              </w:rPr>
                              <w:t>SNCF RESEAU</w:t>
                            </w:r>
                          </w:p>
                          <w:p w14:paraId="2A450808" w14:textId="601EEABB" w:rsidR="00885839" w:rsidRPr="00654EA5" w:rsidRDefault="00676A5D" w:rsidP="00885839">
                            <w:pPr>
                              <w:rPr>
                                <w:rFonts w:ascii="Avenir Book" w:hAnsi="Avenir Book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venir Book" w:hAnsi="Avenir Book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Assistant Organisation RH</w:t>
                            </w:r>
                          </w:p>
                          <w:p w14:paraId="23B13A5D" w14:textId="71C299B5" w:rsidR="00885839" w:rsidRDefault="00885839" w:rsidP="00676A5D">
                            <w:pPr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54EA5">
                              <w:rPr>
                                <w:rFonts w:ascii="Avenir Book" w:hAnsi="Avenir Book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Tâches réalisées : </w:t>
                            </w:r>
                          </w:p>
                          <w:p w14:paraId="76B8B6E2" w14:textId="77777777" w:rsidR="007C632F" w:rsidRDefault="007C632F" w:rsidP="007C632F">
                            <w:pPr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*</w:t>
                            </w:r>
                            <w:r w:rsidR="00676A5D" w:rsidRPr="007C632F"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Garant</w:t>
                            </w:r>
                            <w:r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du respect de la règlementation du travail.</w:t>
                            </w:r>
                          </w:p>
                          <w:p w14:paraId="0D38798E" w14:textId="559F8018" w:rsidR="00676A5D" w:rsidRDefault="007C632F" w:rsidP="007C632F">
                            <w:pPr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*Management </w:t>
                            </w:r>
                            <w:r w:rsidR="000B2622"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et pilotage de la cellule CPS de l’UOC NA</w:t>
                            </w:r>
                            <w:r w:rsidR="008F03E7"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composée de 3 à 4 gestionnaires d’utilisation.</w:t>
                            </w:r>
                          </w:p>
                          <w:p w14:paraId="5D2AA4F7" w14:textId="22D4EB1B" w:rsidR="008F03E7" w:rsidRDefault="008F03E7" w:rsidP="007C632F">
                            <w:pPr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*</w:t>
                            </w:r>
                            <w:r w:rsidR="00C00C82"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Point d’entrée de l’UO pour toutes question </w:t>
                            </w:r>
                            <w:r w:rsidR="006B059B"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GU ou RH.</w:t>
                            </w:r>
                          </w:p>
                          <w:p w14:paraId="51AD6914" w14:textId="11E30C8A" w:rsidR="006B059B" w:rsidRDefault="006B059B" w:rsidP="007C632F">
                            <w:pPr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*Assi</w:t>
                            </w:r>
                            <w:r w:rsidR="009B1788"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tance au DUO sur les questions d’organisation et mise en place des effectifs.</w:t>
                            </w:r>
                          </w:p>
                          <w:p w14:paraId="53A96254" w14:textId="17E2591E" w:rsidR="002E1D7B" w:rsidRPr="007C632F" w:rsidRDefault="002E1D7B" w:rsidP="007C632F">
                            <w:pPr>
                              <w:rPr>
                                <w:rFonts w:ascii="Avenir Book" w:hAnsi="Avenir Book" w:cstheme="minorHAnsi"/>
                                <w:color w:val="000000"/>
                                <w:u w:val="single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F2FB5" id="_x0000_s1038" type="#_x0000_t202" style="position:absolute;margin-left:58.35pt;margin-top:10.25pt;width:203pt;height:121.2pt;z-index:251625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XsJwIAAFMEAAAOAAAAZHJzL2Uyb0RvYy54bWysVE1v2zAMvQ/YfxB0Xxx7ydoacYqsRYYB&#10;QVsgHXpWZCkxZouaxMTufv0o2flYt9Owi0yRFEW+9+TZbdfU7KCcr8AUPB2NOVNGQlmZbcG/PS8/&#10;XHPmUZhS1GBUwV+V57fz9+9mrc1VBjuoS+UYFTE+b23Bd4g2TxIvd6oRfgRWGQpqcI1A2rptUjrR&#10;UvWmTrLx+FPSgiutA6m8J+99H+TzWF9rJfFRa6+Q1QWn3jCuLq6bsCbzmci3TthdJYc2xD900YjK&#10;0KWnUvcCBdu76o9STSUdeNA4ktAkoHUlVZyBpknHb6ZZ74RVcRYCx9sTTP7/lZUPh7V9cgy7z9AR&#10;gXEIb1cgv3vCJmmtz4ecgKnPPWWHQTvtmvClERgdJGxfT3iqDpkkZza9uk7HFJIUS6cfb7JJRDw5&#10;H7fO4xcFDQtGwR0RFlsQh5XH0IDIjynhNgPLqq4jabX5zUGJvUdF1ofT546Dhd2mY1VJvWSB+ODa&#10;QPlK4zvoleGtXFbUyUp4fBKOpEDdk7zxkRZdQ1twGCzOduB+/s0f8okhinLWkrQK7n/shVOc1V8N&#10;cXeTTggHhnEzmV5ltHGXkc1lxOybOyD1pvSQrIxmyMf6aGoHzQu9gkW4lULCSLq74Hg077AXPL0i&#10;qRaLmETqswJXZm3lkfWA83P3IpwdyEDi8QGOIhT5G0763J6ExR5BV5GwM6qDfEi5kcfhlYWncbmP&#10;Wed/wfwXAAAA//8DAFBLAwQUAAYACAAAACEAb3rCadwAAAAKAQAADwAAAGRycy9kb3ducmV2Lnht&#10;bEyPwU7DMBBE70j8g7VI3Khdi4Q2xKkQiCuIApW4ufE2iYjXUew24e9ZTvQ4s0+zM+Vm9r044Ri7&#10;QAaWCwUCqQ6uo8bAx/vzzQpETJac7QOhgR+MsKkuL0pbuDDRG562qREcQrGwBtqUhkLKWLfobVyE&#10;AYlvhzB6m1iOjXSjnTjc91IrlUtvO+IPrR3wscX6e3v0Bj5fDl+7W/XaPPlsmMKsJPm1NOb6an64&#10;B5FwTv8w/NXn6lBxp304kouiZ73M7xg1oFUGgoFMazb2bOR6DbIq5fmE6hcAAP//AwBQSwECLQAU&#10;AAYACAAAACEAtoM4kv4AAADhAQAAEwAAAAAAAAAAAAAAAAAAAAAAW0NvbnRlbnRfVHlwZXNdLnht&#10;bFBLAQItABQABgAIAAAAIQA4/SH/1gAAAJQBAAALAAAAAAAAAAAAAAAAAC8BAABfcmVscy8ucmVs&#10;c1BLAQItABQABgAIAAAAIQBbUrXsJwIAAFMEAAAOAAAAAAAAAAAAAAAAAC4CAABkcnMvZTJvRG9j&#10;LnhtbFBLAQItABQABgAIAAAAIQBvesJp3AAAAAoBAAAPAAAAAAAAAAAAAAAAAIEEAABkcnMvZG93&#10;bnJldi54bWxQSwUGAAAAAAQABADzAAAAigUAAAAA&#10;" filled="f" stroked="f">
                <v:textbox>
                  <w:txbxContent>
                    <w:p w14:paraId="03CD4F11" w14:textId="77777777" w:rsidR="00676A5D" w:rsidRPr="00654EA5" w:rsidRDefault="00676A5D" w:rsidP="00676A5D">
                      <w:pPr>
                        <w:rPr>
                          <w:rFonts w:ascii="Avenir Book" w:hAnsi="Avenir Book" w:cstheme="minorHAnsi"/>
                          <w:b/>
                          <w:color w:val="1E173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venir Book" w:hAnsi="Avenir Book" w:cstheme="minorHAnsi"/>
                          <w:b/>
                          <w:color w:val="1E173C"/>
                          <w:sz w:val="22"/>
                          <w:szCs w:val="22"/>
                          <w:lang w:val="fr-FR"/>
                        </w:rPr>
                        <w:t>SNCF RESEAU</w:t>
                      </w:r>
                    </w:p>
                    <w:p w14:paraId="2A450808" w14:textId="601EEABB" w:rsidR="00885839" w:rsidRPr="00654EA5" w:rsidRDefault="00676A5D" w:rsidP="00885839">
                      <w:pPr>
                        <w:rPr>
                          <w:rFonts w:ascii="Avenir Book" w:hAnsi="Avenir Book" w:cstheme="minorHAnsi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venir Book" w:hAnsi="Avenir Book" w:cstheme="minorHAnsi"/>
                          <w:color w:val="808080"/>
                          <w:sz w:val="22"/>
                          <w:szCs w:val="22"/>
                          <w:lang w:val="fr-FR"/>
                        </w:rPr>
                        <w:t>Assistant Organisation RH</w:t>
                      </w:r>
                    </w:p>
                    <w:p w14:paraId="23B13A5D" w14:textId="71C299B5" w:rsidR="00885839" w:rsidRDefault="00885839" w:rsidP="00676A5D">
                      <w:pPr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654EA5">
                        <w:rPr>
                          <w:rFonts w:ascii="Avenir Book" w:hAnsi="Avenir Book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Tâches réalisées : </w:t>
                      </w:r>
                    </w:p>
                    <w:p w14:paraId="76B8B6E2" w14:textId="77777777" w:rsidR="007C632F" w:rsidRDefault="007C632F" w:rsidP="007C632F">
                      <w:pPr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*</w:t>
                      </w:r>
                      <w:r w:rsidR="00676A5D" w:rsidRPr="007C632F"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Garant</w:t>
                      </w:r>
                      <w:r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du respect de la règlementation du travail.</w:t>
                      </w:r>
                    </w:p>
                    <w:p w14:paraId="0D38798E" w14:textId="559F8018" w:rsidR="00676A5D" w:rsidRDefault="007C632F" w:rsidP="007C632F">
                      <w:pPr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*Management </w:t>
                      </w:r>
                      <w:r w:rsidR="000B2622"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et pilotage de la cellule CPS de l’UOC NA</w:t>
                      </w:r>
                      <w:r w:rsidR="008F03E7"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composée de 3 à 4 gestionnaires d’utilisation.</w:t>
                      </w:r>
                    </w:p>
                    <w:p w14:paraId="5D2AA4F7" w14:textId="22D4EB1B" w:rsidR="008F03E7" w:rsidRDefault="008F03E7" w:rsidP="007C632F">
                      <w:pPr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*</w:t>
                      </w:r>
                      <w:r w:rsidR="00C00C82"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Point d’entrée de l’UO pour toutes question </w:t>
                      </w:r>
                      <w:r w:rsidR="006B059B"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GU ou RH.</w:t>
                      </w:r>
                    </w:p>
                    <w:p w14:paraId="51AD6914" w14:textId="11E30C8A" w:rsidR="006B059B" w:rsidRDefault="006B059B" w:rsidP="007C632F">
                      <w:pPr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*Assi</w:t>
                      </w:r>
                      <w:r w:rsidR="009B1788"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s</w:t>
                      </w:r>
                      <w:r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tance au DUO sur les questions d’organisation et mise en place des effectifs.</w:t>
                      </w:r>
                    </w:p>
                    <w:p w14:paraId="53A96254" w14:textId="17E2591E" w:rsidR="002E1D7B" w:rsidRPr="007C632F" w:rsidRDefault="002E1D7B" w:rsidP="007C632F">
                      <w:pPr>
                        <w:rPr>
                          <w:rFonts w:ascii="Avenir Book" w:hAnsi="Avenir Book" w:cstheme="minorHAnsi"/>
                          <w:color w:val="000000"/>
                          <w:u w:val="single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76A5D" w:rsidRPr="004F425C">
        <w:rPr>
          <w:rFonts w:asciiTheme="minorHAnsi" w:hAnsiTheme="minorHAnsi" w:cstheme="minorHAnsi"/>
          <w:noProof/>
          <w:lang w:val="fr-FR"/>
        </w:rPr>
        <w:drawing>
          <wp:anchor distT="0" distB="0" distL="114300" distR="114300" simplePos="0" relativeHeight="252020736" behindDoc="1" locked="0" layoutInCell="1" allowOverlap="1" wp14:anchorId="0535CF52" wp14:editId="5B91E7B8">
            <wp:simplePos x="0" y="0"/>
            <wp:positionH relativeFrom="column">
              <wp:posOffset>2714625</wp:posOffset>
            </wp:positionH>
            <wp:positionV relativeFrom="paragraph">
              <wp:posOffset>168275</wp:posOffset>
            </wp:positionV>
            <wp:extent cx="596900" cy="406400"/>
            <wp:effectExtent l="0" t="0" r="0" b="0"/>
            <wp:wrapNone/>
            <wp:docPr id="32" name="Image 32" descr="Une image contenant texte, sign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Image 1037" descr="Une image contenant texte, signe, clipart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2A9" w:rsidRPr="004F425C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F9E75F6" wp14:editId="67A67350">
                <wp:simplePos x="0" y="0"/>
                <wp:positionH relativeFrom="column">
                  <wp:posOffset>-636905</wp:posOffset>
                </wp:positionH>
                <wp:positionV relativeFrom="paragraph">
                  <wp:posOffset>168275</wp:posOffset>
                </wp:positionV>
                <wp:extent cx="993775" cy="651510"/>
                <wp:effectExtent l="0" t="0" r="0" b="0"/>
                <wp:wrapNone/>
                <wp:docPr id="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E306305" w14:textId="772D4EED" w:rsidR="00885839" w:rsidRPr="008D56DA" w:rsidRDefault="00885839" w:rsidP="00885839">
                            <w:pPr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  <w:r w:rsidRPr="008D56DA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676A5D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05</w:t>
                            </w:r>
                            <w:r w:rsidRPr="008D56DA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/</w:t>
                            </w:r>
                            <w:r w:rsidR="00676A5D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2018</w:t>
                            </w:r>
                            <w:r w:rsidRPr="008D56DA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71537980" w14:textId="1829DD67" w:rsidR="00885839" w:rsidRPr="008D56DA" w:rsidRDefault="00885839" w:rsidP="00885839">
                            <w:pPr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  <w:r w:rsidRPr="008D56DA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à </w:t>
                            </w:r>
                            <w:r w:rsidR="00676A5D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  10</w:t>
                            </w:r>
                            <w:r w:rsidRPr="008D56DA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/</w:t>
                            </w:r>
                            <w:r w:rsidR="00676A5D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2022</w:t>
                            </w:r>
                            <w:r w:rsidRPr="008D56DA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2A6916AB" w14:textId="6AD2D1F0" w:rsidR="00885839" w:rsidRPr="008D56DA" w:rsidRDefault="00885839" w:rsidP="00885839">
                            <w:pPr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8D56DA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(</w:t>
                            </w:r>
                            <w:proofErr w:type="spellStart"/>
                            <w:r w:rsidR="00676A5D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Nevers</w:t>
                            </w:r>
                            <w:proofErr w:type="spellEnd"/>
                            <w:r w:rsidRPr="008D56DA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 w:rsidR="00676A5D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France</w:t>
                            </w:r>
                            <w:r w:rsidRPr="008D56DA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1C9758A5" w14:textId="77777777" w:rsidR="00885839" w:rsidRPr="008D56DA" w:rsidRDefault="00885839" w:rsidP="00885839">
                            <w:pPr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E75F6" id="_x0000_s1039" type="#_x0000_t202" style="position:absolute;margin-left:-50.15pt;margin-top:13.25pt;width:78.25pt;height:51.3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73EJQIAAFEEAAAOAAAAZHJzL2Uyb0RvYy54bWysVEtv2zAMvg/YfxB0XxynSdMYcYqsRYYB&#10;QVsgHXpWZCk2JouapMTOfv0o2Xms22nYRaZIiq/vo+f3ba3IQVhXgc5pOhhSIjSHotK7nH57XX26&#10;o8R5pgumQIucHoWj94uPH+aNycQISlCFsASDaJc1Jqel9yZLEsdLUTM3ACM0GiXYmnm82l1SWNZg&#10;9Folo+HwNmnAFsYCF86h9rEz0kWML6Xg/llKJzxROcXafDxtPLfhTBZzlu0sM2XF+zLYP1RRs0pj&#10;0nOoR+YZ2dvqj1B1xS04kH7AoU5AyoqL2AN2kw7fdbMpmRGxFxyOM+cxuf8Xlj8dNubFEt9+hhYB&#10;jE04swb+3eFsksa4rPcJM3WZQ+/QaCttHb7YAsGHONvjeZ6i9YSjcja7mU4nlHA03U7SSRrnnVwe&#10;G+v8FwE1CUJOLcIVC2CHtfMhPctOLiGXhlWlVIRM6d8U6NhpRMS8f32pN0i+3bakKrDJmwB7UG2h&#10;OGLzFjpeOMNXFVayZs6/MItEwLaQ3P4ZD6mgySn0EiUl2J9/0wd/xAetlDRIrJy6H3tmBSXqq0bk&#10;Zul4HJgYL+PJdIQXe23ZXlv0vn4A5G6Ka2R4FIO/VydRWqjfcAeWISuamOaYO6f+JD74ju64Q1ws&#10;l9EJuWeYX+uN4SfMw5xf2zdmTQ+GRxSf4ERBlr3DpPPtQFjuPcgqAnaZak8e5G3Esd+xsBjX9+h1&#10;+RMsfgEAAP//AwBQSwMEFAAGAAgAAAAhACbuz/3eAAAACgEAAA8AAABkcnMvZG93bnJldi54bWxM&#10;j8tOwzAQRfdI/QdrkNi1dgKJaIhTVSC2VJSHxM6Np0lEPI5itwl/32EFy9E9uvdMuZldL844hs6T&#10;hmSlQCDV3nbUaHh/e17egwjRkDW9J9TwgwE21eKqNIX1E73ieR8bwSUUCqOhjXEopAx1i86ElR+Q&#10;ODv60ZnI59hIO5qJy10vU6Vy6UxHvNCaAR9brL/3J6fh4+X49Xmnds2Ty4bJz0qSW0utb67n7QOI&#10;iHP8g+FXn9WhYqeDP5ENotewTJS6ZVZDmmcgmMjyFMSByXSdgKxK+f+F6gIAAP//AwBQSwECLQAU&#10;AAYACAAAACEAtoM4kv4AAADhAQAAEwAAAAAAAAAAAAAAAAAAAAAAW0NvbnRlbnRfVHlwZXNdLnht&#10;bFBLAQItABQABgAIAAAAIQA4/SH/1gAAAJQBAAALAAAAAAAAAAAAAAAAAC8BAABfcmVscy8ucmVs&#10;c1BLAQItABQABgAIAAAAIQAVm73EJQIAAFEEAAAOAAAAAAAAAAAAAAAAAC4CAABkcnMvZTJvRG9j&#10;LnhtbFBLAQItABQABgAIAAAAIQAm7s/93gAAAAoBAAAPAAAAAAAAAAAAAAAAAH8EAABkcnMvZG93&#10;bnJldi54bWxQSwUGAAAAAAQABADzAAAAigUAAAAA&#10;" filled="f" stroked="f">
                <v:textbox>
                  <w:txbxContent>
                    <w:p w14:paraId="0E306305" w14:textId="772D4EED" w:rsidR="00885839" w:rsidRPr="008D56DA" w:rsidRDefault="00885839" w:rsidP="00885839">
                      <w:pPr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  <w:r w:rsidRPr="008D56DA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De </w:t>
                      </w:r>
                      <w:r w:rsidR="00676A5D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>05</w:t>
                      </w:r>
                      <w:r w:rsidRPr="008D56DA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>/</w:t>
                      </w:r>
                      <w:r w:rsidR="00676A5D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>2018</w:t>
                      </w:r>
                      <w:r w:rsidRPr="008D56DA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71537980" w14:textId="1829DD67" w:rsidR="00885839" w:rsidRPr="008D56DA" w:rsidRDefault="00885839" w:rsidP="00885839">
                      <w:pPr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  <w:r w:rsidRPr="008D56DA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à </w:t>
                      </w:r>
                      <w:r w:rsidR="00676A5D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  10</w:t>
                      </w:r>
                      <w:r w:rsidRPr="008D56DA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>/</w:t>
                      </w:r>
                      <w:r w:rsidR="00676A5D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>2022</w:t>
                      </w:r>
                      <w:r w:rsidRPr="008D56DA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2A6916AB" w14:textId="6AD2D1F0" w:rsidR="00885839" w:rsidRPr="008D56DA" w:rsidRDefault="00885839" w:rsidP="00885839">
                      <w:pPr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  <w:r w:rsidRPr="008D56DA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>(</w:t>
                      </w:r>
                      <w:proofErr w:type="spellStart"/>
                      <w:r w:rsidR="00676A5D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Nevers</w:t>
                      </w:r>
                      <w:proofErr w:type="spellEnd"/>
                      <w:r w:rsidRPr="008D56DA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 w:rsidR="00676A5D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France</w:t>
                      </w:r>
                      <w:r w:rsidRPr="008D56DA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>)</w:t>
                      </w:r>
                    </w:p>
                    <w:p w14:paraId="1C9758A5" w14:textId="77777777" w:rsidR="00885839" w:rsidRPr="008D56DA" w:rsidRDefault="00885839" w:rsidP="00885839">
                      <w:pPr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7020" w:rsidRPr="004F425C">
        <w:rPr>
          <w:rFonts w:asciiTheme="minorHAnsi" w:hAnsiTheme="minorHAnsi" w:cstheme="minorHAnsi"/>
          <w:color w:val="3B4571"/>
          <w:lang w:val="fr-FR"/>
        </w:rPr>
        <w:tab/>
      </w:r>
    </w:p>
    <w:p w14:paraId="73DDCB9B" w14:textId="6B1DACDE" w:rsidR="007B4482" w:rsidRPr="004F425C" w:rsidRDefault="003D3E43" w:rsidP="00C07020">
      <w:pPr>
        <w:tabs>
          <w:tab w:val="left" w:pos="7043"/>
          <w:tab w:val="right" w:pos="8498"/>
        </w:tabs>
        <w:rPr>
          <w:rFonts w:asciiTheme="minorHAnsi" w:hAnsiTheme="minorHAnsi" w:cstheme="minorHAnsi"/>
          <w:color w:val="3B4571"/>
          <w:lang w:val="fr-FR"/>
        </w:rPr>
      </w:pPr>
      <w:r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BB115B9" wp14:editId="00F27114">
                <wp:simplePos x="0" y="0"/>
                <wp:positionH relativeFrom="column">
                  <wp:posOffset>-711200</wp:posOffset>
                </wp:positionH>
                <wp:positionV relativeFrom="paragraph">
                  <wp:posOffset>198756</wp:posOffset>
                </wp:positionV>
                <wp:extent cx="2630172" cy="2"/>
                <wp:effectExtent l="635" t="0" r="37465" b="3746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630172" cy="2"/>
                        </a:xfrm>
                        <a:prstGeom prst="line">
                          <a:avLst/>
                        </a:prstGeom>
                        <a:ln>
                          <a:solidFill>
                            <a:srgbClr val="82BE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678F0" id="Conector recto 46" o:spid="_x0000_s1026" style="position:absolute;rotation:-90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pt,15.65pt" to="151.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IxFxwEAAOEDAAAOAAAAZHJzL2Uyb0RvYy54bWysU01v1DAQvSPxHyzf2WQDlCrabCVaygVB&#10;BZS71xlvLPylsdlk/z1jZzetKEgIkcPIH/PevDeebK4ma9gBMGrvOr5e1ZyBk77Xbt/x+6+3Ly45&#10;i0m4XhjvoONHiPxq+/zZZgwtNH7wpgdkROJiO4aODymFtqqiHMCKuPIBHF0qj1Yk2uK+6lGMxG5N&#10;1dT1RTV67AN6CTHS6c18ybeFXymQ6ZNSERIzHSdtqUQscZdjtd2Ido8iDFqeZIh/UGGFdlR0oboR&#10;SbAfqJ9QWS3RR6/SSnpbeaW0hOKB3KzrX9x8GUSA4oWaE8PSpvj/aOXHw7W7Q2rDGGIbwx1mF5NC&#10;y9BTt16/qvPHmTI6fKMXLi5JN5tKE49LE2FKTNJhc/GyXr9pOJN01+QGVzNhJg4Y03vwluVFx412&#10;2Z9oxeFDTHPqOSUfG5dj9Eb3t9qYssH97togOwh60cvm7TsSNwMfpVHFDK0ePJVVOhqYaT+DYron&#10;tbOfMm6w0Pbf1ydO4ygzQxSVX0B10fxH0Ck3w6CM4N8Cl+xS0bu0AK12Hn9XNU1nqWrOP7uevWbb&#10;O98fywuXdtAclRc5zXwe1Mf7An/4M7c/AQAA//8DAFBLAwQUAAYACAAAACEAmjv3tOAAAAAKAQAA&#10;DwAAAGRycy9kb3ducmV2LnhtbEyPy07DMBBF90j8gzVIbFDrJNAHIZMK+hIrpBYEWzcekkA8jmKn&#10;DX+PYQPLmTm6c262GEwjjtS52jJCPI5AEBdW11wivDxvRnMQzivWqrFMCF/kYJGfn2Uq1fbEOzru&#10;fSlCCLtUIVTet6mUrqjIKDe2LXG4vdvOKB/GrpS6U6cQbhqZRNFUGlVz+FCplpYVFZ/73iDQ+sn2&#10;q0f3muxW0cNy/bF9u0q2iJcXw/0dCE+D/4PhRz+oQx6cDrZn7USDcDuJA4kwimeT0CEQv5sDQnI9&#10;vwGZZ/J/hfwbAAD//wMAUEsBAi0AFAAGAAgAAAAhALaDOJL+AAAA4QEAABMAAAAAAAAAAAAAAAAA&#10;AAAAAFtDb250ZW50X1R5cGVzXS54bWxQSwECLQAUAAYACAAAACEAOP0h/9YAAACUAQAACwAAAAAA&#10;AAAAAAAAAAAvAQAAX3JlbHMvLnJlbHNQSwECLQAUAAYACAAAACEAmECMRccBAADhAwAADgAAAAAA&#10;AAAAAAAAAAAuAgAAZHJzL2Uyb0RvYy54bWxQSwECLQAUAAYACAAAACEAmjv3tOAAAAAKAQAADwAA&#10;AAAAAAAAAAAAAAAhBAAAZHJzL2Rvd25yZXYueG1sUEsFBgAAAAAEAAQA8wAAAC4FAAAAAA==&#10;" strokecolor="#82be00"/>
            </w:pict>
          </mc:Fallback>
        </mc:AlternateContent>
      </w:r>
      <w:r w:rsidR="005602A9" w:rsidRPr="004F425C">
        <w:rPr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804FBD5" wp14:editId="323DEA41">
                <wp:simplePos x="0" y="0"/>
                <wp:positionH relativeFrom="column">
                  <wp:posOffset>565785</wp:posOffset>
                </wp:positionH>
                <wp:positionV relativeFrom="paragraph">
                  <wp:posOffset>41275</wp:posOffset>
                </wp:positionV>
                <wp:extent cx="76200" cy="76200"/>
                <wp:effectExtent l="0" t="0" r="0" b="0"/>
                <wp:wrapNone/>
                <wp:docPr id="48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82BE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C1BC0" id="Diagrama de flujo: conector 48" o:spid="_x0000_s1026" type="#_x0000_t120" style="position:absolute;margin-left:44.55pt;margin-top:3.25pt;width:6pt;height: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OFbgwIAAGoFAAAOAAAAZHJzL2Uyb0RvYy54bWysVE1v2zAMvQ/YfxB0X50E/VpQp8jSdRhQ&#10;rMXaoWdFlmIDsqhRSpzs14+SbKfrhh2G5aBQJvlIPpG8ut63hu0U+gZsyacnE86UlVA1dlPyb0+3&#10;7y4580HYShiwquQH5fn14u2bq87N1QxqMJVCRiDWzztX8joENy8KL2vVCn8CTllSasBWBLripqhQ&#10;dITemmI2mZwXHWDlEKTynr7eZCVfJHytlQz3WnsVmCk55RbSielcx7NYXIn5BoWrG9mnIf4hi1Y0&#10;loKOUDciCLbF5jeotpEIHnQ4kdAWoHUjVaqBqplOXlXzWAunUi1EjncjTf7/wcovu0f3gERD5/zc&#10;kxir2Gts4z/lx/aJrMNIltoHJunjxTnxz5kkTRYJozi6OvThk4KWRaHk2kC3qgWGFVhLrwKY6BK7&#10;Ox+y4+AQ43owTXXbGJMuuFmvDLKdoDe8nH34SGGzyy9mxkZjC9Etq+OX4lhWksLBqGhn7FelWVNR&#10;IbOUSeo4NcYRUiobpllVi0rl8GcT+g3RY49Gj1R3AozImuKP2D3AYJlBBuycZW8fXVVq2NF58rfE&#10;svPokSKDDaNz29ie41eVGaqqj5ztB5IyNZGlNVSHB2QIeVy8k7cNveKd8OFBIM0HvTvNfLinIz5s&#10;yaGXOKsBf/zpe7SntiUtZx3NW8n9961AxZn5bKmh309PT+OApsvp2cWMLvhSs36psdt2BdQOU9ou&#10;TiYx2gcziBqhfabVsIxRSSWspNgllwGHyyrkPUDLRarlMpnRUDoR7uyjkxE8shr78mn/LND1rRxo&#10;Ar7AMJti/qqHs230tLDcBtBNavAjrz3fNNCpcfrlEzfGy3uyOq7IxU8AAAD//wMAUEsDBBQABgAI&#10;AAAAIQCV6FTD2gAAAAcBAAAPAAAAZHJzL2Rvd25yZXYueG1sTI7BTsMwEETvSP0Haytxo3aAlBDi&#10;VAgJIQ4cKP0AJ16SqPE6st02/ftuT3Cb0YxmXrWZ3SiOGOLgSUO2UiCQWm8H6jTsft7vChAxGbJm&#10;9IQazhhhUy9uKlNaf6JvPG5TJ3iEYmk09ClNpZSx7dGZuPITEme/PjiT2IZO2mBOPO5Gea/UWjoz&#10;ED/0ZsK3Htv99uA0pIaGfdd8feby6eED3eNO+qC0vl3Ory8gEs7prwxXfEaHmpkafyAbxaiheM64&#10;qWGdg7jGKmPfsChykHUl//PXFwAAAP//AwBQSwECLQAUAAYACAAAACEAtoM4kv4AAADhAQAAEwAA&#10;AAAAAAAAAAAAAAAAAAAAW0NvbnRlbnRfVHlwZXNdLnhtbFBLAQItABQABgAIAAAAIQA4/SH/1gAA&#10;AJQBAAALAAAAAAAAAAAAAAAAAC8BAABfcmVscy8ucmVsc1BLAQItABQABgAIAAAAIQBrwOFbgwIA&#10;AGoFAAAOAAAAAAAAAAAAAAAAAC4CAABkcnMvZTJvRG9jLnhtbFBLAQItABQABgAIAAAAIQCV6FTD&#10;2gAAAAcBAAAPAAAAAAAAAAAAAAAAAN0EAABkcnMvZG93bnJldi54bWxQSwUGAAAAAAQABADzAAAA&#10;5AUAAAAA&#10;" fillcolor="#82be00" stroked="f" strokeweight="2pt"/>
            </w:pict>
          </mc:Fallback>
        </mc:AlternateContent>
      </w:r>
      <w:r w:rsidR="00D66558"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C508B38" wp14:editId="6E80D98A">
                <wp:simplePos x="0" y="0"/>
                <wp:positionH relativeFrom="column">
                  <wp:posOffset>3593465</wp:posOffset>
                </wp:positionH>
                <wp:positionV relativeFrom="paragraph">
                  <wp:posOffset>17780</wp:posOffset>
                </wp:positionV>
                <wp:extent cx="1351280" cy="479425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1280" cy="479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E374B9" w14:textId="77777777" w:rsidR="00D66558" w:rsidRPr="008D56DA" w:rsidRDefault="00D66558" w:rsidP="00D66558">
                            <w:pPr>
                              <w:rPr>
                                <w:rFonts w:ascii="Avenir Black" w:hAnsi="Avenir Black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8D56DA">
                              <w:rPr>
                                <w:rFonts w:ascii="Avenir Black" w:hAnsi="Avenir Black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COMPÉTENCES TECHNIQUES</w:t>
                            </w:r>
                          </w:p>
                          <w:p w14:paraId="4001CEB9" w14:textId="77777777" w:rsidR="0045664F" w:rsidRPr="008D56DA" w:rsidRDefault="0045664F" w:rsidP="0045664F">
                            <w:pPr>
                              <w:rPr>
                                <w:rFonts w:ascii="Avenir Black" w:hAnsi="Avenir Black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08B38" id="Rectangle 70" o:spid="_x0000_s1040" style="position:absolute;margin-left:282.95pt;margin-top:1.4pt;width:106.4pt;height:37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kB/3wEAAJ8DAAAOAAAAZHJzL2Uyb0RvYy54bWysU8tu2zAQvBfoPxC817JUuUkEy0GQIEWB&#10;9AGk/QCKIiWiEpdd0pbcr++Sdhy3uQW9ENxdcnZmOVxfz+PAdgq9AVvzfLHkTFkJrbFdzX98v393&#10;yZkPwrZiAKtqvleeX2/evllPrlIF9DC0ChmBWF9NruZ9CK7KMi97NQq/AKcsFTXgKAKF2GUtionQ&#10;xyErlssP2QTYOgSpvKfs3aHINwlfayXDV629CmyoOXELacW0NnHNNmtRdShcb+SRhngFi1EYS01P&#10;UHciCLZF8wJqNBLBgw4LCWMGWhupkgZSky//UfPYC6eSFhqOd6cx+f8HK7/sHt03jNS9ewD50zML&#10;t72wnbpBhKlXoqV2eRxUNjlfnS7EwNNV1kyfoaWnFdsAaQazxjECkjo2p1HvT6NWc2CSkvn7VV5c&#10;0otIqpUXV2WxSi1E9XTboQ8fFYwsbmqO9JQJXewefIhsRPV0JDazcG+GIT3nYP9K0MGYSewj4egN&#10;X4W5mZlpiUkZG8dUA+2e9CAcXEKupk0P+JuziRxSc/9rK1BxNnyyNJOrvCyjpVJQri4KCvC80pxX&#10;hJUEVfPA2WF7Gw423Do0XU+d8iTPwg3NUZsk8ZnVkT+5ICk/Ojba7DxOp57/1eYPAAAA//8DAFBL&#10;AwQUAAYACAAAACEASBStGOAAAAAIAQAADwAAAGRycy9kb3ducmV2LnhtbEyPQUvDQBCF74L/YRnB&#10;i9iNlTYxZlOkIBYpFFPteZsdk2B2Ns1uk/jvHU96m8d7vPletppsKwbsfeNIwd0sAoFUOtNQpeB9&#10;/3ybgPBBk9GtI1TwjR5W+eVFplPjRnrDoQiV4BLyqVZQh9ClUvqyRqv9zHVI7H263urAsq+k6fXI&#10;5baV8yhaSqsb4g+17nBdY/lVnK2CsdwNh/32Re5uDhtHp81pXXy8KnV9NT09ggg4hb8w/OIzOuTM&#10;dHRnMl60ChbLxQNHFcx5AftxnMQgjnwk9yDzTP4fkP8AAAD//wMAUEsBAi0AFAAGAAgAAAAhALaD&#10;OJL+AAAA4QEAABMAAAAAAAAAAAAAAAAAAAAAAFtDb250ZW50X1R5cGVzXS54bWxQSwECLQAUAAYA&#10;CAAAACEAOP0h/9YAAACUAQAACwAAAAAAAAAAAAAAAAAvAQAAX3JlbHMvLnJlbHNQSwECLQAUAAYA&#10;CAAAACEA33ZAf98BAACfAwAADgAAAAAAAAAAAAAAAAAuAgAAZHJzL2Uyb0RvYy54bWxQSwECLQAU&#10;AAYACAAAACEASBStGOAAAAAIAQAADwAAAAAAAAAAAAAAAAA5BAAAZHJzL2Rvd25yZXYueG1sUEsF&#10;BgAAAAAEAAQA8wAAAEYFAAAAAA==&#10;" filled="f" stroked="f">
                <v:textbox>
                  <w:txbxContent>
                    <w:p w14:paraId="5BE374B9" w14:textId="77777777" w:rsidR="00D66558" w:rsidRPr="008D56DA" w:rsidRDefault="00D66558" w:rsidP="00D66558">
                      <w:pPr>
                        <w:rPr>
                          <w:rFonts w:ascii="Avenir Black" w:hAnsi="Avenir Black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8D56DA">
                        <w:rPr>
                          <w:rFonts w:ascii="Avenir Black" w:hAnsi="Avenir Black"/>
                          <w:b/>
                          <w:bCs/>
                          <w:color w:val="FFFFFF" w:themeColor="background1"/>
                          <w:lang w:val="en-US"/>
                        </w:rPr>
                        <w:t>COMPÉTENCES TECHNIQUES</w:t>
                      </w:r>
                    </w:p>
                    <w:p w14:paraId="4001CEB9" w14:textId="77777777" w:rsidR="0045664F" w:rsidRPr="008D56DA" w:rsidRDefault="0045664F" w:rsidP="0045664F">
                      <w:pPr>
                        <w:rPr>
                          <w:rFonts w:ascii="Avenir Black" w:hAnsi="Avenir Black"/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7020" w:rsidRPr="004F425C">
        <w:rPr>
          <w:rFonts w:asciiTheme="minorHAnsi" w:hAnsiTheme="minorHAnsi" w:cstheme="minorHAnsi"/>
          <w:color w:val="3B4571"/>
          <w:lang w:val="fr-FR"/>
        </w:rPr>
        <w:tab/>
      </w:r>
      <w:r w:rsidR="00C07020" w:rsidRPr="004F425C">
        <w:rPr>
          <w:rFonts w:asciiTheme="minorHAnsi" w:hAnsiTheme="minorHAnsi" w:cstheme="minorHAnsi"/>
          <w:color w:val="3B4571"/>
          <w:lang w:val="fr-FR"/>
        </w:rPr>
        <w:tab/>
      </w:r>
    </w:p>
    <w:p w14:paraId="1ED8E6C8" w14:textId="77777777" w:rsidR="007B4482" w:rsidRPr="004F425C" w:rsidRDefault="005E7EB5" w:rsidP="007B4482">
      <w:pPr>
        <w:rPr>
          <w:rFonts w:asciiTheme="minorHAnsi" w:hAnsiTheme="minorHAnsi" w:cstheme="minorHAnsi"/>
          <w:color w:val="3B4571"/>
          <w:lang w:val="fr-FR"/>
        </w:rPr>
      </w:pPr>
      <w:r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FF6A70" wp14:editId="79A34CE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5859F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021A48AC" w14:textId="77777777" w:rsidR="007B4482" w:rsidRPr="004F425C" w:rsidRDefault="00D66558" w:rsidP="007B4482">
      <w:pPr>
        <w:rPr>
          <w:rFonts w:asciiTheme="minorHAnsi" w:hAnsiTheme="minorHAnsi" w:cstheme="minorHAnsi"/>
          <w:color w:val="3B4571"/>
          <w:lang w:val="fr-FR"/>
        </w:rPr>
      </w:pPr>
      <w:r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8CA7B29" wp14:editId="5AE398C1">
                <wp:simplePos x="0" y="0"/>
                <wp:positionH relativeFrom="column">
                  <wp:posOffset>3601932</wp:posOffset>
                </wp:positionH>
                <wp:positionV relativeFrom="paragraph">
                  <wp:posOffset>188171</wp:posOffset>
                </wp:positionV>
                <wp:extent cx="1073150" cy="1769533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769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FD6BF" w14:textId="77777777" w:rsidR="0045664F" w:rsidRDefault="00D66558" w:rsidP="00A3772C">
                            <w:pPr>
                              <w:spacing w:line="408" w:lineRule="auto"/>
                              <w:ind w:right="-130"/>
                              <w:rPr>
                                <w:rFonts w:ascii="Avenir Book" w:hAnsi="Avenir Book"/>
                                <w:color w:val="FFFFFF" w:themeColor="background1"/>
                                <w:sz w:val="2"/>
                                <w:szCs w:val="2"/>
                                <w:lang w:val="en-US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HTML, CSS</w:t>
                            </w:r>
                          </w:p>
                          <w:p w14:paraId="6E4E2EE8" w14:textId="77777777" w:rsidR="00D66558" w:rsidRPr="00D66558" w:rsidRDefault="00D66558" w:rsidP="00A3772C">
                            <w:pPr>
                              <w:spacing w:line="408" w:lineRule="auto"/>
                              <w:ind w:right="-130"/>
                              <w:rPr>
                                <w:rFonts w:ascii="Avenir Book" w:hAnsi="Avenir Book"/>
                                <w:color w:val="FFFFFF" w:themeColor="background1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486A6C19" w14:textId="77777777" w:rsidR="0045664F" w:rsidRDefault="00D66558" w:rsidP="00A3772C">
                            <w:pPr>
                              <w:spacing w:line="408" w:lineRule="auto"/>
                              <w:ind w:right="-130"/>
                              <w:rPr>
                                <w:rFonts w:ascii="Avenir Book" w:hAnsi="Avenir Book"/>
                                <w:color w:val="FFFFFF" w:themeColor="background1"/>
                                <w:sz w:val="2"/>
                                <w:szCs w:val="2"/>
                                <w:lang w:val="en-US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Typescript Angular</w:t>
                            </w:r>
                          </w:p>
                          <w:p w14:paraId="35C1D1A0" w14:textId="77777777" w:rsidR="00D66558" w:rsidRDefault="00D66558" w:rsidP="00A3772C">
                            <w:pPr>
                              <w:spacing w:line="408" w:lineRule="auto"/>
                              <w:ind w:right="-130"/>
                              <w:rPr>
                                <w:rFonts w:ascii="Avenir Book" w:hAnsi="Avenir Book"/>
                                <w:color w:val="FFFFFF" w:themeColor="background1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6793B918" w14:textId="77777777" w:rsidR="00D66558" w:rsidRPr="00D66558" w:rsidRDefault="00D66558" w:rsidP="00A3772C">
                            <w:pPr>
                              <w:spacing w:line="408" w:lineRule="auto"/>
                              <w:ind w:right="-130"/>
                              <w:rPr>
                                <w:rFonts w:ascii="Avenir Book" w:hAnsi="Avenir Book"/>
                                <w:color w:val="FFFFFF" w:themeColor="background1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2930C2FC" w14:textId="77777777" w:rsidR="0045664F" w:rsidRDefault="00D66558" w:rsidP="00A3772C">
                            <w:pPr>
                              <w:spacing w:line="408" w:lineRule="auto"/>
                              <w:ind w:right="-130"/>
                              <w:rPr>
                                <w:rFonts w:ascii="Avenir Book" w:hAnsi="Avenir Book"/>
                                <w:color w:val="FFFFFF" w:themeColor="background1"/>
                                <w:sz w:val="2"/>
                                <w:szCs w:val="2"/>
                                <w:lang w:val="en-US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Node.JS</w:t>
                            </w:r>
                          </w:p>
                          <w:p w14:paraId="4EB4FB4A" w14:textId="77777777" w:rsidR="00D66558" w:rsidRDefault="00D66558" w:rsidP="00A3772C">
                            <w:pPr>
                              <w:spacing w:line="408" w:lineRule="auto"/>
                              <w:ind w:right="-130"/>
                              <w:rPr>
                                <w:rFonts w:ascii="Avenir Book" w:hAnsi="Avenir Book"/>
                                <w:color w:val="FFFFFF" w:themeColor="background1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10191323" w14:textId="77777777" w:rsidR="00D66558" w:rsidRDefault="00D66558" w:rsidP="00A3772C">
                            <w:pPr>
                              <w:spacing w:line="408" w:lineRule="auto"/>
                              <w:ind w:right="-130"/>
                              <w:rPr>
                                <w:rFonts w:ascii="Avenir Book" w:hAnsi="Avenir Book"/>
                                <w:color w:val="FFFFFF" w:themeColor="background1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2CFFE39B" w14:textId="77777777" w:rsidR="00D66558" w:rsidRPr="00D66558" w:rsidRDefault="00D66558" w:rsidP="00A3772C">
                            <w:pPr>
                              <w:spacing w:line="408" w:lineRule="auto"/>
                              <w:ind w:right="-130"/>
                              <w:rPr>
                                <w:rFonts w:ascii="Avenir Book" w:hAnsi="Avenir Book"/>
                                <w:color w:val="FFFFFF" w:themeColor="background1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6FCB8C7E" w14:textId="5E6CD7C7" w:rsidR="00D66558" w:rsidRDefault="00682426" w:rsidP="00D66558">
                            <w:pPr>
                              <w:spacing w:line="408" w:lineRule="auto"/>
                              <w:ind w:right="-130"/>
                              <w:rPr>
                                <w:rFonts w:ascii="Avenir Book" w:hAnsi="Avenir Book"/>
                                <w:color w:val="FFFFFF" w:themeColor="background1"/>
                                <w:sz w:val="2"/>
                                <w:szCs w:val="2"/>
                                <w:lang w:val="en-US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Java Spring</w:t>
                            </w:r>
                            <w:r w:rsidR="00D66558">
                              <w:rPr>
                                <w:rFonts w:ascii="Avenir Book" w:hAnsi="Avenir Boo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6ED9C025" w14:textId="77777777" w:rsidR="00D66558" w:rsidRDefault="00D66558" w:rsidP="00D66558">
                            <w:pPr>
                              <w:spacing w:line="408" w:lineRule="auto"/>
                              <w:ind w:right="-130"/>
                              <w:rPr>
                                <w:rFonts w:ascii="Avenir Book" w:hAnsi="Avenir Book"/>
                                <w:color w:val="FFFFFF" w:themeColor="background1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32AD4DBE" w14:textId="77777777" w:rsidR="00D66558" w:rsidRDefault="00D66558" w:rsidP="00D66558">
                            <w:pPr>
                              <w:spacing w:line="408" w:lineRule="auto"/>
                              <w:ind w:right="-130"/>
                              <w:rPr>
                                <w:rFonts w:ascii="Avenir Book" w:hAnsi="Avenir Book"/>
                                <w:color w:val="FFFFFF" w:themeColor="background1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3D8C4711" w14:textId="77777777" w:rsidR="00D66558" w:rsidRPr="00D66558" w:rsidRDefault="00D66558" w:rsidP="00D66558">
                            <w:pPr>
                              <w:spacing w:line="408" w:lineRule="auto"/>
                              <w:ind w:right="-130"/>
                              <w:rPr>
                                <w:rFonts w:ascii="Avenir Book" w:hAnsi="Avenir Book"/>
                                <w:color w:val="FFFFFF" w:themeColor="background1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498F373C" w14:textId="77777777" w:rsidR="0045664F" w:rsidRDefault="0045664F" w:rsidP="00A3772C">
                            <w:pPr>
                              <w:spacing w:line="408" w:lineRule="auto"/>
                              <w:ind w:right="-130"/>
                              <w:rPr>
                                <w:rFonts w:ascii="Avenir Book" w:hAnsi="Avenir Book"/>
                                <w:color w:val="FFFFFF" w:themeColor="background1"/>
                                <w:sz w:val="2"/>
                                <w:szCs w:val="2"/>
                                <w:lang w:val="en-US"/>
                              </w:rPr>
                            </w:pPr>
                            <w:proofErr w:type="spellStart"/>
                            <w:r w:rsidRPr="00C113ED">
                              <w:rPr>
                                <w:rFonts w:ascii="Avenir Book" w:hAnsi="Avenir Boo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Xxxxxxxxxxxxxxxx</w:t>
                            </w:r>
                            <w:proofErr w:type="spellEnd"/>
                          </w:p>
                          <w:p w14:paraId="1646CD65" w14:textId="77777777" w:rsidR="00D66558" w:rsidRPr="00D66558" w:rsidRDefault="00D66558" w:rsidP="00A3772C">
                            <w:pPr>
                              <w:spacing w:line="408" w:lineRule="auto"/>
                              <w:ind w:right="-130"/>
                              <w:rPr>
                                <w:rFonts w:ascii="Avenir Book" w:hAnsi="Avenir Book"/>
                                <w:color w:val="FFFFFF" w:themeColor="background1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354251F1" w14:textId="77777777" w:rsidR="0045664F" w:rsidRPr="00C113ED" w:rsidRDefault="0045664F" w:rsidP="00D66558">
                            <w:pPr>
                              <w:spacing w:line="408" w:lineRule="auto"/>
                              <w:ind w:right="-130"/>
                              <w:rPr>
                                <w:rFonts w:ascii="Avenir Book" w:hAnsi="Avenir Boo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C113ED">
                              <w:rPr>
                                <w:rFonts w:ascii="Avenir Book" w:hAnsi="Avenir Boo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Xxxxxxxxxxxxxxxx</w:t>
                            </w:r>
                            <w:proofErr w:type="spellEnd"/>
                          </w:p>
                          <w:p w14:paraId="4C4E5182" w14:textId="77777777" w:rsidR="0045664F" w:rsidRPr="00C113ED" w:rsidRDefault="0045664F" w:rsidP="0045664F">
                            <w:pPr>
                              <w:spacing w:line="360" w:lineRule="auto"/>
                              <w:ind w:right="-129"/>
                              <w:rPr>
                                <w:rFonts w:ascii="Avenir Book" w:hAnsi="Avenir Boo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399C296" w14:textId="77777777" w:rsidR="0045664F" w:rsidRPr="00C113ED" w:rsidRDefault="0045664F" w:rsidP="0045664F">
                            <w:pPr>
                              <w:spacing w:line="360" w:lineRule="auto"/>
                              <w:rPr>
                                <w:rFonts w:ascii="Avenir Book" w:hAnsi="Avenir Boo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113ED">
                              <w:rPr>
                                <w:rFonts w:ascii="Avenir Book" w:hAnsi="Avenir Boo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A7B29" id="Cuadro de texto 5" o:spid="_x0000_s1041" type="#_x0000_t202" style="position:absolute;margin-left:283.6pt;margin-top:14.8pt;width:84.5pt;height:139.3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9g24QEAAKoDAAAOAAAAZHJzL2Uyb0RvYy54bWysU8tu2zAQvBfoPxC815LiOGkEy0GaIEWB&#10;9AEk/QCKIiWiEpdd0pbcr++Schy3uRW9EFySmp2ZHa2vp6FnO4XegK14scg5U1ZCY2xb8e9P9+/e&#10;c+aDsI3owaqK75Xn15u3b9ajK9UZdNA3ChmBWF+OruJdCK7MMi87NQi/AKcsXWrAQQQqsc0aFCOh&#10;D312lucX2QjYOASpvKfTu/mSbxK+1kqGr1p7FVhfceIW0oppreOabdaibFG4zsgDDfEPLAZhLDU9&#10;Qt2JINgWzSuowUgEDzosJAwZaG2kShpITZH/peaxE04lLWSOd0eb/P+DlV92j+4bsjB9gIkGmER4&#10;9wDyh2cWbjthW3WDCGOnREONi2hZNjpfHj6NVvvSR5B6/AwNDVlsAySgSeMQXSGdjNBpAPuj6WoK&#10;TMaW+eWyWNGVpLvi8uJqtVymHqJ8/tyhDx8VDCxuKo401QQvdg8+RDqifH4Su1m4N32fJtvbPw7o&#10;YTxJ9CPjmXuY6omZhrqvYuMop4ZmT4IQ5sBQwGnTAf7ibKSwVNz/3ApUnPWfLJlyVZyfx3SdFnha&#10;1KeFsJKgKh44m7e3YU7k1qFpO+o0j8HCDRmpTZL4wurAnwKRlB/CGxN3WqdXL7/Y5jcAAAD//wMA&#10;UEsDBBQABgAIAAAAIQD+rHug3QAAAAoBAAAPAAAAZHJzL2Rvd25yZXYueG1sTI/LTsMwEEX3SPyD&#10;NUjsqEOiJiHEqVARH0CpxNaJ3TjCHkex86Bfz7CC5cwc3Tm3PmzOskVPYfAo4HGXANPYeTVgL+D8&#10;8fZQAgtRopLWoxbwrQMcmtubWlbKr/iul1PsGYVgqKQAE+NYcR46o50MOz9qpNvFT05GGqeeq0mu&#10;FO4sT5Mk504OSB+MHPXR6O7rNDsB3XV+LY9Du6zX4rNoN2P3F7RC3N9tL8/Aot7iHwy/+qQODTm1&#10;fkYVmBWwz4uUUAHpUw6MgCLLadEKyJIyA97U/H+F5gcAAP//AwBQSwECLQAUAAYACAAAACEAtoM4&#10;kv4AAADhAQAAEwAAAAAAAAAAAAAAAAAAAAAAW0NvbnRlbnRfVHlwZXNdLnhtbFBLAQItABQABgAI&#10;AAAAIQA4/SH/1gAAAJQBAAALAAAAAAAAAAAAAAAAAC8BAABfcmVscy8ucmVsc1BLAQItABQABgAI&#10;AAAAIQCgh9g24QEAAKoDAAAOAAAAAAAAAAAAAAAAAC4CAABkcnMvZTJvRG9jLnhtbFBLAQItABQA&#10;BgAIAAAAIQD+rHug3QAAAAoBAAAPAAAAAAAAAAAAAAAAADsEAABkcnMvZG93bnJldi54bWxQSwUG&#10;AAAAAAQABADzAAAARQUAAAAA&#10;" filled="f" stroked="f">
                <v:textbox inset=",7.2pt,,7.2pt">
                  <w:txbxContent>
                    <w:p w14:paraId="482FD6BF" w14:textId="77777777" w:rsidR="0045664F" w:rsidRDefault="00D66558" w:rsidP="00A3772C">
                      <w:pPr>
                        <w:spacing w:line="408" w:lineRule="auto"/>
                        <w:ind w:right="-130"/>
                        <w:rPr>
                          <w:rFonts w:ascii="Avenir Book" w:hAnsi="Avenir Book"/>
                          <w:color w:val="FFFFFF" w:themeColor="background1"/>
                          <w:sz w:val="2"/>
                          <w:szCs w:val="2"/>
                          <w:lang w:val="en-US"/>
                        </w:rPr>
                      </w:pPr>
                      <w:r>
                        <w:rPr>
                          <w:rFonts w:ascii="Avenir Book" w:hAnsi="Avenir Boo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HTML, CSS</w:t>
                      </w:r>
                    </w:p>
                    <w:p w14:paraId="6E4E2EE8" w14:textId="77777777" w:rsidR="00D66558" w:rsidRPr="00D66558" w:rsidRDefault="00D66558" w:rsidP="00A3772C">
                      <w:pPr>
                        <w:spacing w:line="408" w:lineRule="auto"/>
                        <w:ind w:right="-130"/>
                        <w:rPr>
                          <w:rFonts w:ascii="Avenir Book" w:hAnsi="Avenir Book"/>
                          <w:color w:val="FFFFFF" w:themeColor="background1"/>
                          <w:sz w:val="2"/>
                          <w:szCs w:val="2"/>
                          <w:lang w:val="en-US"/>
                        </w:rPr>
                      </w:pPr>
                    </w:p>
                    <w:p w14:paraId="486A6C19" w14:textId="77777777" w:rsidR="0045664F" w:rsidRDefault="00D66558" w:rsidP="00A3772C">
                      <w:pPr>
                        <w:spacing w:line="408" w:lineRule="auto"/>
                        <w:ind w:right="-130"/>
                        <w:rPr>
                          <w:rFonts w:ascii="Avenir Book" w:hAnsi="Avenir Book"/>
                          <w:color w:val="FFFFFF" w:themeColor="background1"/>
                          <w:sz w:val="2"/>
                          <w:szCs w:val="2"/>
                          <w:lang w:val="en-US"/>
                        </w:rPr>
                      </w:pPr>
                      <w:r>
                        <w:rPr>
                          <w:rFonts w:ascii="Avenir Book" w:hAnsi="Avenir Boo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Typescript Angular</w:t>
                      </w:r>
                    </w:p>
                    <w:p w14:paraId="35C1D1A0" w14:textId="77777777" w:rsidR="00D66558" w:rsidRDefault="00D66558" w:rsidP="00A3772C">
                      <w:pPr>
                        <w:spacing w:line="408" w:lineRule="auto"/>
                        <w:ind w:right="-130"/>
                        <w:rPr>
                          <w:rFonts w:ascii="Avenir Book" w:hAnsi="Avenir Book"/>
                          <w:color w:val="FFFFFF" w:themeColor="background1"/>
                          <w:sz w:val="2"/>
                          <w:szCs w:val="2"/>
                          <w:lang w:val="en-US"/>
                        </w:rPr>
                      </w:pPr>
                    </w:p>
                    <w:p w14:paraId="6793B918" w14:textId="77777777" w:rsidR="00D66558" w:rsidRPr="00D66558" w:rsidRDefault="00D66558" w:rsidP="00A3772C">
                      <w:pPr>
                        <w:spacing w:line="408" w:lineRule="auto"/>
                        <w:ind w:right="-130"/>
                        <w:rPr>
                          <w:rFonts w:ascii="Avenir Book" w:hAnsi="Avenir Book"/>
                          <w:color w:val="FFFFFF" w:themeColor="background1"/>
                          <w:sz w:val="2"/>
                          <w:szCs w:val="2"/>
                          <w:lang w:val="en-US"/>
                        </w:rPr>
                      </w:pPr>
                    </w:p>
                    <w:p w14:paraId="2930C2FC" w14:textId="77777777" w:rsidR="0045664F" w:rsidRDefault="00D66558" w:rsidP="00A3772C">
                      <w:pPr>
                        <w:spacing w:line="408" w:lineRule="auto"/>
                        <w:ind w:right="-130"/>
                        <w:rPr>
                          <w:rFonts w:ascii="Avenir Book" w:hAnsi="Avenir Book"/>
                          <w:color w:val="FFFFFF" w:themeColor="background1"/>
                          <w:sz w:val="2"/>
                          <w:szCs w:val="2"/>
                          <w:lang w:val="en-US"/>
                        </w:rPr>
                      </w:pPr>
                      <w:r>
                        <w:rPr>
                          <w:rFonts w:ascii="Avenir Book" w:hAnsi="Avenir Boo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Node.JS</w:t>
                      </w:r>
                    </w:p>
                    <w:p w14:paraId="4EB4FB4A" w14:textId="77777777" w:rsidR="00D66558" w:rsidRDefault="00D66558" w:rsidP="00A3772C">
                      <w:pPr>
                        <w:spacing w:line="408" w:lineRule="auto"/>
                        <w:ind w:right="-130"/>
                        <w:rPr>
                          <w:rFonts w:ascii="Avenir Book" w:hAnsi="Avenir Book"/>
                          <w:color w:val="FFFFFF" w:themeColor="background1"/>
                          <w:sz w:val="2"/>
                          <w:szCs w:val="2"/>
                          <w:lang w:val="en-US"/>
                        </w:rPr>
                      </w:pPr>
                    </w:p>
                    <w:p w14:paraId="10191323" w14:textId="77777777" w:rsidR="00D66558" w:rsidRDefault="00D66558" w:rsidP="00A3772C">
                      <w:pPr>
                        <w:spacing w:line="408" w:lineRule="auto"/>
                        <w:ind w:right="-130"/>
                        <w:rPr>
                          <w:rFonts w:ascii="Avenir Book" w:hAnsi="Avenir Book"/>
                          <w:color w:val="FFFFFF" w:themeColor="background1"/>
                          <w:sz w:val="2"/>
                          <w:szCs w:val="2"/>
                          <w:lang w:val="en-US"/>
                        </w:rPr>
                      </w:pPr>
                    </w:p>
                    <w:p w14:paraId="2CFFE39B" w14:textId="77777777" w:rsidR="00D66558" w:rsidRPr="00D66558" w:rsidRDefault="00D66558" w:rsidP="00A3772C">
                      <w:pPr>
                        <w:spacing w:line="408" w:lineRule="auto"/>
                        <w:ind w:right="-130"/>
                        <w:rPr>
                          <w:rFonts w:ascii="Avenir Book" w:hAnsi="Avenir Book"/>
                          <w:color w:val="FFFFFF" w:themeColor="background1"/>
                          <w:sz w:val="2"/>
                          <w:szCs w:val="2"/>
                          <w:lang w:val="en-US"/>
                        </w:rPr>
                      </w:pPr>
                    </w:p>
                    <w:p w14:paraId="6FCB8C7E" w14:textId="5E6CD7C7" w:rsidR="00D66558" w:rsidRDefault="00682426" w:rsidP="00D66558">
                      <w:pPr>
                        <w:spacing w:line="408" w:lineRule="auto"/>
                        <w:ind w:right="-130"/>
                        <w:rPr>
                          <w:rFonts w:ascii="Avenir Book" w:hAnsi="Avenir Book"/>
                          <w:color w:val="FFFFFF" w:themeColor="background1"/>
                          <w:sz w:val="2"/>
                          <w:szCs w:val="2"/>
                          <w:lang w:val="en-US"/>
                        </w:rPr>
                      </w:pPr>
                      <w:r>
                        <w:rPr>
                          <w:rFonts w:ascii="Avenir Book" w:hAnsi="Avenir Boo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Java Spring</w:t>
                      </w:r>
                      <w:r w:rsidR="00D66558">
                        <w:rPr>
                          <w:rFonts w:ascii="Avenir Book" w:hAnsi="Avenir Boo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6ED9C025" w14:textId="77777777" w:rsidR="00D66558" w:rsidRDefault="00D66558" w:rsidP="00D66558">
                      <w:pPr>
                        <w:spacing w:line="408" w:lineRule="auto"/>
                        <w:ind w:right="-130"/>
                        <w:rPr>
                          <w:rFonts w:ascii="Avenir Book" w:hAnsi="Avenir Book"/>
                          <w:color w:val="FFFFFF" w:themeColor="background1"/>
                          <w:sz w:val="2"/>
                          <w:szCs w:val="2"/>
                          <w:lang w:val="en-US"/>
                        </w:rPr>
                      </w:pPr>
                    </w:p>
                    <w:p w14:paraId="32AD4DBE" w14:textId="77777777" w:rsidR="00D66558" w:rsidRDefault="00D66558" w:rsidP="00D66558">
                      <w:pPr>
                        <w:spacing w:line="408" w:lineRule="auto"/>
                        <w:ind w:right="-130"/>
                        <w:rPr>
                          <w:rFonts w:ascii="Avenir Book" w:hAnsi="Avenir Book"/>
                          <w:color w:val="FFFFFF" w:themeColor="background1"/>
                          <w:sz w:val="2"/>
                          <w:szCs w:val="2"/>
                          <w:lang w:val="en-US"/>
                        </w:rPr>
                      </w:pPr>
                    </w:p>
                    <w:p w14:paraId="3D8C4711" w14:textId="77777777" w:rsidR="00D66558" w:rsidRPr="00D66558" w:rsidRDefault="00D66558" w:rsidP="00D66558">
                      <w:pPr>
                        <w:spacing w:line="408" w:lineRule="auto"/>
                        <w:ind w:right="-130"/>
                        <w:rPr>
                          <w:rFonts w:ascii="Avenir Book" w:hAnsi="Avenir Book"/>
                          <w:color w:val="FFFFFF" w:themeColor="background1"/>
                          <w:sz w:val="2"/>
                          <w:szCs w:val="2"/>
                          <w:lang w:val="en-US"/>
                        </w:rPr>
                      </w:pPr>
                    </w:p>
                    <w:p w14:paraId="498F373C" w14:textId="77777777" w:rsidR="0045664F" w:rsidRDefault="0045664F" w:rsidP="00A3772C">
                      <w:pPr>
                        <w:spacing w:line="408" w:lineRule="auto"/>
                        <w:ind w:right="-130"/>
                        <w:rPr>
                          <w:rFonts w:ascii="Avenir Book" w:hAnsi="Avenir Book"/>
                          <w:color w:val="FFFFFF" w:themeColor="background1"/>
                          <w:sz w:val="2"/>
                          <w:szCs w:val="2"/>
                          <w:lang w:val="en-US"/>
                        </w:rPr>
                      </w:pPr>
                      <w:proofErr w:type="spellStart"/>
                      <w:r w:rsidRPr="00C113ED">
                        <w:rPr>
                          <w:rFonts w:ascii="Avenir Book" w:hAnsi="Avenir Boo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Xxxxxxxxxxxxxxxx</w:t>
                      </w:r>
                      <w:proofErr w:type="spellEnd"/>
                    </w:p>
                    <w:p w14:paraId="1646CD65" w14:textId="77777777" w:rsidR="00D66558" w:rsidRPr="00D66558" w:rsidRDefault="00D66558" w:rsidP="00A3772C">
                      <w:pPr>
                        <w:spacing w:line="408" w:lineRule="auto"/>
                        <w:ind w:right="-130"/>
                        <w:rPr>
                          <w:rFonts w:ascii="Avenir Book" w:hAnsi="Avenir Book"/>
                          <w:color w:val="FFFFFF" w:themeColor="background1"/>
                          <w:sz w:val="2"/>
                          <w:szCs w:val="2"/>
                          <w:lang w:val="en-US"/>
                        </w:rPr>
                      </w:pPr>
                    </w:p>
                    <w:p w14:paraId="354251F1" w14:textId="77777777" w:rsidR="0045664F" w:rsidRPr="00C113ED" w:rsidRDefault="0045664F" w:rsidP="00D66558">
                      <w:pPr>
                        <w:spacing w:line="408" w:lineRule="auto"/>
                        <w:ind w:right="-130"/>
                        <w:rPr>
                          <w:rFonts w:ascii="Avenir Book" w:hAnsi="Avenir Boo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C113ED">
                        <w:rPr>
                          <w:rFonts w:ascii="Avenir Book" w:hAnsi="Avenir Boo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Xxxxxxxxxxxxxxxx</w:t>
                      </w:r>
                      <w:proofErr w:type="spellEnd"/>
                    </w:p>
                    <w:p w14:paraId="4C4E5182" w14:textId="77777777" w:rsidR="0045664F" w:rsidRPr="00C113ED" w:rsidRDefault="0045664F" w:rsidP="0045664F">
                      <w:pPr>
                        <w:spacing w:line="360" w:lineRule="auto"/>
                        <w:ind w:right="-129"/>
                        <w:rPr>
                          <w:rFonts w:ascii="Avenir Book" w:hAnsi="Avenir Boo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</w:p>
                    <w:p w14:paraId="7399C296" w14:textId="77777777" w:rsidR="0045664F" w:rsidRPr="00C113ED" w:rsidRDefault="0045664F" w:rsidP="0045664F">
                      <w:pPr>
                        <w:spacing w:line="360" w:lineRule="auto"/>
                        <w:rPr>
                          <w:rFonts w:ascii="Avenir Book" w:hAnsi="Avenir Boo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C113ED">
                        <w:rPr>
                          <w:rFonts w:ascii="Avenir Book" w:hAnsi="Avenir Boo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 w:rsidR="008D56DA"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867FB2E" wp14:editId="781BF018">
                <wp:simplePos x="0" y="0"/>
                <wp:positionH relativeFrom="column">
                  <wp:posOffset>3693795</wp:posOffset>
                </wp:positionH>
                <wp:positionV relativeFrom="paragraph">
                  <wp:posOffset>132080</wp:posOffset>
                </wp:positionV>
                <wp:extent cx="2280285" cy="0"/>
                <wp:effectExtent l="0" t="0" r="5715" b="1270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B26074" id="Conector recto 100" o:spid="_x0000_s1026" style="position:absolute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85pt,10.4pt" to="470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iksQEAAMgDAAAOAAAAZHJzL2Uyb0RvYy54bWysU9tu2zAMfR+wfxD0vsgxsCEw4vShRfcy&#10;dMUuH6BIVCxMN0hq7Pz9KCV2irUohmEvtEjxHPJQ9PZmsoYcISbtXU/Xq4YScMJL7Q49/fnj/sOG&#10;kpS5k9x4Bz09QaI3u/fvtmPooPWDNxIiQRKXujH0dMg5dIwlMYDlaeUDOLxUPlqe0Y0HJiMfkd0a&#10;1jbNJzb6KEP0AlLC6N35ku4qv1Ig8lelEmRieoq95Wpjtfti2W7Lu0PkYdDi0gb/hy4s1w6LLlR3&#10;PHPyFPULKqtF9MmrvBLeMq+UFlA1oJp184ea7wMPULXgcFJYxpT+H614ON66x4hjGEPqUniMRcWk&#10;oi1f7I9MdVinZVgwZSIw2Labpt18pETMd+wKDDHlz+AtKYeeGu2KDt7x45eUsRimziklbFyxyRst&#10;77Ux1SkbALcmkiPHt9sf1uWtEPcsC72CZNfW6ymfDJxZv4EiWmKz61q9btWVU/6aOY3DzAJRWH0B&#10;NW+DLrkFBnXT/ha4ZNeK3uUFaLXz8bWqeZpbVef8WfVZa5G99/JUH7KOA9elTuuy2mUfn/sVfv0B&#10;d78BAAD//wMAUEsDBBQABgAIAAAAIQDJIBJd3QAAAAkBAAAPAAAAZHJzL2Rvd25yZXYueG1sTI9B&#10;T8MwDIXvSPyHyEjcWLoK6FaaTrBpRw7rkNjRa0JT0ThVk62FX48nDnCz/Z6ev1esJteJsxlC60nB&#10;fJaAMFR73VKj4G2/vVuACBFJY+fJKPgyAVbl9VWBufYj7cy5io3gEAo5KrAx9rmUobbGYZj53hBr&#10;H35wGHkdGqkHHDncdTJNkkfpsCX+YLE3a2vqz+rkFGTr/eb7pU6RNtudHdPKv2evB6Vub6bnJxDR&#10;TPHPDBd8RoeSmY7+RDqITsHDYp6xVUGacAU2LO8vw/H3IMtC/m9Q/gAAAP//AwBQSwECLQAUAAYA&#10;CAAAACEAtoM4kv4AAADhAQAAEwAAAAAAAAAAAAAAAAAAAAAAW0NvbnRlbnRfVHlwZXNdLnhtbFBL&#10;AQItABQABgAIAAAAIQA4/SH/1gAAAJQBAAALAAAAAAAAAAAAAAAAAC8BAABfcmVscy8ucmVsc1BL&#10;AQItABQABgAIAAAAIQCSkIiksQEAAMgDAAAOAAAAAAAAAAAAAAAAAC4CAABkcnMvZTJvRG9jLnht&#10;bFBLAQItABQABgAIAAAAIQDJIBJd3QAAAAkBAAAPAAAAAAAAAAAAAAAAAAsEAABkcnMvZG93bnJl&#10;di54bWxQSwUGAAAAAAQABADzAAAAFQUAAAAA&#10;" strokecolor="white [3212]"/>
            </w:pict>
          </mc:Fallback>
        </mc:AlternateContent>
      </w:r>
      <w:r w:rsidR="008D56DA"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2D6C77F" wp14:editId="64B039DD">
                <wp:simplePos x="0" y="0"/>
                <wp:positionH relativeFrom="column">
                  <wp:posOffset>4872355</wp:posOffset>
                </wp:positionH>
                <wp:positionV relativeFrom="paragraph">
                  <wp:posOffset>819785</wp:posOffset>
                </wp:positionV>
                <wp:extent cx="109855" cy="109855"/>
                <wp:effectExtent l="0" t="0" r="4445" b="4445"/>
                <wp:wrapNone/>
                <wp:docPr id="76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82BE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13ED3" id="Diagrama de flujo: conector 76" o:spid="_x0000_s1026" type="#_x0000_t120" style="position:absolute;margin-left:383.65pt;margin-top:64.55pt;width:8.65pt;height:8.6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Ud1iQIAAGwFAAAOAAAAZHJzL2Uyb0RvYy54bWysVM1u2zAMvg/YOwi6r3aCZmuDOkWWrsOA&#10;og3WDj0rshQLkEVNUuJkTz9Ksp2uG3YY5oNMiuTHH5G8uj60muyF8wpMRSdnJSXCcKiV2Vb029Pt&#10;uwtKfGCmZhqMqOhReHq9ePvmqrNzMYUGdC0cQRDj552taBOCnReF541omT8DKwwKJbiWBWTdtqgd&#10;6xC91cW0LN8XHbjaOuDCe7y9yUK6SPhSCh4epPQiEF1RjC2k06VzE89iccXmW8dso3gfBvuHKFqm&#10;DDodoW5YYGTn1G9QreIOPMhwxqEtQErFRcoBs5mUr7J5bJgVKRcsjrdjmfz/g+X3+0e7dliGzvq5&#10;RzJmcZCujX+MjxxSsY5jscQhEI6Xk/LyYjajhKOopxGlOBlb58NnAS2JREWlhm7VMBdWYAy+C7hU&#10;MLa/8yEbDgbRswet6luldWLcdrPSjuwZvuLF9OOnMj0c+vpFTZuobCCaZcR4U5wSS1Q4ahH1tPkq&#10;JFE1pjJNkaSeE6MfxrkwYZJFDatFdj8r8YttE73HLo0WiUuAEVmi/xG7Bxg0M8iAnWF6/WgqUsuO&#10;xuXfAsvGo0XyDCaMxq0yfY3HOLN3jVn1nrP+UKRcmlilDdTHtSMO8sB4y28VvuId82HNHE4IzhJO&#10;fXjAIz5sRaGnKGnA/fjTfdTHxkUpJR1OXEX99x1zghL9xWBLX07Oz+OIJuZ89mGKjHsp2byUmF27&#10;AmyHCe4XyxMZ9YMeSOmgfcblsIxeUcQMR98V5cENzCrkTYDrhYvlMqnhWFoW7syj5RE8VjX25dPh&#10;mTnbt3LAGbiHYTrZ/FUPZ91oaWC5CyBVavBTXft640inxunXT9wZL/mkdVqSi58AAAD//wMAUEsD&#10;BBQABgAIAAAAIQCKopBe3wAAAAsBAAAPAAAAZHJzL2Rvd25yZXYueG1sTI/LTsMwEEX3SPyDNZXY&#10;UadtSEoap0JIFWLBoo8PcOIhiRqPI9tt079nWMFy5h7dOVNuJzuIK/rQO1KwmCcgkBpnemoVnI67&#10;5zWIEDUZPThCBXcMsK0eH0pdGHejPV4PsRVcQqHQCroYx0LK0HRodZi7EYmzb+etjjz6Vhqvb1xu&#10;B7lMkkxa3RNf6PSI7x0258PFKog19ee2/vp8kfnqA216ks4nSj3NprcNiIhT/IPhV5/VoWKn2l3I&#10;BDEoyLN8xSgHy9cFCCbydZqBqHmTZinIqpT/f6h+AAAA//8DAFBLAQItABQABgAIAAAAIQC2gziS&#10;/gAAAOEBAAATAAAAAAAAAAAAAAAAAAAAAABbQ29udGVudF9UeXBlc10ueG1sUEsBAi0AFAAGAAgA&#10;AAAhADj9If/WAAAAlAEAAAsAAAAAAAAAAAAAAAAALwEAAF9yZWxzLy5yZWxzUEsBAi0AFAAGAAgA&#10;AAAhADXhR3WJAgAAbAUAAA4AAAAAAAAAAAAAAAAALgIAAGRycy9lMm9Eb2MueG1sUEsBAi0AFAAG&#10;AAgAAAAhAIqikF7fAAAACwEAAA8AAAAAAAAAAAAAAAAA4wQAAGRycy9kb3ducmV2LnhtbFBLBQYA&#10;AAAABAAEAPMAAADvBQAAAAA=&#10;" fillcolor="#82be00" stroked="f" strokeweight="2pt"/>
            </w:pict>
          </mc:Fallback>
        </mc:AlternateContent>
      </w:r>
      <w:r w:rsidR="008D56DA"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7A8AE3F" wp14:editId="7D31945B">
                <wp:simplePos x="0" y="0"/>
                <wp:positionH relativeFrom="column">
                  <wp:posOffset>4876165</wp:posOffset>
                </wp:positionH>
                <wp:positionV relativeFrom="paragraph">
                  <wp:posOffset>291465</wp:posOffset>
                </wp:positionV>
                <wp:extent cx="109855" cy="109855"/>
                <wp:effectExtent l="0" t="0" r="4445" b="4445"/>
                <wp:wrapNone/>
                <wp:docPr id="66" name="Diagrama de flujo: co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82BE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05163" id="Diagrama de flujo: conector 66" o:spid="_x0000_s1026" type="#_x0000_t120" style="position:absolute;margin-left:383.95pt;margin-top:22.95pt;width:8.65pt;height:8.6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Ud1iQIAAGwFAAAOAAAAZHJzL2Uyb0RvYy54bWysVM1u2zAMvg/YOwi6r3aCZmuDOkWWrsOA&#10;og3WDj0rshQLkEVNUuJkTz9Ksp2uG3YY5oNMiuTHH5G8uj60muyF8wpMRSdnJSXCcKiV2Vb029Pt&#10;uwtKfGCmZhqMqOhReHq9ePvmqrNzMYUGdC0cQRDj552taBOCnReF541omT8DKwwKJbiWBWTdtqgd&#10;6xC91cW0LN8XHbjaOuDCe7y9yUK6SPhSCh4epPQiEF1RjC2k06VzE89iccXmW8dso3gfBvuHKFqm&#10;DDodoW5YYGTn1G9QreIOPMhwxqEtQErFRcoBs5mUr7J5bJgVKRcsjrdjmfz/g+X3+0e7dliGzvq5&#10;RzJmcZCujX+MjxxSsY5jscQhEI6Xk/LyYjajhKOopxGlOBlb58NnAS2JREWlhm7VMBdWYAy+C7hU&#10;MLa/8yEbDgbRswet6luldWLcdrPSjuwZvuLF9OOnMj0c+vpFTZuobCCaZcR4U5wSS1Q4ahH1tPkq&#10;JFE1pjJNkaSeE6MfxrkwYZJFDatFdj8r8YttE73HLo0WiUuAEVmi/xG7Bxg0M8iAnWF6/WgqUsuO&#10;xuXfAsvGo0XyDCaMxq0yfY3HOLN3jVn1nrP+UKRcmlilDdTHtSMO8sB4y28VvuId82HNHE4IzhJO&#10;fXjAIz5sRaGnKGnA/fjTfdTHxkUpJR1OXEX99x1zghL9xWBLX07Oz+OIJuZ89mGKjHsp2byUmF27&#10;AmyHCe4XyxMZ9YMeSOmgfcblsIxeUcQMR98V5cENzCrkTYDrhYvlMqnhWFoW7syj5RE8VjX25dPh&#10;mTnbt3LAGbiHYTrZ/FUPZ91oaWC5CyBVavBTXft640inxunXT9wZL/mkdVqSi58AAAD//wMAUEsD&#10;BBQABgAIAAAAIQA+ze493QAAAAkBAAAPAAAAZHJzL2Rvd25yZXYueG1sTI/BTsMwDIbvSLxDZCRu&#10;LKVb21HqTggJIQ4cGHuAtDFttcapmmwrb485wcmy/On391e7xY3qTHMYPCPcrxJQxK23A3cIh8+X&#10;uy2oEA1bM3omhG8KsKuvrypTWn/hDzrvY6ckhENpEPoYp1Lr0PbkTFj5iVhuX352Jso6d9rO5iLh&#10;btRpkuTamYHlQ28meu6pPe5PDiE2PBy75v0t08X6ldzmoP2cIN7eLE+PoCIt8Q+GX31Rh1qcGn9i&#10;G9SIUOTFg6AIm0ymAMU2S0E1CPk6BV1X+n+D+gcAAP//AwBQSwECLQAUAAYACAAAACEAtoM4kv4A&#10;AADhAQAAEwAAAAAAAAAAAAAAAAAAAAAAW0NvbnRlbnRfVHlwZXNdLnhtbFBLAQItABQABgAIAAAA&#10;IQA4/SH/1gAAAJQBAAALAAAAAAAAAAAAAAAAAC8BAABfcmVscy8ucmVsc1BLAQItABQABgAIAAAA&#10;IQA14Ud1iQIAAGwFAAAOAAAAAAAAAAAAAAAAAC4CAABkcnMvZTJvRG9jLnhtbFBLAQItABQABgAI&#10;AAAAIQA+ze493QAAAAkBAAAPAAAAAAAAAAAAAAAAAOMEAABkcnMvZG93bnJldi54bWxQSwUGAAAA&#10;AAQABADzAAAA7QUAAAAA&#10;" fillcolor="#82be00" stroked="f" strokeweight="2pt"/>
            </w:pict>
          </mc:Fallback>
        </mc:AlternateContent>
      </w:r>
      <w:r w:rsidR="008D56DA"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2154F5B" wp14:editId="36925044">
                <wp:simplePos x="0" y="0"/>
                <wp:positionH relativeFrom="column">
                  <wp:posOffset>5848985</wp:posOffset>
                </wp:positionH>
                <wp:positionV relativeFrom="paragraph">
                  <wp:posOffset>552450</wp:posOffset>
                </wp:positionV>
                <wp:extent cx="109855" cy="109855"/>
                <wp:effectExtent l="0" t="0" r="4445" b="4445"/>
                <wp:wrapNone/>
                <wp:docPr id="74" name="Diagrama de flujo: 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07D77" id="Diagrama de flujo: conector 74" o:spid="_x0000_s1026" type="#_x0000_t120" style="position:absolute;margin-left:460.55pt;margin-top:43.5pt;width:8.65pt;height:8.6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/+hwIAAGwFAAAOAAAAZHJzL2Uyb0RvYy54bWysVE1v2zAMvQ/YfxB0X+1kTdcGdYosR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acfZ7Ozz/HhKNYvZsZGYwvRrVPHL9mxsCSFg1HRzthH&#10;pVldUinTlEnqOTXGEVIqGyadqhKl6sLPcvoN0WOXRo+USwKMyJrij9g9wGDZgQzYXZa9fXRVqWVH&#10;5/xviXXOo0eKDDaMzk1te47fVGaoqj5yZz+Q1FETWVpDeXhAhtANjHfypqZXvBU+PAikCaFZoqkP&#10;93TEhy049BJnFeCPP32P9tS4pOWspYkruP++Fag4M18ttfTF5PQ0jmi6nM4+TemCrzXr1xq7bVZA&#10;7TCh/eJkEqN9MIOoEZoXWg7LGJVUwkqKXXAZcLisQrcJaL1ItVwmMxpLJ8KtfXIygkdWY18+718E&#10;ur6VA83AHQzTKeZverizjZ4WltsAuk4NfuS155tGOjVOv37iznh9T1bHJbn4CQAA//8DAFBLAwQU&#10;AAYACAAAACEA+DLaWOEAAAAKAQAADwAAAGRycy9kb3ducmV2LnhtbEyPQU7DMBBF90jcwRokNog6&#10;aSpIQ5wKIVDFohKEHsCNp0loPE5jN01vz7CC5Wie/n8/X022EyMOvnWkIJ5FIJAqZ1qqFWy/3u5T&#10;ED5oMrpzhAou6GFVXF/lOjPuTJ84lqEWHEI+0wqaEPpMSl81aLWfuR6Jf3s3WB34HGppBn3mcNvJ&#10;eRQ9SKtb4oZG9/jSYHUoT1bB+vVwvPj1R5yU38ex3A+b97ttUOr2Znp+AhFwCn8w/OqzOhTstHMn&#10;Ml50CpbzOGZUQfrImxhYJukCxI7JaJGALHL5f0LxAwAA//8DAFBLAQItABQABgAIAAAAIQC2gziS&#10;/gAAAOEBAAATAAAAAAAAAAAAAAAAAAAAAABbQ29udGVudF9UeXBlc10ueG1sUEsBAi0AFAAGAAgA&#10;AAAhADj9If/WAAAAlAEAAAsAAAAAAAAAAAAAAAAALwEAAF9yZWxzLy5yZWxzUEsBAi0AFAAGAAgA&#10;AAAhAD+pr/6HAgAAbAUAAA4AAAAAAAAAAAAAAAAALgIAAGRycy9lMm9Eb2MueG1sUEsBAi0AFAAG&#10;AAgAAAAhAPgy2ljhAAAACgEAAA8AAAAAAAAAAAAAAAAA4QQAAGRycy9kb3ducmV2LnhtbFBLBQYA&#10;AAAABAAEAPMAAADvBQAAAAA=&#10;" fillcolor="#23556b" stroked="f" strokeweight="2pt"/>
            </w:pict>
          </mc:Fallback>
        </mc:AlternateContent>
      </w:r>
      <w:r w:rsidR="008D56DA"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61E246F" wp14:editId="37D1ADA3">
                <wp:simplePos x="0" y="0"/>
                <wp:positionH relativeFrom="column">
                  <wp:posOffset>5612765</wp:posOffset>
                </wp:positionH>
                <wp:positionV relativeFrom="paragraph">
                  <wp:posOffset>552450</wp:posOffset>
                </wp:positionV>
                <wp:extent cx="109855" cy="109855"/>
                <wp:effectExtent l="0" t="0" r="4445" b="4445"/>
                <wp:wrapNone/>
                <wp:docPr id="73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97BD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73" o:spid="_x0000_s1026" type="#_x0000_t120" style="position:absolute;margin-left:441.95pt;margin-top:43.5pt;width:8.65pt;height:8.6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CsWhQIAAJMFAAAOAAAAZHJzL2Uyb0RvYy54bWysVF9r2zAQfx/sOwi9r7ZDsrWhTgkpHYOu&#10;LWtHn1VZigWSTpOUONmn30l2nNCVDcb8IN/p7n73R3d3ebUzmmyFDwpsTauzkhJhOTTKrmv6/enm&#10;wzklITLbMA1W1HQvAr1avH932bm5mEALuhGeIIgN887VtI3RzYsi8FYYFs7ACYtCCd6wiKxfF41n&#10;HaIbXUzK8mPRgW+cBy5CwNvrXkgXGV9KweO9lEFEomuKscV8+ny+pLNYXLL52jPXKj6Ewf4hCsOU&#10;Racj1DWLjGy8+g3KKO4hgIxnHEwBUioucg6YTVW+yuaxZU7kXLA4wY1lCv8Plt9tH92DxzJ0LswD&#10;kimLnfQm/TE+ssvF2o/FErtIOF5W5cX5bEYJR9FAI0pxNHY+xM8CDElETaWGbtUyH1dgLb4L+Fww&#10;tr0NsTc8GCTPAbRqbpTWmUndIFbaky3Dd2ScCxtn2VxvzFdo+vtZiV96UQwiN1Ay6blTNG0TpoWE&#10;3iunm+KYf6biXoukp+03IYlqMONJ9jginwZT9aKWNeJvsWTAhCzR/4g9ALyVaDWkNOgnU5E7ezQu&#10;/xRYn+JokT2DjaOxUXZ4ileZ6Th67vUPRepLk6r0As3+wRMP/VwFx28UPvYtC/GBeRwkHDlcDvEe&#10;j/T+NYWBoqQF//Ot+6SP/Y1SSjoczJqGHxvmBSX6i8XOv6im0zTJmZnOPk2Q8aeSl1OJ3ZgVYM9U&#10;uIYcz2TSj/pASg/mGXfIMnlFEbMcfdeUR39gVrFfGLiFuFgusxpOr2Px1j46nsBTVVP7Pu2emXdD&#10;x0cclTs4DDGbv2r1XjdZWlhuIkiV5+BY16HeOPm5iYctlVbLKZ+1jrt08QsAAP//AwBQSwMEFAAG&#10;AAgAAAAhAAg41mfcAAAACgEAAA8AAABkcnMvZG93bnJldi54bWxMj01OwzAQRvdI3MEaJHbUbgMl&#10;CXEqQHAAGg7gxJMfiMdp7Dbl9gwrupvRPH3zvmJ3dqM44RwGTxrWKwUCqfF2oE7DZ/V+l4II0ZA1&#10;oyfU8IMBduX1VWFy6xf6wNM+doJDKORGQx/jlEsZmh6dCSs/IfGt9bMzkde5k3Y2C4e7UW6U2kpn&#10;BuIPvZnwtcfme390Gh62Sza91eqrtS/Joaq8PbQqan17c35+AhHxHP9h+NNndSjZqfZHskGMGtI0&#10;yRjl4ZE7MZCp9QZEzaS6T0CWhbysUP4CAAD//wMAUEsBAi0AFAAGAAgAAAAhALaDOJL+AAAA4QEA&#10;ABMAAAAAAAAAAAAAAAAAAAAAAFtDb250ZW50X1R5cGVzXS54bWxQSwECLQAUAAYACAAAACEAOP0h&#10;/9YAAACUAQAACwAAAAAAAAAAAAAAAAAvAQAAX3JlbHMvLnJlbHNQSwECLQAUAAYACAAAACEARLQr&#10;FoUCAACTBQAADgAAAAAAAAAAAAAAAAAuAgAAZHJzL2Uyb0RvYy54bWxQSwECLQAUAAYACAAAACEA&#10;CDjWZ9wAAAAKAQAADwAAAAAAAAAAAAAAAADfBAAAZHJzL2Rvd25yZXYueG1sUEsFBgAAAAAEAAQA&#10;8wAAAOgFAAAAAA==&#10;" fillcolor="#205867 [1608]" stroked="f" strokeweight="2pt"/>
            </w:pict>
          </mc:Fallback>
        </mc:AlternateContent>
      </w:r>
      <w:r w:rsidR="008D56DA"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E139C94" wp14:editId="316AB328">
                <wp:simplePos x="0" y="0"/>
                <wp:positionH relativeFrom="column">
                  <wp:posOffset>5122545</wp:posOffset>
                </wp:positionH>
                <wp:positionV relativeFrom="paragraph">
                  <wp:posOffset>552450</wp:posOffset>
                </wp:positionV>
                <wp:extent cx="109855" cy="109855"/>
                <wp:effectExtent l="0" t="0" r="4445" b="4445"/>
                <wp:wrapNone/>
                <wp:docPr id="71" name="Diagrama de flujo: co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82BE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EAF9F" id="Diagrama de flujo: conector 71" o:spid="_x0000_s1026" type="#_x0000_t120" style="position:absolute;margin-left:403.35pt;margin-top:43.5pt;width:8.65pt;height:8.6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Ud1iQIAAGwFAAAOAAAAZHJzL2Uyb0RvYy54bWysVM1u2zAMvg/YOwi6r3aCZmuDOkWWrsOA&#10;og3WDj0rshQLkEVNUuJkTz9Ksp2uG3YY5oNMiuTHH5G8uj60muyF8wpMRSdnJSXCcKiV2Vb029Pt&#10;uwtKfGCmZhqMqOhReHq9ePvmqrNzMYUGdC0cQRDj552taBOCnReF541omT8DKwwKJbiWBWTdtqgd&#10;6xC91cW0LN8XHbjaOuDCe7y9yUK6SPhSCh4epPQiEF1RjC2k06VzE89iccXmW8dso3gfBvuHKFqm&#10;DDodoW5YYGTn1G9QreIOPMhwxqEtQErFRcoBs5mUr7J5bJgVKRcsjrdjmfz/g+X3+0e7dliGzvq5&#10;RzJmcZCujX+MjxxSsY5jscQhEI6Xk/LyYjajhKOopxGlOBlb58NnAS2JREWlhm7VMBdWYAy+C7hU&#10;MLa/8yEbDgbRswet6luldWLcdrPSjuwZvuLF9OOnMj0c+vpFTZuobCCaZcR4U5wSS1Q4ahH1tPkq&#10;JFE1pjJNkaSeE6MfxrkwYZJFDatFdj8r8YttE73HLo0WiUuAEVmi/xG7Bxg0M8iAnWF6/WgqUsuO&#10;xuXfAsvGo0XyDCaMxq0yfY3HOLN3jVn1nrP+UKRcmlilDdTHtSMO8sB4y28VvuId82HNHE4IzhJO&#10;fXjAIz5sRaGnKGnA/fjTfdTHxkUpJR1OXEX99x1zghL9xWBLX07Oz+OIJuZ89mGKjHsp2byUmF27&#10;AmyHCe4XyxMZ9YMeSOmgfcblsIxeUcQMR98V5cENzCrkTYDrhYvlMqnhWFoW7syj5RE8VjX25dPh&#10;mTnbt3LAGbiHYTrZ/FUPZ91oaWC5CyBVavBTXft640inxunXT9wZL/mkdVqSi58AAAD//wMAUEsD&#10;BBQABgAIAAAAIQC1VW/N3AAAAAoBAAAPAAAAZHJzL2Rvd25yZXYueG1sTI/BTsMwEETvSP0Haytx&#10;ozZtaKIQp6oqIcSBA6Uf4MRLEjVeR7bbhr9nOcFtRvs0O1PtZjeKK4Y4eNLwuFIgkFpvB+o0nD5f&#10;HgoQMRmyZvSEGr4xwq5e3FWmtP5GH3g9pk5wCMXSaOhTmkopY9ujM3HlJyS+ffngTGIbOmmDuXG4&#10;G+Vaqa10ZiD+0JsJDz225+PFaUgNDeeueX97kvnmFV12kj4ore+X8/4ZRMI5/cHwW5+rQ82dGn8h&#10;G8WooVDbnFEWOW9ioFhnLBomVbYBWVfy/4T6BwAA//8DAFBLAQItABQABgAIAAAAIQC2gziS/gAA&#10;AOEBAAATAAAAAAAAAAAAAAAAAAAAAABbQ29udGVudF9UeXBlc10ueG1sUEsBAi0AFAAGAAgAAAAh&#10;ADj9If/WAAAAlAEAAAsAAAAAAAAAAAAAAAAALwEAAF9yZWxzLy5yZWxzUEsBAi0AFAAGAAgAAAAh&#10;ADXhR3WJAgAAbAUAAA4AAAAAAAAAAAAAAAAALgIAAGRycy9lMm9Eb2MueG1sUEsBAi0AFAAGAAgA&#10;AAAhALVVb83cAAAACgEAAA8AAAAAAAAAAAAAAAAA4wQAAGRycy9kb3ducmV2LnhtbFBLBQYAAAAA&#10;BAAEAPMAAADsBQAAAAA=&#10;" fillcolor="#82be00" stroked="f" strokeweight="2pt"/>
            </w:pict>
          </mc:Fallback>
        </mc:AlternateContent>
      </w:r>
      <w:r w:rsidR="008D56DA"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567D3C1" wp14:editId="5B33853A">
                <wp:simplePos x="0" y="0"/>
                <wp:positionH relativeFrom="column">
                  <wp:posOffset>4876165</wp:posOffset>
                </wp:positionH>
                <wp:positionV relativeFrom="paragraph">
                  <wp:posOffset>552450</wp:posOffset>
                </wp:positionV>
                <wp:extent cx="109855" cy="109855"/>
                <wp:effectExtent l="0" t="0" r="4445" b="4445"/>
                <wp:wrapNone/>
                <wp:docPr id="70" name="Diagrama de flujo: co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82BE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C5B26" id="Diagrama de flujo: conector 70" o:spid="_x0000_s1026" type="#_x0000_t120" style="position:absolute;margin-left:383.95pt;margin-top:43.5pt;width:8.65pt;height:8.6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Ud1iQIAAGwFAAAOAAAAZHJzL2Uyb0RvYy54bWysVM1u2zAMvg/YOwi6r3aCZmuDOkWWrsOA&#10;og3WDj0rshQLkEVNUuJkTz9Ksp2uG3YY5oNMiuTHH5G8uj60muyF8wpMRSdnJSXCcKiV2Vb029Pt&#10;uwtKfGCmZhqMqOhReHq9ePvmqrNzMYUGdC0cQRDj552taBOCnReF541omT8DKwwKJbiWBWTdtqgd&#10;6xC91cW0LN8XHbjaOuDCe7y9yUK6SPhSCh4epPQiEF1RjC2k06VzE89iccXmW8dso3gfBvuHKFqm&#10;DDodoW5YYGTn1G9QreIOPMhwxqEtQErFRcoBs5mUr7J5bJgVKRcsjrdjmfz/g+X3+0e7dliGzvq5&#10;RzJmcZCujX+MjxxSsY5jscQhEI6Xk/LyYjajhKOopxGlOBlb58NnAS2JREWlhm7VMBdWYAy+C7hU&#10;MLa/8yEbDgbRswet6luldWLcdrPSjuwZvuLF9OOnMj0c+vpFTZuobCCaZcR4U5wSS1Q4ahH1tPkq&#10;JFE1pjJNkaSeE6MfxrkwYZJFDatFdj8r8YttE73HLo0WiUuAEVmi/xG7Bxg0M8iAnWF6/WgqUsuO&#10;xuXfAsvGo0XyDCaMxq0yfY3HOLN3jVn1nrP+UKRcmlilDdTHtSMO8sB4y28VvuId82HNHE4IzhJO&#10;fXjAIz5sRaGnKGnA/fjTfdTHxkUpJR1OXEX99x1zghL9xWBLX07Oz+OIJuZ89mGKjHsp2byUmF27&#10;AmyHCe4XyxMZ9YMeSOmgfcblsIxeUcQMR98V5cENzCrkTYDrhYvlMqnhWFoW7syj5RE8VjX25dPh&#10;mTnbt3LAGbiHYTrZ/FUPZ91oaWC5CyBVavBTXft640inxunXT9wZL/mkdVqSi58AAAD//wMAUEsD&#10;BBQABgAIAAAAIQCxngmE3QAAAAoBAAAPAAAAZHJzL2Rvd25yZXYueG1sTI/LTsMwEEX3SPyDNUjs&#10;qE1fDiFOhZAQYsGC0g9w4iGJGo8j223D3zOsYDmao3vPrXazH8UZYxoCGbhfKBBIbXADdQYOny93&#10;BYiULTk7BkID35hgV19fVbZ04UIfeN7nTnAIpdIa6HOeSilT26O3aREmJP59heht5jN20kV74XA/&#10;yqVSW+ntQNzQ2wmfe2yP+5M3kBsajl3z/raRevWKfn2QISpjbm/mp0cQGef8B8OvPqtDzU5NOJFL&#10;YjSgt/qBUQOF5k0M6GKzBNEwqdYrkHUl/0+ofwAAAP//AwBQSwECLQAUAAYACAAAACEAtoM4kv4A&#10;AADhAQAAEwAAAAAAAAAAAAAAAAAAAAAAW0NvbnRlbnRfVHlwZXNdLnhtbFBLAQItABQABgAIAAAA&#10;IQA4/SH/1gAAAJQBAAALAAAAAAAAAAAAAAAAAC8BAABfcmVscy8ucmVsc1BLAQItABQABgAIAAAA&#10;IQA14Ud1iQIAAGwFAAAOAAAAAAAAAAAAAAAAAC4CAABkcnMvZTJvRG9jLnhtbFBLAQItABQABgAI&#10;AAAAIQCxngmE3QAAAAoBAAAPAAAAAAAAAAAAAAAAAOMEAABkcnMvZG93bnJldi54bWxQSwUGAAAA&#10;AAQABADzAAAA7QUAAAAA&#10;" fillcolor="#82be00" stroked="f" strokeweight="2pt"/>
            </w:pict>
          </mc:Fallback>
        </mc:AlternateContent>
      </w:r>
      <w:r w:rsidR="008D56DA"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28AF469" wp14:editId="07CF4108">
                <wp:simplePos x="0" y="0"/>
                <wp:positionH relativeFrom="column">
                  <wp:posOffset>5122545</wp:posOffset>
                </wp:positionH>
                <wp:positionV relativeFrom="paragraph">
                  <wp:posOffset>291465</wp:posOffset>
                </wp:positionV>
                <wp:extent cx="109855" cy="109855"/>
                <wp:effectExtent l="0" t="0" r="4445" b="4445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82BE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544EC" id="Diagrama de flujo: conector 31" o:spid="_x0000_s1026" type="#_x0000_t120" style="position:absolute;margin-left:403.35pt;margin-top:22.95pt;width:8.65pt;height:8.6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Ud1iQIAAGwFAAAOAAAAZHJzL2Uyb0RvYy54bWysVM1u2zAMvg/YOwi6r3aCZmuDOkWWrsOA&#10;og3WDj0rshQLkEVNUuJkTz9Ksp2uG3YY5oNMiuTHH5G8uj60muyF8wpMRSdnJSXCcKiV2Vb029Pt&#10;uwtKfGCmZhqMqOhReHq9ePvmqrNzMYUGdC0cQRDj552taBOCnReF541omT8DKwwKJbiWBWTdtqgd&#10;6xC91cW0LN8XHbjaOuDCe7y9yUK6SPhSCh4epPQiEF1RjC2k06VzE89iccXmW8dso3gfBvuHKFqm&#10;DDodoW5YYGTn1G9QreIOPMhwxqEtQErFRcoBs5mUr7J5bJgVKRcsjrdjmfz/g+X3+0e7dliGzvq5&#10;RzJmcZCujX+MjxxSsY5jscQhEI6Xk/LyYjajhKOopxGlOBlb58NnAS2JREWlhm7VMBdWYAy+C7hU&#10;MLa/8yEbDgbRswet6luldWLcdrPSjuwZvuLF9OOnMj0c+vpFTZuobCCaZcR4U5wSS1Q4ahH1tPkq&#10;JFE1pjJNkaSeE6MfxrkwYZJFDatFdj8r8YttE73HLo0WiUuAEVmi/xG7Bxg0M8iAnWF6/WgqUsuO&#10;xuXfAsvGo0XyDCaMxq0yfY3HOLN3jVn1nrP+UKRcmlilDdTHtSMO8sB4y28VvuId82HNHE4IzhJO&#10;fXjAIz5sRaGnKGnA/fjTfdTHxkUpJR1OXEX99x1zghL9xWBLX07Oz+OIJuZ89mGKjHsp2byUmF27&#10;AmyHCe4XyxMZ9YMeSOmgfcblsIxeUcQMR98V5cENzCrkTYDrhYvlMqnhWFoW7syj5RE8VjX25dPh&#10;mTnbt3LAGbiHYTrZ/FUPZ91oaWC5CyBVavBTXft640inxunXT9wZL/mkdVqSi58AAAD//wMAUEsD&#10;BBQABgAIAAAAIQDYhGIy3QAAAAkBAAAPAAAAZHJzL2Rvd25yZXYueG1sTI9BTsMwEEX3SNzBGiR2&#10;1CZN0xAyqRASQixYUHoAJx6SqPE4st023B6zguVonv5/v94tdhJn8mF0jHC/UiCIO2dG7hEOny93&#10;JYgQNRs9OSaEbwqwa66val0Zd+EPOu9jL1IIh0ojDDHOlZShG8jqsHIzcfp9OW91TKfvpfH6ksLt&#10;JDOlCmn1yKlh0DM9D9Qd9yeLEFsej337/raR2/Ur2fwgnVeItzfL0yOISEv8g+FXP6lDk5xad2IT&#10;xIRQqmKbUIR88wAiAWWWp3EtQrHOQDa1/L+g+QEAAP//AwBQSwECLQAUAAYACAAAACEAtoM4kv4A&#10;AADhAQAAEwAAAAAAAAAAAAAAAAAAAAAAW0NvbnRlbnRfVHlwZXNdLnhtbFBLAQItABQABgAIAAAA&#10;IQA4/SH/1gAAAJQBAAALAAAAAAAAAAAAAAAAAC8BAABfcmVscy8ucmVsc1BLAQItABQABgAIAAAA&#10;IQA14Ud1iQIAAGwFAAAOAAAAAAAAAAAAAAAAAC4CAABkcnMvZTJvRG9jLnhtbFBLAQItABQABgAI&#10;AAAAIQDYhGIy3QAAAAkBAAAPAAAAAAAAAAAAAAAAAOMEAABkcnMvZG93bnJldi54bWxQSwUGAAAA&#10;AAQABADzAAAA7QUAAAAA&#10;" fillcolor="#82be00" stroked="f" strokeweight="2pt"/>
            </w:pict>
          </mc:Fallback>
        </mc:AlternateContent>
      </w:r>
      <w:r w:rsidR="008D56DA"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4FE7E10" wp14:editId="22370175">
                <wp:simplePos x="0" y="0"/>
                <wp:positionH relativeFrom="column">
                  <wp:posOffset>5370195</wp:posOffset>
                </wp:positionH>
                <wp:positionV relativeFrom="paragraph">
                  <wp:posOffset>291465</wp:posOffset>
                </wp:positionV>
                <wp:extent cx="109855" cy="109855"/>
                <wp:effectExtent l="0" t="0" r="4445" b="4445"/>
                <wp:wrapNone/>
                <wp:docPr id="33" name="Diagrama de flujo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82BE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DB618" id="Diagrama de flujo: conector 33" o:spid="_x0000_s1026" type="#_x0000_t120" style="position:absolute;margin-left:422.85pt;margin-top:22.95pt;width:8.65pt;height:8.6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Ud1iQIAAGwFAAAOAAAAZHJzL2Uyb0RvYy54bWysVM1u2zAMvg/YOwi6r3aCZmuDOkWWrsOA&#10;og3WDj0rshQLkEVNUuJkTz9Ksp2uG3YY5oNMiuTHH5G8uj60muyF8wpMRSdnJSXCcKiV2Vb029Pt&#10;uwtKfGCmZhqMqOhReHq9ePvmqrNzMYUGdC0cQRDj552taBOCnReF541omT8DKwwKJbiWBWTdtqgd&#10;6xC91cW0LN8XHbjaOuDCe7y9yUK6SPhSCh4epPQiEF1RjC2k06VzE89iccXmW8dso3gfBvuHKFqm&#10;DDodoW5YYGTn1G9QreIOPMhwxqEtQErFRcoBs5mUr7J5bJgVKRcsjrdjmfz/g+X3+0e7dliGzvq5&#10;RzJmcZCujX+MjxxSsY5jscQhEI6Xk/LyYjajhKOopxGlOBlb58NnAS2JREWlhm7VMBdWYAy+C7hU&#10;MLa/8yEbDgbRswet6luldWLcdrPSjuwZvuLF9OOnMj0c+vpFTZuobCCaZcR4U5wSS1Q4ahH1tPkq&#10;JFE1pjJNkaSeE6MfxrkwYZJFDatFdj8r8YttE73HLo0WiUuAEVmi/xG7Bxg0M8iAnWF6/WgqUsuO&#10;xuXfAsvGo0XyDCaMxq0yfY3HOLN3jVn1nrP+UKRcmlilDdTHtSMO8sB4y28VvuId82HNHE4IzhJO&#10;fXjAIz5sRaGnKGnA/fjTfdTHxkUpJR1OXEX99x1zghL9xWBLX07Oz+OIJuZ89mGKjHsp2byUmF27&#10;AmyHCe4XyxMZ9YMeSOmgfcblsIxeUcQMR98V5cENzCrkTYDrhYvlMqnhWFoW7syj5RE8VjX25dPh&#10;mTnbt3LAGbiHYTrZ/FUPZ91oaWC5CyBVavBTXft640inxunXT9wZL/mkdVqSi58AAAD//wMAUEsD&#10;BBQABgAIAAAAIQDCA5l63gAAAAkBAAAPAAAAZHJzL2Rvd25yZXYueG1sTI/LTsMwEEX3SPyDNUjs&#10;qNPm0ZBmUiEkhFiwoPQDnHhIosbjyHbb8PeYFSxHc3TvufV+MZO4kPOjZYT1KgFB3Fk9co9w/Hx5&#10;KEH4oFiryTIhfJOHfXN7U6tK2yt/0OUQehFD2FcKYQhhrqT03UBG+ZWdiePvyzqjQjxdL7VT1xhu&#10;JrlJkkIaNXJsGNRMzwN1p8PZIISWx1Pfvr/lcpu+ksmO0roE8f5uedqBCLSEPxh+9aM6NNGptWfW&#10;XkwIZZZvI4qQ5Y8gIlAWaRzXIhTpBmRTy/8Lmh8AAAD//wMAUEsBAi0AFAAGAAgAAAAhALaDOJL+&#10;AAAA4QEAABMAAAAAAAAAAAAAAAAAAAAAAFtDb250ZW50X1R5cGVzXS54bWxQSwECLQAUAAYACAAA&#10;ACEAOP0h/9YAAACUAQAACwAAAAAAAAAAAAAAAAAvAQAAX3JlbHMvLnJlbHNQSwECLQAUAAYACAAA&#10;ACEANeFHdYkCAABsBQAADgAAAAAAAAAAAAAAAAAuAgAAZHJzL2Uyb0RvYy54bWxQSwECLQAUAAYA&#10;CAAAACEAwgOZet4AAAAJAQAADwAAAAAAAAAAAAAAAADjBAAAZHJzL2Rvd25yZXYueG1sUEsFBgAA&#10;AAAEAAQA8wAAAO4FAAAAAA==&#10;" fillcolor="#82be00" stroked="f" strokeweight="2pt"/>
            </w:pict>
          </mc:Fallback>
        </mc:AlternateContent>
      </w:r>
      <w:r w:rsidR="008D56DA"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33FB095" wp14:editId="2D661E1F">
                <wp:simplePos x="0" y="0"/>
                <wp:positionH relativeFrom="column">
                  <wp:posOffset>5610860</wp:posOffset>
                </wp:positionH>
                <wp:positionV relativeFrom="paragraph">
                  <wp:posOffset>291465</wp:posOffset>
                </wp:positionV>
                <wp:extent cx="109855" cy="109855"/>
                <wp:effectExtent l="0" t="0" r="4445" b="4445"/>
                <wp:wrapNone/>
                <wp:docPr id="34" name="Diagrama de flujo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82BE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78E17" id="Diagrama de flujo: conector 34" o:spid="_x0000_s1026" type="#_x0000_t120" style="position:absolute;margin-left:441.8pt;margin-top:22.95pt;width:8.65pt;height:8.6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Ud1iQIAAGwFAAAOAAAAZHJzL2Uyb0RvYy54bWysVM1u2zAMvg/YOwi6r3aCZmuDOkWWrsOA&#10;og3WDj0rshQLkEVNUuJkTz9Ksp2uG3YY5oNMiuTHH5G8uj60muyF8wpMRSdnJSXCcKiV2Vb029Pt&#10;uwtKfGCmZhqMqOhReHq9ePvmqrNzMYUGdC0cQRDj552taBOCnReF541omT8DKwwKJbiWBWTdtqgd&#10;6xC91cW0LN8XHbjaOuDCe7y9yUK6SPhSCh4epPQiEF1RjC2k06VzE89iccXmW8dso3gfBvuHKFqm&#10;DDodoW5YYGTn1G9QreIOPMhwxqEtQErFRcoBs5mUr7J5bJgVKRcsjrdjmfz/g+X3+0e7dliGzvq5&#10;RzJmcZCujX+MjxxSsY5jscQhEI6Xk/LyYjajhKOopxGlOBlb58NnAS2JREWlhm7VMBdWYAy+C7hU&#10;MLa/8yEbDgbRswet6luldWLcdrPSjuwZvuLF9OOnMj0c+vpFTZuobCCaZcR4U5wSS1Q4ahH1tPkq&#10;JFE1pjJNkaSeE6MfxrkwYZJFDatFdj8r8YttE73HLo0WiUuAEVmi/xG7Bxg0M8iAnWF6/WgqUsuO&#10;xuXfAsvGo0XyDCaMxq0yfY3HOLN3jVn1nrP+UKRcmlilDdTHtSMO8sB4y28VvuId82HNHE4IzhJO&#10;fXjAIz5sRaGnKGnA/fjTfdTHxkUpJR1OXEX99x1zghL9xWBLX07Oz+OIJuZ89mGKjHsp2byUmF27&#10;AmyHCe4XyxMZ9YMeSOmgfcblsIxeUcQMR98V5cENzCrkTYDrhYvlMqnhWFoW7syj5RE8VjX25dPh&#10;mTnbt3LAGbiHYTrZ/FUPZ91oaWC5CyBVavBTXft640inxunXT9wZL/mkdVqSi58AAAD//wMAUEsD&#10;BBQABgAIAAAAIQDghw9A3QAAAAkBAAAPAAAAZHJzL2Rvd25yZXYueG1sTI/BTsMwDIbvSLxDZCRu&#10;LNm6la6rOyEkhDhwYOwB0sa01RqnSrKtvD3hBDdb/vT7+6v9bEdxIR8GxwjLhQJB3DozcIdw/Hx5&#10;KECEqNno0TEhfFOAfX17U+nSuCt/0OUQO5FCOJQaoY9xKqUMbU9Wh4WbiNPty3mrY1p9J43X1xRu&#10;R7lSKpdWD5w+9Hqi557a0+FsEWLDw6lr3t828jF7Jbs+SucV4v3d/LQDEWmOfzD86id1qJNT485s&#10;ghgRiiLLE4qw3mxBJGCrVBoahDxbgawr+b9B/QMAAP//AwBQSwECLQAUAAYACAAAACEAtoM4kv4A&#10;AADhAQAAEwAAAAAAAAAAAAAAAAAAAAAAW0NvbnRlbnRfVHlwZXNdLnhtbFBLAQItABQABgAIAAAA&#10;IQA4/SH/1gAAAJQBAAALAAAAAAAAAAAAAAAAAC8BAABfcmVscy8ucmVsc1BLAQItABQABgAIAAAA&#10;IQA14Ud1iQIAAGwFAAAOAAAAAAAAAAAAAAAAAC4CAABkcnMvZTJvRG9jLnhtbFBLAQItABQABgAI&#10;AAAAIQDghw9A3QAAAAkBAAAPAAAAAAAAAAAAAAAAAOMEAABkcnMvZG93bnJldi54bWxQSwUGAAAA&#10;AAQABADzAAAA7QUAAAAA&#10;" fillcolor="#82be00" stroked="f" strokeweight="2pt"/>
            </w:pict>
          </mc:Fallback>
        </mc:AlternateContent>
      </w:r>
      <w:r w:rsidR="008D56DA"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19E4482" wp14:editId="6F01F38D">
                <wp:simplePos x="0" y="0"/>
                <wp:positionH relativeFrom="column">
                  <wp:posOffset>5847080</wp:posOffset>
                </wp:positionH>
                <wp:positionV relativeFrom="paragraph">
                  <wp:posOffset>291465</wp:posOffset>
                </wp:positionV>
                <wp:extent cx="109855" cy="109855"/>
                <wp:effectExtent l="0" t="0" r="4445" b="4445"/>
                <wp:wrapNone/>
                <wp:docPr id="38" name="Diagrama de flujo: 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912CE" id="Diagrama de flujo: conector 38" o:spid="_x0000_s1026" type="#_x0000_t120" style="position:absolute;margin-left:460.4pt;margin-top:22.95pt;width:8.65pt;height:8.6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CsWhQIAAJMFAAAOAAAAZHJzL2Uyb0RvYy54bWysVF9r2zAQfx/sOwi9r7ZDsrWhTgkpHYOu&#10;LWtHn1VZigWSTpOUONmn30l2nNCVDcb8IN/p7n73R3d3ebUzmmyFDwpsTauzkhJhOTTKrmv6/enm&#10;wzklITLbMA1W1HQvAr1avH932bm5mEALuhGeIIgN887VtI3RzYsi8FYYFs7ACYtCCd6wiKxfF41n&#10;HaIbXUzK8mPRgW+cBy5CwNvrXkgXGV9KweO9lEFEomuKscV8+ny+pLNYXLL52jPXKj6Ewf4hCsOU&#10;Racj1DWLjGy8+g3KKO4hgIxnHEwBUioucg6YTVW+yuaxZU7kXLA4wY1lCv8Plt9tH92DxzJ0LswD&#10;kimLnfQm/TE+ssvF2o/FErtIOF5W5cX5bEYJR9FAI0pxNHY+xM8CDElETaWGbtUyH1dgLb4L+Fww&#10;tr0NsTc8GCTPAbRqbpTWmUndIFbaky3Dd2ScCxtn2VxvzFdo+vtZiV96UQwiN1Ay6blTNG0TpoWE&#10;3iunm+KYf6biXoukp+03IYlqMONJ9jginwZT9aKWNeJvsWTAhCzR/4g9ALyVaDWkNOgnU5E7ezQu&#10;/xRYn+JokT2DjaOxUXZ4ileZ6Th67vUPRepLk6r0As3+wRMP/VwFx28UPvYtC/GBeRwkHDlcDvEe&#10;j/T+NYWBoqQF//Ot+6SP/Y1SSjoczJqGHxvmBSX6i8XOv6im0zTJmZnOPk2Q8aeSl1OJ3ZgVYM9U&#10;uIYcz2TSj/pASg/mGXfIMnlFEbMcfdeUR39gVrFfGLiFuFgusxpOr2Px1j46nsBTVVP7Pu2emXdD&#10;x0cclTs4DDGbv2r1XjdZWlhuIkiV5+BY16HeOPm5iYctlVbLKZ+1jrt08QsAAP//AwBQSwMEFAAG&#10;AAgAAAAhAEKfYlDdAAAACQEAAA8AAABkcnMvZG93bnJldi54bWxMj01ugzAUhPeVegfrVcqusQMN&#10;CoRH1FbpARpyAIMfPym2CXYCvX3dVbsczWjmm/yw6IHdaXK9NQibtQBGpraqNy3Cufx43gFzXhol&#10;B2sI4ZscHIrHh1xmys7mk+4n37JQYlwmETrvx4xzV3ekpVvbkUzwGjtp6YOcWq4mOYdyPfBIiIRr&#10;2Zuw0MmR3juqv043jbBN5nQ8VuLSqLf4WpZWXRvhEVdPy+semKfF/4XhFz+gQxGYKnszyrEBIY1E&#10;QPcIL9sUWAik8W4DrEJI4gh4kfP/D4ofAAAA//8DAFBLAQItABQABgAIAAAAIQC2gziS/gAAAOEB&#10;AAATAAAAAAAAAAAAAAAAAAAAAABbQ29udGVudF9UeXBlc10ueG1sUEsBAi0AFAAGAAgAAAAhADj9&#10;If/WAAAAlAEAAAsAAAAAAAAAAAAAAAAALwEAAF9yZWxzLy5yZWxzUEsBAi0AFAAGAAgAAAAhAES0&#10;KxaFAgAAkwUAAA4AAAAAAAAAAAAAAAAALgIAAGRycy9lMm9Eb2MueG1sUEsBAi0AFAAGAAgAAAAh&#10;AEKfYlDdAAAACQEAAA8AAAAAAAAAAAAAAAAA3wQAAGRycy9kb3ducmV2LnhtbFBLBQYAAAAABAAE&#10;APMAAADpBQAAAAA=&#10;" fillcolor="#205867 [1608]" stroked="f" strokeweight="2pt"/>
            </w:pict>
          </mc:Fallback>
        </mc:AlternateContent>
      </w:r>
      <w:r w:rsidR="008D56DA"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A9631D9" wp14:editId="4F033D0E">
                <wp:simplePos x="0" y="0"/>
                <wp:positionH relativeFrom="column">
                  <wp:posOffset>5850890</wp:posOffset>
                </wp:positionH>
                <wp:positionV relativeFrom="paragraph">
                  <wp:posOffset>819785</wp:posOffset>
                </wp:positionV>
                <wp:extent cx="109855" cy="109855"/>
                <wp:effectExtent l="0" t="0" r="4445" b="4445"/>
                <wp:wrapNone/>
                <wp:docPr id="80" name="Diagrama de flujo: co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FD695" id="Diagrama de flujo: conector 80" o:spid="_x0000_s1026" type="#_x0000_t120" style="position:absolute;margin-left:460.7pt;margin-top:64.55pt;width:8.65pt;height:8.6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/+hwIAAGwFAAAOAAAAZHJzL2Uyb0RvYy54bWysVE1v2zAMvQ/YfxB0X+1kTdcGdYosR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acfZ7Ozz/HhKNYvZsZGYwvRrVPHL9mxsCSFg1HRzthH&#10;pVldUinTlEnqOTXGEVIqGyadqhKl6sLPcvoN0WOXRo+USwKMyJrij9g9wGDZgQzYXZa9fXRVqWVH&#10;5/xviXXOo0eKDDaMzk1te47fVGaoqj5yZz+Q1FETWVpDeXhAhtANjHfypqZXvBU+PAikCaFZoqkP&#10;93TEhy049BJnFeCPP32P9tS4pOWspYkruP++Fag4M18ttfTF5PQ0jmi6nM4+TemCrzXr1xq7bVZA&#10;7TCh/eJkEqN9MIOoEZoXWg7LGJVUwkqKXXAZcLisQrcJaL1ItVwmMxpLJ8KtfXIygkdWY18+718E&#10;ur6VA83AHQzTKeZverizjZ4WltsAuk4NfuS155tGOjVOv37iznh9T1bHJbn4CQAA//8DAFBLAwQU&#10;AAYACAAAACEAiTTowuIAAAALAQAADwAAAGRycy9kb3ducmV2LnhtbEyPQU7DMBBF90jcwRokNog6&#10;SaPSpHEqhEAVCyRIewA3dpPQeJzabprenmEFy5n/9OdNsZ5Mz0btfGdRQDyLgGmsreqwEbDbvj0u&#10;gfkgUcneohZw1R7W5e1NIXNlL/ilxyo0jErQ51JAG8KQc+7rVhvpZ3bQSNnBOiMDja7hyskLlZue&#10;J1G04EZ2SBdaOeiXVtfH6mwEbF6Pp6vffMbz6vs0Vgf38f6wC0Lc303PK2BBT+EPhl99UoeSnPb2&#10;jMqzXkCWxCmhFCRZDIyIbL58AranTbpIgZcF//9D+QMAAP//AwBQSwECLQAUAAYACAAAACEAtoM4&#10;kv4AAADhAQAAEwAAAAAAAAAAAAAAAAAAAAAAW0NvbnRlbnRfVHlwZXNdLnhtbFBLAQItABQABgAI&#10;AAAAIQA4/SH/1gAAAJQBAAALAAAAAAAAAAAAAAAAAC8BAABfcmVscy8ucmVsc1BLAQItABQABgAI&#10;AAAAIQA/qa/+hwIAAGwFAAAOAAAAAAAAAAAAAAAAAC4CAABkcnMvZTJvRG9jLnhtbFBLAQItABQA&#10;BgAIAAAAIQCJNOjC4gAAAAsBAAAPAAAAAAAAAAAAAAAAAOEEAABkcnMvZG93bnJldi54bWxQSwUG&#10;AAAAAAQABADzAAAA8AUAAAAA&#10;" fillcolor="#23556b" stroked="f" strokeweight="2pt"/>
            </w:pict>
          </mc:Fallback>
        </mc:AlternateContent>
      </w:r>
      <w:r w:rsidR="008D56DA"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A4A1927" wp14:editId="17B3C98F">
                <wp:simplePos x="0" y="0"/>
                <wp:positionH relativeFrom="column">
                  <wp:posOffset>5614670</wp:posOffset>
                </wp:positionH>
                <wp:positionV relativeFrom="paragraph">
                  <wp:posOffset>819785</wp:posOffset>
                </wp:positionV>
                <wp:extent cx="109855" cy="109855"/>
                <wp:effectExtent l="0" t="0" r="4445" b="4445"/>
                <wp:wrapNone/>
                <wp:docPr id="79" name="Diagrama de flujo: 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336B0" id="Diagrama de flujo: conector 79" o:spid="_x0000_s1026" type="#_x0000_t120" style="position:absolute;margin-left:442.1pt;margin-top:64.55pt;width:8.65pt;height:8.6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/+hwIAAGwFAAAOAAAAZHJzL2Uyb0RvYy54bWysVE1v2zAMvQ/YfxB0X+1kTdcGdYosR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acfZ7Ozz/HhKNYvZsZGYwvRrVPHL9mxsCSFg1HRzthH&#10;pVldUinTlEnqOTXGEVIqGyadqhKl6sLPcvoN0WOXRo+USwKMyJrij9g9wGDZgQzYXZa9fXRVqWVH&#10;5/xviXXOo0eKDDaMzk1te47fVGaoqj5yZz+Q1FETWVpDeXhAhtANjHfypqZXvBU+PAikCaFZoqkP&#10;93TEhy049BJnFeCPP32P9tS4pOWspYkruP++Fag4M18ttfTF5PQ0jmi6nM4+TemCrzXr1xq7bVZA&#10;7TCh/eJkEqN9MIOoEZoXWg7LGJVUwkqKXXAZcLisQrcJaL1ItVwmMxpLJ8KtfXIygkdWY18+718E&#10;ur6VA83AHQzTKeZverizjZ4WltsAuk4NfuS155tGOjVOv37iznh9T1bHJbn4CQAA//8DAFBLAwQU&#10;AAYACAAAACEAvB4URuIAAAALAQAADwAAAGRycy9kb3ducmV2LnhtbEyPQU7DMBBF90jcwRokNog6&#10;CaFK0zgVQqCKRSVIewA3niahsZ3abprenmEFy5n/9OdNsZp0z0Z0vrNGQDyLgKGprepMI2C3fX/M&#10;gPkgjZK9NSjgih5W5e1NIXNlL+YLxyo0jEqMz6WANoQh59zXLWrpZ3ZAQ9nBOi0Dja7hyskLleue&#10;J1E051p2hi60csDXFutjddYC1m/H09WvP+On6vs0Vge3+XjYBSHu76aXJbCAU/iD4Vef1KEkp709&#10;G+VZLyDL0oRQCpJFDIyIRRQ/A9vTJp2nwMuC//+h/AEAAP//AwBQSwECLQAUAAYACAAAACEAtoM4&#10;kv4AAADhAQAAEwAAAAAAAAAAAAAAAAAAAAAAW0NvbnRlbnRfVHlwZXNdLnhtbFBLAQItABQABgAI&#10;AAAAIQA4/SH/1gAAAJQBAAALAAAAAAAAAAAAAAAAAC8BAABfcmVscy8ucmVsc1BLAQItABQABgAI&#10;AAAAIQA/qa/+hwIAAGwFAAAOAAAAAAAAAAAAAAAAAC4CAABkcnMvZTJvRG9jLnhtbFBLAQItABQA&#10;BgAIAAAAIQC8HhRG4gAAAAsBAAAPAAAAAAAAAAAAAAAAAOEEAABkcnMvZG93bnJldi54bWxQSwUG&#10;AAAAAAQABADzAAAA8AUAAAAA&#10;" fillcolor="#23556b" stroked="f" strokeweight="2pt"/>
            </w:pict>
          </mc:Fallback>
        </mc:AlternateContent>
      </w:r>
      <w:r w:rsidR="008D56DA"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7482500" wp14:editId="674626C7">
                <wp:simplePos x="0" y="0"/>
                <wp:positionH relativeFrom="column">
                  <wp:posOffset>5374005</wp:posOffset>
                </wp:positionH>
                <wp:positionV relativeFrom="paragraph">
                  <wp:posOffset>819785</wp:posOffset>
                </wp:positionV>
                <wp:extent cx="109855" cy="109855"/>
                <wp:effectExtent l="0" t="0" r="4445" b="4445"/>
                <wp:wrapNone/>
                <wp:docPr id="67" name="Diagrama de flujo: co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5D049" id="Diagrama de flujo: conector 67" o:spid="_x0000_s1026" type="#_x0000_t120" style="position:absolute;margin-left:423.15pt;margin-top:64.55pt;width:8.65pt;height:8.6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CsWhQIAAJMFAAAOAAAAZHJzL2Uyb0RvYy54bWysVF9r2zAQfx/sOwi9r7ZDsrWhTgkpHYOu&#10;LWtHn1VZigWSTpOUONmn30l2nNCVDcb8IN/p7n73R3d3ebUzmmyFDwpsTauzkhJhOTTKrmv6/enm&#10;wzklITLbMA1W1HQvAr1avH932bm5mEALuhGeIIgN887VtI3RzYsi8FYYFs7ACYtCCd6wiKxfF41n&#10;HaIbXUzK8mPRgW+cBy5CwNvrXkgXGV9KweO9lEFEomuKscV8+ny+pLNYXLL52jPXKj6Ewf4hCsOU&#10;Racj1DWLjGy8+g3KKO4hgIxnHEwBUioucg6YTVW+yuaxZU7kXLA4wY1lCv8Plt9tH92DxzJ0LswD&#10;kimLnfQm/TE+ssvF2o/FErtIOF5W5cX5bEYJR9FAI0pxNHY+xM8CDElETaWGbtUyH1dgLb4L+Fww&#10;tr0NsTc8GCTPAbRqbpTWmUndIFbaky3Dd2ScCxtn2VxvzFdo+vtZiV96UQwiN1Ay6blTNG0TpoWE&#10;3iunm+KYf6biXoukp+03IYlqMONJ9jginwZT9aKWNeJvsWTAhCzR/4g9ALyVaDWkNOgnU5E7ezQu&#10;/xRYn+JokT2DjaOxUXZ4ileZ6Th67vUPRepLk6r0As3+wRMP/VwFx28UPvYtC/GBeRwkHDlcDvEe&#10;j/T+NYWBoqQF//Ot+6SP/Y1SSjoczJqGHxvmBSX6i8XOv6im0zTJmZnOPk2Q8aeSl1OJ3ZgVYM9U&#10;uIYcz2TSj/pASg/mGXfIMnlFEbMcfdeUR39gVrFfGLiFuFgusxpOr2Px1j46nsBTVVP7Pu2emXdD&#10;x0cclTs4DDGbv2r1XjdZWlhuIkiV5+BY16HeOPm5iYctlVbLKZ+1jrt08QsAAP//AwBQSwMEFAAG&#10;AAgAAAAhAJXtJgvdAAAACwEAAA8AAABkcnMvZG93bnJldi54bWxMj01OwzAQRvdI3MEaJHbUbhOs&#10;NMSpAMEBaHoAJ3Z+IB6nsduE2zOsYDnzPX3zpjisbmRXO4fBo4LtRgCz2HgzYKfgVL0/ZMBC1Gj0&#10;6NEq+LYBDuXtTaFz4xf8sNdj7BiVYMi1gj7GKec8NL11Omz8ZJGy1s9ORxrnjptZL1TuRr4TQnKn&#10;B6QLvZ7sa2+br+PFKXiUy356q8Vna16Sc1V5c25FVOr+bn1+AhbtGv9g+NUndSjJqfYXNIGNCrJU&#10;JoRSsNtvgRGRyUQCq2mTyhR4WfD/P5Q/AAAA//8DAFBLAQItABQABgAIAAAAIQC2gziS/gAAAOEB&#10;AAATAAAAAAAAAAAAAAAAAAAAAABbQ29udGVudF9UeXBlc10ueG1sUEsBAi0AFAAGAAgAAAAhADj9&#10;If/WAAAAlAEAAAsAAAAAAAAAAAAAAAAALwEAAF9yZWxzLy5yZWxzUEsBAi0AFAAGAAgAAAAhAES0&#10;KxaFAgAAkwUAAA4AAAAAAAAAAAAAAAAALgIAAGRycy9lMm9Eb2MueG1sUEsBAi0AFAAGAAgAAAAh&#10;AJXtJgvdAAAACwEAAA8AAAAAAAAAAAAAAAAA3wQAAGRycy9kb3ducmV2LnhtbFBLBQYAAAAABAAE&#10;APMAAADpBQAAAAA=&#10;" fillcolor="#205867 [1608]" stroked="f" strokeweight="2pt"/>
            </w:pict>
          </mc:Fallback>
        </mc:AlternateContent>
      </w:r>
      <w:r w:rsidR="008D56DA"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EF25588" wp14:editId="41C82FE0">
                <wp:simplePos x="0" y="0"/>
                <wp:positionH relativeFrom="column">
                  <wp:posOffset>5124450</wp:posOffset>
                </wp:positionH>
                <wp:positionV relativeFrom="paragraph">
                  <wp:posOffset>819785</wp:posOffset>
                </wp:positionV>
                <wp:extent cx="109855" cy="109855"/>
                <wp:effectExtent l="0" t="0" r="4445" b="4445"/>
                <wp:wrapNone/>
                <wp:docPr id="77" name="Diagrama de flujo: co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82BE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D69D6" id="Diagrama de flujo: conector 77" o:spid="_x0000_s1026" type="#_x0000_t120" style="position:absolute;margin-left:403.5pt;margin-top:64.55pt;width:8.65pt;height:8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Ud1iQIAAGwFAAAOAAAAZHJzL2Uyb0RvYy54bWysVM1u2zAMvg/YOwi6r3aCZmuDOkWWrsOA&#10;og3WDj0rshQLkEVNUuJkTz9Ksp2uG3YY5oNMiuTHH5G8uj60muyF8wpMRSdnJSXCcKiV2Vb029Pt&#10;uwtKfGCmZhqMqOhReHq9ePvmqrNzMYUGdC0cQRDj552taBOCnReF541omT8DKwwKJbiWBWTdtqgd&#10;6xC91cW0LN8XHbjaOuDCe7y9yUK6SPhSCh4epPQiEF1RjC2k06VzE89iccXmW8dso3gfBvuHKFqm&#10;DDodoW5YYGTn1G9QreIOPMhwxqEtQErFRcoBs5mUr7J5bJgVKRcsjrdjmfz/g+X3+0e7dliGzvq5&#10;RzJmcZCujX+MjxxSsY5jscQhEI6Xk/LyYjajhKOopxGlOBlb58NnAS2JREWlhm7VMBdWYAy+C7hU&#10;MLa/8yEbDgbRswet6luldWLcdrPSjuwZvuLF9OOnMj0c+vpFTZuobCCaZcR4U5wSS1Q4ahH1tPkq&#10;JFE1pjJNkaSeE6MfxrkwYZJFDatFdj8r8YttE73HLo0WiUuAEVmi/xG7Bxg0M8iAnWF6/WgqUsuO&#10;xuXfAsvGo0XyDCaMxq0yfY3HOLN3jVn1nrP+UKRcmlilDdTHtSMO8sB4y28VvuId82HNHE4IzhJO&#10;fXjAIz5sRaGnKGnA/fjTfdTHxkUpJR1OXEX99x1zghL9xWBLX07Oz+OIJuZ89mGKjHsp2byUmF27&#10;AmyHCe4XyxMZ9YMeSOmgfcblsIxeUcQMR98V5cENzCrkTYDrhYvlMqnhWFoW7syj5RE8VjX25dPh&#10;mTnbt3LAGbiHYTrZ/FUPZ91oaWC5CyBVavBTXft640inxunXT9wZL/mkdVqSi58AAAD//wMAUEsD&#10;BBQABgAIAAAAIQDVxb7w3gAAAAsBAAAPAAAAZHJzL2Rvd25yZXYueG1sTI/BTsMwEETvSPyDtZW4&#10;UbtpaEMap0JICHHgQOkHOPGSRI3Xke224e9ZTnDcmdHsm2o/u1FcMMTBk4bVUoFAar0dqNNw/Hy5&#10;L0DEZMia0RNq+MYI+/r2pjKl9Vf6wMshdYJLKJZGQ5/SVEoZ2x6diUs/IbH35YMzic/QSRvMlcvd&#10;KDOlNtKZgfhDbyZ87rE9Hc5OQ2poOHXN+9uD3K5f0eVH6YPS+m4xP+1AJJzTXxh+8RkdamZq/Jls&#10;FKOGQm15S2Ije1yB4ESR5WsQDSv5JgdZV/L/hvoHAAD//wMAUEsBAi0AFAAGAAgAAAAhALaDOJL+&#10;AAAA4QEAABMAAAAAAAAAAAAAAAAAAAAAAFtDb250ZW50X1R5cGVzXS54bWxQSwECLQAUAAYACAAA&#10;ACEAOP0h/9YAAACUAQAACwAAAAAAAAAAAAAAAAAvAQAAX3JlbHMvLnJlbHNQSwECLQAUAAYACAAA&#10;ACEANeFHdYkCAABsBQAADgAAAAAAAAAAAAAAAAAuAgAAZHJzL2Uyb0RvYy54bWxQSwECLQAUAAYA&#10;CAAAACEA1cW+8N4AAAALAQAADwAAAAAAAAAAAAAAAADjBAAAZHJzL2Rvd25yZXYueG1sUEsFBgAA&#10;AAAEAAQA8wAAAO4FAAAAAA==&#10;" fillcolor="#82be00" stroked="f" strokeweight="2pt"/>
            </w:pict>
          </mc:Fallback>
        </mc:AlternateContent>
      </w:r>
      <w:r w:rsidR="008D56DA"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7E18CAD" wp14:editId="62DE9CB1">
                <wp:simplePos x="0" y="0"/>
                <wp:positionH relativeFrom="column">
                  <wp:posOffset>5612765</wp:posOffset>
                </wp:positionH>
                <wp:positionV relativeFrom="paragraph">
                  <wp:posOffset>1603375</wp:posOffset>
                </wp:positionV>
                <wp:extent cx="109855" cy="109855"/>
                <wp:effectExtent l="0" t="0" r="4445" b="4445"/>
                <wp:wrapNone/>
                <wp:docPr id="1058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E713B" id="Elipse 1058" o:spid="_x0000_s1026" style="position:absolute;margin-left:441.95pt;margin-top:126.25pt;width:8.65pt;height:8.6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mQ4fgIAAGEFAAAOAAAAZHJzL2Uyb0RvYy54bWysVE1v2zAMvQ/YfxB0X+1kTdcGdYqsRYcB&#10;RRusHXpWZCkWIIuapMTJfv0oyXa6tdhhWA4KJT4+fpjk5dW+1WQnnFdgKjo5KSkRhkOtzKai359u&#10;P5xT4gMzNdNgREUPwtOrxft3l52diyk0oGvhCJIYP+9sRZsQ7LwoPG9Ey/wJWGFQKcG1LODVbYra&#10;sQ7ZW11My/Ks6MDV1gEX3uPrTVbSReKXUvDwIKUXgeiKYmwhnS6d63gWi0s23zhmG8X7MNg/RNEy&#10;ZdDpSHXDAiNbp15RtYo78CDDCYe2ACkVFykHzGZS/pHNY8OsSLlgcbwdy+T/Hy2/3z3alcMydNbP&#10;PYoxi710bfzH+Mg+FeswFkvsA+H4OCkvzmczSjiqehlZiqOxdT58EdCSKFRUaK2sj+mwOdvd+ZDR&#10;Ayo+e9CqvlVap4vbrK+1IzuGn276cTY7+xy/Fjr4DaZNBBuIZlkdX4pjNkkKBy0iTptvQhJVY/zT&#10;FElqNDH6YZwLEyZZ1bBaZPezEn+D99ia0SLFkggjs0T/I3dPMCAzycCdo+zx0VSkPh2Ny78Flo1H&#10;i+QZTBiNW2XAvUWgMavec8YPRcqliVVaQ31YOeIgT4m3/Fbhp7tjPqyYw7HAAcJRDw94SA1dRaGX&#10;KGnA/XzrPeKxW1FLSYdjVlH/Y8ucoER/NdjHF5PT0ziX6XI6+zTFi3upWb/UmG17DdgOE1wqlicx&#10;4oMeROmgfcaNsIxeUcUMR98V5cENl+uQxx93ChfLZYLhLFoW7syj5ZE8VjX25dP+mTnb92/Axr+H&#10;YSRf9XDGRksDy20AqVKDH+va1xvnODVOv3Pionh5T6jjZlz8AgAA//8DAFBLAwQUAAYACAAAACEA&#10;gEubxOAAAAALAQAADwAAAGRycy9kb3ducmV2LnhtbEyPwU7DMAyG70i8Q2Qkbixdp1VtaTqhSQjQ&#10;DozBA6SNaSsSp2qyrezpMSc42v70+/urzeysOOEUBk8KlosEBFLrzUCdgo/3x7scRIiajLaeUME3&#10;BtjU11eVLo0/0xueDrETHEKh1Ar6GMdSytD26HRY+BGJb59+cjryOHXSTPrM4c7KNEky6fRA/KHX&#10;I257bL8OR6dgP3m5al635mn3YrOdby7xmS5K3d7MD/cgIs7xD4ZffVaHmp0afyQThFWQ56uCUQXp&#10;Ol2DYKJIlimIhjdZkYOsK/m/Q/0DAAD//wMAUEsBAi0AFAAGAAgAAAAhALaDOJL+AAAA4QEAABMA&#10;AAAAAAAAAAAAAAAAAAAAAFtDb250ZW50X1R5cGVzXS54bWxQSwECLQAUAAYACAAAACEAOP0h/9YA&#10;AACUAQAACwAAAAAAAAAAAAAAAAAvAQAAX3JlbHMvLnJlbHNQSwECLQAUAAYACAAAACEAg/5kOH4C&#10;AABhBQAADgAAAAAAAAAAAAAAAAAuAgAAZHJzL2Uyb0RvYy54bWxQSwECLQAUAAYACAAAACEAgEub&#10;xOAAAAALAQAADwAAAAAAAAAAAAAAAADYBAAAZHJzL2Rvd25yZXYueG1sUEsFBgAAAAAEAAQA8wAA&#10;AOUFAAAAAA==&#10;" fillcolor="#23556b" stroked="f" strokeweight="2pt"/>
            </w:pict>
          </mc:Fallback>
        </mc:AlternateContent>
      </w:r>
      <w:r w:rsidR="008D56DA"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12E15F5" wp14:editId="300D21CF">
                <wp:simplePos x="0" y="0"/>
                <wp:positionH relativeFrom="column">
                  <wp:posOffset>5372100</wp:posOffset>
                </wp:positionH>
                <wp:positionV relativeFrom="paragraph">
                  <wp:posOffset>1603375</wp:posOffset>
                </wp:positionV>
                <wp:extent cx="109855" cy="109855"/>
                <wp:effectExtent l="0" t="0" r="4445" b="4445"/>
                <wp:wrapNone/>
                <wp:docPr id="1057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7C5F1A" id="Elipse 1057" o:spid="_x0000_s1026" style="position:absolute;margin-left:423pt;margin-top:126.25pt;width:8.65pt;height:8.6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mQ4fgIAAGEFAAAOAAAAZHJzL2Uyb0RvYy54bWysVE1v2zAMvQ/YfxB0X+1kTdcGdYqsRYcB&#10;RRusHXpWZCkWIIuapMTJfv0oyXa6tdhhWA4KJT4+fpjk5dW+1WQnnFdgKjo5KSkRhkOtzKai359u&#10;P5xT4gMzNdNgREUPwtOrxft3l52diyk0oGvhCJIYP+9sRZsQ7LwoPG9Ey/wJWGFQKcG1LODVbYra&#10;sQ7ZW11My/Ks6MDV1gEX3uPrTVbSReKXUvDwIKUXgeiKYmwhnS6d63gWi0s23zhmG8X7MNg/RNEy&#10;ZdDpSHXDAiNbp15RtYo78CDDCYe2ACkVFykHzGZS/pHNY8OsSLlgcbwdy+T/Hy2/3z3alcMydNbP&#10;PYoxi710bfzH+Mg+FeswFkvsA+H4OCkvzmczSjiqehlZiqOxdT58EdCSKFRUaK2sj+mwOdvd+ZDR&#10;Ayo+e9CqvlVap4vbrK+1IzuGn276cTY7+xy/Fjr4DaZNBBuIZlkdX4pjNkkKBy0iTptvQhJVY/zT&#10;FElqNDH6YZwLEyZZ1bBaZPezEn+D99ia0SLFkggjs0T/I3dPMCAzycCdo+zx0VSkPh2Ny78Flo1H&#10;i+QZTBiNW2XAvUWgMavec8YPRcqliVVaQ31YOeIgT4m3/Fbhp7tjPqyYw7HAAcJRDw94SA1dRaGX&#10;KGnA/XzrPeKxW1FLSYdjVlH/Y8ucoER/NdjHF5PT0ziX6XI6+zTFi3upWb/UmG17DdgOE1wqlicx&#10;4oMeROmgfcaNsIxeUcUMR98V5cENl+uQxx93ChfLZYLhLFoW7syj5ZE8VjX25dP+mTnb92/Axr+H&#10;YSRf9XDGRksDy20AqVKDH+va1xvnODVOv3Pionh5T6jjZlz8AgAA//8DAFBLAwQUAAYACAAAACEA&#10;3B42ZOAAAAALAQAADwAAAGRycy9kb3ducmV2LnhtbEyPwU7DMBBE70j8g7VI3KhDQq0Q4lSoEgLU&#10;A9D2A5x4SSLsdWS7bejXY05wnJ3R7Jt6NVvDjujD6EjC7SIDhtQ5PVIvYb97uimBhahIK+MIJXxj&#10;gFVzeVGrSrsTfeBxG3uWSihUSsIQ41RxHroBrQoLNyEl79N5q2KSvufaq1Mqt4bnWSa4VSOlD4Oa&#10;cD1g97U9WAnv3vGifVvr582rERvXnuMLnaW8vpofH4BFnONfGH7xEzo0ial1B9KBGQnlnUhbooR8&#10;mS+BpUQpigJYmy7ivgTe1Pz/huYHAAD//wMAUEsBAi0AFAAGAAgAAAAhALaDOJL+AAAA4QEAABMA&#10;AAAAAAAAAAAAAAAAAAAAAFtDb250ZW50X1R5cGVzXS54bWxQSwECLQAUAAYACAAAACEAOP0h/9YA&#10;AACUAQAACwAAAAAAAAAAAAAAAAAvAQAAX3JlbHMvLnJlbHNQSwECLQAUAAYACAAAACEAg/5kOH4C&#10;AABhBQAADgAAAAAAAAAAAAAAAAAuAgAAZHJzL2Uyb0RvYy54bWxQSwECLQAUAAYACAAAACEA3B42&#10;ZOAAAAALAQAADwAAAAAAAAAAAAAAAADYBAAAZHJzL2Rvd25yZXYueG1sUEsFBgAAAAAEAAQA8wAA&#10;AOUFAAAAAA==&#10;" fillcolor="#23556b" stroked="f" strokeweight="2pt"/>
            </w:pict>
          </mc:Fallback>
        </mc:AlternateContent>
      </w:r>
      <w:r w:rsidR="008D56DA"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2D6D8D2" wp14:editId="0748A2DF">
                <wp:simplePos x="0" y="0"/>
                <wp:positionH relativeFrom="column">
                  <wp:posOffset>5124450</wp:posOffset>
                </wp:positionH>
                <wp:positionV relativeFrom="paragraph">
                  <wp:posOffset>1603375</wp:posOffset>
                </wp:positionV>
                <wp:extent cx="109855" cy="109855"/>
                <wp:effectExtent l="0" t="0" r="4445" b="4445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50A462" id="Elipse 1056" o:spid="_x0000_s1026" style="position:absolute;margin-left:403.5pt;margin-top:126.25pt;width:8.65pt;height:8.6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mQ4fgIAAGEFAAAOAAAAZHJzL2Uyb0RvYy54bWysVE1v2zAMvQ/YfxB0X+1kTdcGdYqsRYcB&#10;RRusHXpWZCkWIIuapMTJfv0oyXa6tdhhWA4KJT4+fpjk5dW+1WQnnFdgKjo5KSkRhkOtzKai359u&#10;P5xT4gMzNdNgREUPwtOrxft3l52diyk0oGvhCJIYP+9sRZsQ7LwoPG9Ey/wJWGFQKcG1LODVbYra&#10;sQ7ZW11My/Ks6MDV1gEX3uPrTVbSReKXUvDwIKUXgeiKYmwhnS6d63gWi0s23zhmG8X7MNg/RNEy&#10;ZdDpSHXDAiNbp15RtYo78CDDCYe2ACkVFykHzGZS/pHNY8OsSLlgcbwdy+T/Hy2/3z3alcMydNbP&#10;PYoxi710bfzH+Mg+FeswFkvsA+H4OCkvzmczSjiqehlZiqOxdT58EdCSKFRUaK2sj+mwOdvd+ZDR&#10;Ayo+e9CqvlVap4vbrK+1IzuGn276cTY7+xy/Fjr4DaZNBBuIZlkdX4pjNkkKBy0iTptvQhJVY/zT&#10;FElqNDH6YZwLEyZZ1bBaZPezEn+D99ia0SLFkggjs0T/I3dPMCAzycCdo+zx0VSkPh2Ny78Flo1H&#10;i+QZTBiNW2XAvUWgMavec8YPRcqliVVaQ31YOeIgT4m3/Fbhp7tjPqyYw7HAAcJRDw94SA1dRaGX&#10;KGnA/XzrPeKxW1FLSYdjVlH/Y8ucoER/NdjHF5PT0ziX6XI6+zTFi3upWb/UmG17DdgOE1wqlicx&#10;4oMeROmgfcaNsIxeUcUMR98V5cENl+uQxx93ChfLZYLhLFoW7syj5ZE8VjX25dP+mTnb92/Axr+H&#10;YSRf9XDGRksDy20AqVKDH+va1xvnODVOv3Pionh5T6jjZlz8AgAA//8DAFBLAwQUAAYACAAAACEA&#10;VCNt+OEAAAALAQAADwAAAGRycy9kb3ducmV2LnhtbEyPwU7DMBBE70j8g7VI3KhDStMQ4lSoEgLU&#10;A9DyAU68JBH2OordNvTr2Z7gODuj2TflanJWHHAMvScFt7MEBFLjTU+tgs/d000OIkRNRltPqOAH&#10;A6yqy4tSF8Yf6QMP29gKLqFQaAVdjEMhZWg6dDrM/IDE3pcfnY4sx1aaUR+53FmZJkkmne6JP3R6&#10;wHWHzfd27xS8j17O67e1ed682mzj61N8oZNS11fT4wOIiFP8C8MZn9GhYqba78kEYRXkyZK3RAXp&#10;Il2A4ESe3s1B1HzJ7nOQVSn/b6h+AQAA//8DAFBLAQItABQABgAIAAAAIQC2gziS/gAAAOEBAAAT&#10;AAAAAAAAAAAAAAAAAAAAAABbQ29udGVudF9UeXBlc10ueG1sUEsBAi0AFAAGAAgAAAAhADj9If/W&#10;AAAAlAEAAAsAAAAAAAAAAAAAAAAALwEAAF9yZWxzLy5yZWxzUEsBAi0AFAAGAAgAAAAhAIP+ZDh+&#10;AgAAYQUAAA4AAAAAAAAAAAAAAAAALgIAAGRycy9lMm9Eb2MueG1sUEsBAi0AFAAGAAgAAAAhAFQj&#10;bfjhAAAACwEAAA8AAAAAAAAAAAAAAAAA2AQAAGRycy9kb3ducmV2LnhtbFBLBQYAAAAABAAEAPMA&#10;AADmBQAAAAA=&#10;" fillcolor="#23556b" stroked="f" strokeweight="2pt"/>
            </w:pict>
          </mc:Fallback>
        </mc:AlternateContent>
      </w:r>
      <w:r w:rsidR="008D56DA"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89CE96F" wp14:editId="06B3F613">
                <wp:simplePos x="0" y="0"/>
                <wp:positionH relativeFrom="column">
                  <wp:posOffset>4870450</wp:posOffset>
                </wp:positionH>
                <wp:positionV relativeFrom="paragraph">
                  <wp:posOffset>1603375</wp:posOffset>
                </wp:positionV>
                <wp:extent cx="109855" cy="109855"/>
                <wp:effectExtent l="0" t="0" r="4445" b="444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82BE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DC90E" id="Elipse 95" o:spid="_x0000_s1026" style="position:absolute;margin-left:383.5pt;margin-top:126.25pt;width:8.65pt;height:8.6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yzfwIAAGEFAAAOAAAAZHJzL2Uyb0RvYy54bWysVE1v2zAMvQ/YfxB0X+0EzdYGdYqsXYcB&#10;RRu0HXpWZCkWIIuapMTJfv0oyXa6tdhhWA4KKT4+fpjUxeW+1WQnnFdgKjo5KSkRhkOtzKai359u&#10;PpxR4gMzNdNgREUPwtPLxft3F52diyk0oGvhCJIYP+9sRZsQ7LwoPG9Ey/wJWGHQKMG1LKDqNkXt&#10;WIfsrS6mZfmx6MDV1gEX3uPtdTbSReKXUvBwL6UXgeiKYm4hnS6d63gWiws23zhmG8X7NNg/ZNEy&#10;ZTDoSHXNAiNbp15RtYo78CDDCYe2ACkVF6kGrGZS/lHNY8OsSLVgc7wd2+T/Hy2/2z3alcM2dNbP&#10;PYqxir10bfzH/Mg+NeswNkvsA+F4OSnPz2YzSjiaehlZiqOzdT58FdCSKFRUaK2sj+WwOdvd+pDR&#10;Aypee9CqvlFaJ8Vt1lfakR3DT3c2/fylTF8LA/wG0yaCDUS3zBhvimM1SQoHLSJOmwchiaox/2nK&#10;JA2aGOMwzoUJk2xqWC1y+FmJvzgrMXoczeiRtEQYmSXGH7l7ggGZSQbuTNPjo6tIczo6l39LLDuP&#10;HikymDA6t8qAe4tAY1V95IwfmpRbE7u0hvqwcsRB3hJv+Y3CT3fLfFgxh2uBC4SrHu7xkBq6ikIv&#10;UdKA+/nWfcTjtKKVkg7XrKL+x5Y5QYn+ZnCOzyenp3Evk3I6+zRFxb20rF9azLa9AhyHCT4qlicx&#10;4oMeROmgfcYXYRmjookZjrEryoMblKuQ1x/fFC6WywTDXbQs3JpHyyN57Gqcy6f9M3O2n9+Ag38H&#10;w0q+muGMjZ4GltsAUqUBP/a17zfucRqc/s2JD8VLPaGOL+PiFwAAAP//AwBQSwMEFAAGAAgAAAAh&#10;AM8113HjAAAACwEAAA8AAABkcnMvZG93bnJldi54bWxMj0FPg0AQhe8m/ofNmHgxdpHagsjSmCYe&#10;jF7akqi3KTsCkd1Fdgv47x1PenzzXt58L9/MphMjDb51VsHNIgJBtnK6tbWC8vB4nYLwAa3GzllS&#10;8E0eNsX5WY6ZdpPd0bgPteAS6zNU0ITQZ1L6qiGDfuF6sux9uMFgYDnUUg84cbnpZBxFa2mwtfyh&#10;wZ62DVWf+5NRsH157fVuefX8hlN5MDi+l/LrSanLi/nhHkSgOfyF4Ref0aFgpqM7We1FpyBZJ7wl&#10;KIhX8QoEJ5L0dgniyJf1XQqyyOX/DcUPAAAA//8DAFBLAQItABQABgAIAAAAIQC2gziS/gAAAOEB&#10;AAATAAAAAAAAAAAAAAAAAAAAAABbQ29udGVudF9UeXBlc10ueG1sUEsBAi0AFAAGAAgAAAAhADj9&#10;If/WAAAAlAEAAAsAAAAAAAAAAAAAAAAALwEAAF9yZWxzLy5yZWxzUEsBAi0AFAAGAAgAAAAhAIm2&#10;jLN/AgAAYQUAAA4AAAAAAAAAAAAAAAAALgIAAGRycy9lMm9Eb2MueG1sUEsBAi0AFAAGAAgAAAAh&#10;AM8113HjAAAACwEAAA8AAAAAAAAAAAAAAAAA2QQAAGRycy9kb3ducmV2LnhtbFBLBQYAAAAABAAE&#10;APMAAADpBQAAAAA=&#10;" fillcolor="#82be00" stroked="f" strokeweight="2pt"/>
            </w:pict>
          </mc:Fallback>
        </mc:AlternateContent>
      </w:r>
      <w:r w:rsidR="008D56DA"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0F3E84F" wp14:editId="6823F47B">
                <wp:simplePos x="0" y="0"/>
                <wp:positionH relativeFrom="column">
                  <wp:posOffset>4876165</wp:posOffset>
                </wp:positionH>
                <wp:positionV relativeFrom="paragraph">
                  <wp:posOffset>1347470</wp:posOffset>
                </wp:positionV>
                <wp:extent cx="109855" cy="109855"/>
                <wp:effectExtent l="0" t="0" r="4445" b="4445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82BE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CFA70" id="Diagrama de flujo: conector 90" o:spid="_x0000_s1026" type="#_x0000_t120" style="position:absolute;margin-left:383.95pt;margin-top:106.1pt;width:8.65pt;height:8.6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Ud1iQIAAGwFAAAOAAAAZHJzL2Uyb0RvYy54bWysVM1u2zAMvg/YOwi6r3aCZmuDOkWWrsOA&#10;og3WDj0rshQLkEVNUuJkTz9Ksp2uG3YY5oNMiuTHH5G8uj60muyF8wpMRSdnJSXCcKiV2Vb029Pt&#10;uwtKfGCmZhqMqOhReHq9ePvmqrNzMYUGdC0cQRDj552taBOCnReF541omT8DKwwKJbiWBWTdtqgd&#10;6xC91cW0LN8XHbjaOuDCe7y9yUK6SPhSCh4epPQiEF1RjC2k06VzE89iccXmW8dso3gfBvuHKFqm&#10;DDodoW5YYGTn1G9QreIOPMhwxqEtQErFRcoBs5mUr7J5bJgVKRcsjrdjmfz/g+X3+0e7dliGzvq5&#10;RzJmcZCujX+MjxxSsY5jscQhEI6Xk/LyYjajhKOopxGlOBlb58NnAS2JREWlhm7VMBdWYAy+C7hU&#10;MLa/8yEbDgbRswet6luldWLcdrPSjuwZvuLF9OOnMj0c+vpFTZuobCCaZcR4U5wSS1Q4ahH1tPkq&#10;JFE1pjJNkaSeE6MfxrkwYZJFDatFdj8r8YttE73HLo0WiUuAEVmi/xG7Bxg0M8iAnWF6/WgqUsuO&#10;xuXfAsvGo0XyDCaMxq0yfY3HOLN3jVn1nrP+UKRcmlilDdTHtSMO8sB4y28VvuId82HNHE4IzhJO&#10;fXjAIz5sRaGnKGnA/fjTfdTHxkUpJR1OXEX99x1zghL9xWBLX07Oz+OIJuZ89mGKjHsp2byUmF27&#10;AmyHCe4XyxMZ9YMeSOmgfcblsIxeUcQMR98V5cENzCrkTYDrhYvlMqnhWFoW7syj5RE8VjX25dPh&#10;mTnbt3LAGbiHYTrZ/FUPZ91oaWC5CyBVavBTXft640inxunXT9wZL/mkdVqSi58AAAD//wMAUEsD&#10;BBQABgAIAAAAIQD7WYqx3gAAAAsBAAAPAAAAZHJzL2Rvd25yZXYueG1sTI9NTsMwEEb3SNzBGiR2&#10;1KkhTZvGqRASQixYUHoAJ54mUeNxZLttuD3DCnbz8/TNm2o3u1FcMMTBk4blIgOB1Ho7UKfh8PX6&#10;sAYRkyFrRk+o4Rsj7Orbm8qU1l/pEy/71AkOoVgaDX1KUyllbHt0Ji78hMS7ow/OJG5DJ20wVw53&#10;o1RZtpLODMQXejPhS4/taX92GlJDw6lrPt5zWTy+oXs6SB8yre/v5uctiIRz+oPhV5/VoWanxp/J&#10;RjFqKFbFhlENaqkUCCaKdc5FwxO1yUHWlfz/Q/0DAAD//wMAUEsBAi0AFAAGAAgAAAAhALaDOJL+&#10;AAAA4QEAABMAAAAAAAAAAAAAAAAAAAAAAFtDb250ZW50X1R5cGVzXS54bWxQSwECLQAUAAYACAAA&#10;ACEAOP0h/9YAAACUAQAACwAAAAAAAAAAAAAAAAAvAQAAX3JlbHMvLnJlbHNQSwECLQAUAAYACAAA&#10;ACEANeFHdYkCAABsBQAADgAAAAAAAAAAAAAAAAAuAgAAZHJzL2Uyb0RvYy54bWxQSwECLQAUAAYA&#10;CAAAACEA+1mKsd4AAAALAQAADwAAAAAAAAAAAAAAAADjBAAAZHJzL2Rvd25yZXYueG1sUEsFBgAA&#10;AAAEAAQA8wAAAO4FAAAAAA==&#10;" fillcolor="#82be00" stroked="f" strokeweight="2pt"/>
            </w:pict>
          </mc:Fallback>
        </mc:AlternateContent>
      </w:r>
      <w:r w:rsidR="008D56DA"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66702C7" wp14:editId="78E25BF0">
                <wp:simplePos x="0" y="0"/>
                <wp:positionH relativeFrom="column">
                  <wp:posOffset>5122545</wp:posOffset>
                </wp:positionH>
                <wp:positionV relativeFrom="paragraph">
                  <wp:posOffset>1347470</wp:posOffset>
                </wp:positionV>
                <wp:extent cx="109855" cy="109855"/>
                <wp:effectExtent l="0" t="0" r="4445" b="4445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82BE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8BA99" id="Diagrama de flujo: conector 91" o:spid="_x0000_s1026" type="#_x0000_t120" style="position:absolute;margin-left:403.35pt;margin-top:106.1pt;width:8.65pt;height:8.6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Ud1iQIAAGwFAAAOAAAAZHJzL2Uyb0RvYy54bWysVM1u2zAMvg/YOwi6r3aCZmuDOkWWrsOA&#10;og3WDj0rshQLkEVNUuJkTz9Ksp2uG3YY5oNMiuTHH5G8uj60muyF8wpMRSdnJSXCcKiV2Vb029Pt&#10;uwtKfGCmZhqMqOhReHq9ePvmqrNzMYUGdC0cQRDj552taBOCnReF541omT8DKwwKJbiWBWTdtqgd&#10;6xC91cW0LN8XHbjaOuDCe7y9yUK6SPhSCh4epPQiEF1RjC2k06VzE89iccXmW8dso3gfBvuHKFqm&#10;DDodoW5YYGTn1G9QreIOPMhwxqEtQErFRcoBs5mUr7J5bJgVKRcsjrdjmfz/g+X3+0e7dliGzvq5&#10;RzJmcZCujX+MjxxSsY5jscQhEI6Xk/LyYjajhKOopxGlOBlb58NnAS2JREWlhm7VMBdWYAy+C7hU&#10;MLa/8yEbDgbRswet6luldWLcdrPSjuwZvuLF9OOnMj0c+vpFTZuobCCaZcR4U5wSS1Q4ahH1tPkq&#10;JFE1pjJNkaSeE6MfxrkwYZJFDatFdj8r8YttE73HLo0WiUuAEVmi/xG7Bxg0M8iAnWF6/WgqUsuO&#10;xuXfAsvGo0XyDCaMxq0yfY3HOLN3jVn1nrP+UKRcmlilDdTHtSMO8sB4y28VvuId82HNHE4IzhJO&#10;fXjAIz5sRaGnKGnA/fjTfdTHxkUpJR1OXEX99x1zghL9xWBLX07Oz+OIJuZ89mGKjHsp2byUmF27&#10;AmyHCe4XyxMZ9YMeSOmgfcblsIxeUcQMR98V5cENzCrkTYDrhYvlMqnhWFoW7syj5RE8VjX25dPh&#10;mTnbt3LAGbiHYTrZ/FUPZ91oaWC5CyBVavBTXft640inxunXT9wZL/mkdVqSi58AAAD//wMAUEsD&#10;BBQABgAIAAAAIQAyPOMC3gAAAAsBAAAPAAAAZHJzL2Rvd25yZXYueG1sTI/LTsMwEEX3SPyDNUjs&#10;qF3TRwhxKoSEEAsWlH6AEw9J1Hgc2W4b/p5hBcuZObpzbrWb/SjOGNMQyMByoUAgtcEN1Bk4fL7c&#10;FSBStuTsGAgNfGOCXX19VdnShQt94HmfO8EhlEproM95KqVMbY/epkWYkPj2FaK3mcfYSRfthcP9&#10;KLVSG+ntQPyhtxM+99ge9ydvIDc0HLvm/W0tt/ev6FcHGaIy5vZmfnoEkXHOfzD86rM61OzUhBO5&#10;JEYDhdpsGTWgl1qDYKLQK27X8EY/rEHWlfzfof4BAAD//wMAUEsBAi0AFAAGAAgAAAAhALaDOJL+&#10;AAAA4QEAABMAAAAAAAAAAAAAAAAAAAAAAFtDb250ZW50X1R5cGVzXS54bWxQSwECLQAUAAYACAAA&#10;ACEAOP0h/9YAAACUAQAACwAAAAAAAAAAAAAAAAAvAQAAX3JlbHMvLnJlbHNQSwECLQAUAAYACAAA&#10;ACEANeFHdYkCAABsBQAADgAAAAAAAAAAAAAAAAAuAgAAZHJzL2Uyb0RvYy54bWxQSwECLQAUAAYA&#10;CAAAACEAMjzjAt4AAAALAQAADwAAAAAAAAAAAAAAAADjBAAAZHJzL2Rvd25yZXYueG1sUEsFBgAA&#10;AAAEAAQA8wAAAO4FAAAAAA==&#10;" fillcolor="#82be00" stroked="f" strokeweight="2pt"/>
            </w:pict>
          </mc:Fallback>
        </mc:AlternateContent>
      </w:r>
      <w:r w:rsidR="008D56DA"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EEE099D" wp14:editId="2CF39697">
                <wp:simplePos x="0" y="0"/>
                <wp:positionH relativeFrom="column">
                  <wp:posOffset>5370195</wp:posOffset>
                </wp:positionH>
                <wp:positionV relativeFrom="paragraph">
                  <wp:posOffset>1347470</wp:posOffset>
                </wp:positionV>
                <wp:extent cx="109855" cy="109855"/>
                <wp:effectExtent l="0" t="0" r="4445" b="4445"/>
                <wp:wrapNone/>
                <wp:docPr id="92" name="Diagrama de flujo: co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72B0" id="Diagrama de flujo: conector 92" o:spid="_x0000_s1026" type="#_x0000_t120" style="position:absolute;margin-left:422.85pt;margin-top:106.1pt;width:8.65pt;height:8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/+hwIAAGwFAAAOAAAAZHJzL2Uyb0RvYy54bWysVE1v2zAMvQ/YfxB0X+1kTdcGdYosR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acfZ7Ozz/HhKNYvZsZGYwvRrVPHL9mxsCSFg1HRzthH&#10;pVldUinTlEnqOTXGEVIqGyadqhKl6sLPcvoN0WOXRo+USwKMyJrij9g9wGDZgQzYXZa9fXRVqWVH&#10;5/xviXXOo0eKDDaMzk1te47fVGaoqj5yZz+Q1FETWVpDeXhAhtANjHfypqZXvBU+PAikCaFZoqkP&#10;93TEhy049BJnFeCPP32P9tS4pOWspYkruP++Fag4M18ttfTF5PQ0jmi6nM4+TemCrzXr1xq7bVZA&#10;7TCh/eJkEqN9MIOoEZoXWg7LGJVUwkqKXXAZcLisQrcJaL1ItVwmMxpLJ8KtfXIygkdWY18+718E&#10;ur6VA83AHQzTKeZverizjZ4WltsAuk4NfuS155tGOjVOv37iznh9T1bHJbn4CQAA//8DAFBLAwQU&#10;AAYACAAAACEASx31z+IAAAALAQAADwAAAGRycy9kb3ducmV2LnhtbEyPQU7DMBBF90jcwRokNog6&#10;cWkJIU6FEKhigQShB3BjNwmNx6ntpuntGVawnJmnP+8Xq8n2bDQ+dA4lpLMEmMHa6Q4bCZuv19sM&#10;WIgKteodGglnE2BVXl4UKtfuhJ9mrGLDKARDriS0MQ4556FujVVh5gaDdNs5b1Wk0Tdce3WicNtz&#10;kSRLblWH9KFVg3luTb2vjlbC+mV/OIf1Rzqvvg9jtfPvbzebKOX11fT0CCyaKf7B8KtP6lCS09Yd&#10;UQfWS8juFveEShCpEMCIyJZzareljXhYAC8L/r9D+QMAAP//AwBQSwECLQAUAAYACAAAACEAtoM4&#10;kv4AAADhAQAAEwAAAAAAAAAAAAAAAAAAAAAAW0NvbnRlbnRfVHlwZXNdLnhtbFBLAQItABQABgAI&#10;AAAAIQA4/SH/1gAAAJQBAAALAAAAAAAAAAAAAAAAAC8BAABfcmVscy8ucmVsc1BLAQItABQABgAI&#10;AAAAIQA/qa/+hwIAAGwFAAAOAAAAAAAAAAAAAAAAAC4CAABkcnMvZTJvRG9jLnhtbFBLAQItABQA&#10;BgAIAAAAIQBLHfXP4gAAAAsBAAAPAAAAAAAAAAAAAAAAAOEEAABkcnMvZG93bnJldi54bWxQSwUG&#10;AAAAAAQABADzAAAA8AUAAAAA&#10;" fillcolor="#23556b" stroked="f" strokeweight="2pt"/>
            </w:pict>
          </mc:Fallback>
        </mc:AlternateContent>
      </w:r>
      <w:r w:rsidR="008D56DA"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7E4EE6F" wp14:editId="449BC80E">
                <wp:simplePos x="0" y="0"/>
                <wp:positionH relativeFrom="column">
                  <wp:posOffset>5610860</wp:posOffset>
                </wp:positionH>
                <wp:positionV relativeFrom="paragraph">
                  <wp:posOffset>1347470</wp:posOffset>
                </wp:positionV>
                <wp:extent cx="109855" cy="109855"/>
                <wp:effectExtent l="0" t="0" r="4445" b="4445"/>
                <wp:wrapNone/>
                <wp:docPr id="93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2101F" id="Diagrama de flujo: conector 93" o:spid="_x0000_s1026" type="#_x0000_t120" style="position:absolute;margin-left:441.8pt;margin-top:106.1pt;width:8.65pt;height:8.6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/+hwIAAGwFAAAOAAAAZHJzL2Uyb0RvYy54bWysVE1v2zAMvQ/YfxB0X+1kTdcGdYosR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acfZ7Ozz/HhKNYvZsZGYwvRrVPHL9mxsCSFg1HRzthH&#10;pVldUinTlEnqOTXGEVIqGyadqhKl6sLPcvoN0WOXRo+USwKMyJrij9g9wGDZgQzYXZa9fXRVqWVH&#10;5/xviXXOo0eKDDaMzk1te47fVGaoqj5yZz+Q1FETWVpDeXhAhtANjHfypqZXvBU+PAikCaFZoqkP&#10;93TEhy049BJnFeCPP32P9tS4pOWspYkruP++Fag4M18ttfTF5PQ0jmi6nM4+TemCrzXr1xq7bVZA&#10;7TCh/eJkEqN9MIOoEZoXWg7LGJVUwkqKXXAZcLisQrcJaL1ItVwmMxpLJ8KtfXIygkdWY18+718E&#10;ur6VA83AHQzTKeZverizjZ4WltsAuk4NfuS155tGOjVOv37iznh9T1bHJbn4CQAA//8DAFBLAwQU&#10;AAYACAAAACEAbrTV8uIAAAALAQAADwAAAGRycy9kb3ducmV2LnhtbEyPQU7DMBBF90jcwRokNoja&#10;cUWVhDgVQqCKBRKEHsCNp0loPE5jN01vj1nBcmae/rxfrGfbswlH3zlSkCwEMKTamY4aBduv1/sU&#10;mA+ajO4doYILeliX11eFzo070ydOVWhYDCGfawVtCEPOua9btNov3IAUb3s3Wh3iODbcjPocw23P&#10;pRArbnVH8UOrB3xusT5UJ6tg83I4XvzmI1lW38ep2o/vb3fboNTtzfz0CCzgHP5g+NWP6lBGp507&#10;kfGsV5Cmy1VEFchESmCRyITIgO3iRmYPwMuC/+9Q/gAAAP//AwBQSwECLQAUAAYACAAAACEAtoM4&#10;kv4AAADhAQAAEwAAAAAAAAAAAAAAAAAAAAAAW0NvbnRlbnRfVHlwZXNdLnhtbFBLAQItABQABgAI&#10;AAAAIQA4/SH/1gAAAJQBAAALAAAAAAAAAAAAAAAAAC8BAABfcmVscy8ucmVsc1BLAQItABQABgAI&#10;AAAAIQA/qa/+hwIAAGwFAAAOAAAAAAAAAAAAAAAAAC4CAABkcnMvZTJvRG9jLnhtbFBLAQItABQA&#10;BgAIAAAAIQButNXy4gAAAAsBAAAPAAAAAAAAAAAAAAAAAOEEAABkcnMvZG93bnJldi54bWxQSwUG&#10;AAAAAAQABADzAAAA8AUAAAAA&#10;" fillcolor="#23556b" stroked="f" strokeweight="2pt"/>
            </w:pict>
          </mc:Fallback>
        </mc:AlternateContent>
      </w:r>
      <w:r w:rsidR="008D56DA"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7568F9D" wp14:editId="3ED03B4C">
                <wp:simplePos x="0" y="0"/>
                <wp:positionH relativeFrom="column">
                  <wp:posOffset>5847080</wp:posOffset>
                </wp:positionH>
                <wp:positionV relativeFrom="paragraph">
                  <wp:posOffset>1347470</wp:posOffset>
                </wp:positionV>
                <wp:extent cx="109855" cy="109855"/>
                <wp:effectExtent l="0" t="0" r="4445" b="4445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39B50" id="Diagrama de flujo: conector 94" o:spid="_x0000_s1026" type="#_x0000_t120" style="position:absolute;margin-left:460.4pt;margin-top:106.1pt;width:8.65pt;height:8.6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/+hwIAAGwFAAAOAAAAZHJzL2Uyb0RvYy54bWysVE1v2zAMvQ/YfxB0X+1kTdcGdYosR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acfZ7Ozz/HhKNYvZsZGYwvRrVPHL9mxsCSFg1HRzthH&#10;pVldUinTlEnqOTXGEVIqGyadqhKl6sLPcvoN0WOXRo+USwKMyJrij9g9wGDZgQzYXZa9fXRVqWVH&#10;5/xviXXOo0eKDDaMzk1te47fVGaoqj5yZz+Q1FETWVpDeXhAhtANjHfypqZXvBU+PAikCaFZoqkP&#10;93TEhy049BJnFeCPP32P9tS4pOWspYkruP++Fag4M18ttfTF5PQ0jmi6nM4+TemCrzXr1xq7bVZA&#10;7TCh/eJkEqN9MIOoEZoXWg7LGJVUwkqKXXAZcLisQrcJaL1ItVwmMxpLJ8KtfXIygkdWY18+718E&#10;ur6VA83AHQzTKeZverizjZ4WltsAuk4NfuS155tGOjVOv37iznh9T1bHJbn4CQAA//8DAFBLAwQU&#10;AAYACAAAACEAqLgj/+IAAAALAQAADwAAAGRycy9kb3ducmV2LnhtbEyPwU7DMBBE70j8g7VIXBB1&#10;4grUpHEqhEAVB6QS+gFuvE3SxuvUdtP07zEnOO7saOZNsZpMz0Z0vrMkIZ0lwJBqqztqJGy/3x8X&#10;wHxQpFVvCSVc0cOqvL0pVK7thb5wrELDYgj5XEloQxhyzn3dolF+Zgek+NtbZ1SIp2u4duoSw03P&#10;RZI8c6M6ig2tGvC1xfpYnY2E9dvxdPXrTTqvDqex2rvPj4dtkPL+bnpZAgs4hT8z/OJHdCgj086e&#10;SXvWS8hEEtGDBJEKASw6svkiBbaLisiegJcF/7+h/AEAAP//AwBQSwECLQAUAAYACAAAACEAtoM4&#10;kv4AAADhAQAAEwAAAAAAAAAAAAAAAAAAAAAAW0NvbnRlbnRfVHlwZXNdLnhtbFBLAQItABQABgAI&#10;AAAAIQA4/SH/1gAAAJQBAAALAAAAAAAAAAAAAAAAAC8BAABfcmVscy8ucmVsc1BLAQItABQABgAI&#10;AAAAIQA/qa/+hwIAAGwFAAAOAAAAAAAAAAAAAAAAAC4CAABkcnMvZTJvRG9jLnhtbFBLAQItABQA&#10;BgAIAAAAIQCouCP/4gAAAAsBAAAPAAAAAAAAAAAAAAAAAOEEAABkcnMvZG93bnJldi54bWxQSwUG&#10;AAAAAAQABADzAAAA8AUAAAAA&#10;" fillcolor="#23556b" stroked="f" strokeweight="2pt"/>
            </w:pict>
          </mc:Fallback>
        </mc:AlternateContent>
      </w:r>
      <w:r w:rsidR="008D56DA"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57FB477" wp14:editId="1F3B1B9D">
                <wp:simplePos x="0" y="0"/>
                <wp:positionH relativeFrom="column">
                  <wp:posOffset>4874260</wp:posOffset>
                </wp:positionH>
                <wp:positionV relativeFrom="paragraph">
                  <wp:posOffset>1087120</wp:posOffset>
                </wp:positionV>
                <wp:extent cx="109855" cy="109855"/>
                <wp:effectExtent l="0" t="0" r="4445" b="4445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82BE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4FDDD" id="Diagrama de flujo: conector 85" o:spid="_x0000_s1026" type="#_x0000_t120" style="position:absolute;margin-left:383.8pt;margin-top:85.6pt;width:8.65pt;height:8.6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Ud1iQIAAGwFAAAOAAAAZHJzL2Uyb0RvYy54bWysVM1u2zAMvg/YOwi6r3aCZmuDOkWWrsOA&#10;og3WDj0rshQLkEVNUuJkTz9Ksp2uG3YY5oNMiuTHH5G8uj60muyF8wpMRSdnJSXCcKiV2Vb029Pt&#10;uwtKfGCmZhqMqOhReHq9ePvmqrNzMYUGdC0cQRDj552taBOCnReF541omT8DKwwKJbiWBWTdtqgd&#10;6xC91cW0LN8XHbjaOuDCe7y9yUK6SPhSCh4epPQiEF1RjC2k06VzE89iccXmW8dso3gfBvuHKFqm&#10;DDodoW5YYGTn1G9QreIOPMhwxqEtQErFRcoBs5mUr7J5bJgVKRcsjrdjmfz/g+X3+0e7dliGzvq5&#10;RzJmcZCujX+MjxxSsY5jscQhEI6Xk/LyYjajhKOopxGlOBlb58NnAS2JREWlhm7VMBdWYAy+C7hU&#10;MLa/8yEbDgbRswet6luldWLcdrPSjuwZvuLF9OOnMj0c+vpFTZuobCCaZcR4U5wSS1Q4ahH1tPkq&#10;JFE1pjJNkaSeE6MfxrkwYZJFDatFdj8r8YttE73HLo0WiUuAEVmi/xG7Bxg0M8iAnWF6/WgqUsuO&#10;xuXfAsvGo0XyDCaMxq0yfY3HOLN3jVn1nrP+UKRcmlilDdTHtSMO8sB4y28VvuId82HNHE4IzhJO&#10;fXjAIz5sRaGnKGnA/fjTfdTHxkUpJR1OXEX99x1zghL9xWBLX07Oz+OIJuZ89mGKjHsp2byUmF27&#10;AmyHCe4XyxMZ9YMeSOmgfcblsIxeUcQMR98V5cENzCrkTYDrhYvlMqnhWFoW7syj5RE8VjX25dPh&#10;mTnbt3LAGbiHYTrZ/FUPZ91oaWC5CyBVavBTXft640inxunXT9wZL/mkdVqSi58AAAD//wMAUEsD&#10;BBQABgAIAAAAIQDnamW33gAAAAsBAAAPAAAAZHJzL2Rvd25yZXYueG1sTI/BTsMwDIbvSLxD5Enc&#10;WLqxNaVrOiEkhDhwYOwB0sa01RqnSrKtvD3mBEf7//T7c7Wf3SguGOLgScNqmYFAar0dqNNw/Hy5&#10;L0DEZMia0RNq+MYI+/r2pjKl9Vf6wMshdYJLKJZGQ5/SVEoZ2x6diUs/IXH25YMzicfQSRvMlcvd&#10;KNdZlktnBuILvZnwucf2dDg7Damh4dQ1729bqR5e0W2O0odM67vF/LQDkXBOfzD86rM61OzU+DPZ&#10;KEYNKlc5oxyo1RoEE6rYPIJoeFMUW5B1Jf//UP8AAAD//wMAUEsBAi0AFAAGAAgAAAAhALaDOJL+&#10;AAAA4QEAABMAAAAAAAAAAAAAAAAAAAAAAFtDb250ZW50X1R5cGVzXS54bWxQSwECLQAUAAYACAAA&#10;ACEAOP0h/9YAAACUAQAACwAAAAAAAAAAAAAAAAAvAQAAX3JlbHMvLnJlbHNQSwECLQAUAAYACAAA&#10;ACEANeFHdYkCAABsBQAADgAAAAAAAAAAAAAAAAAuAgAAZHJzL2Uyb0RvYy54bWxQSwECLQAUAAYA&#10;CAAAACEA52plt94AAAALAQAADwAAAAAAAAAAAAAAAADjBAAAZHJzL2Rvd25yZXYueG1sUEsFBgAA&#10;AAAEAAQA8wAAAO4FAAAAAA==&#10;" fillcolor="#82be00" stroked="f" strokeweight="2pt"/>
            </w:pict>
          </mc:Fallback>
        </mc:AlternateContent>
      </w:r>
      <w:r w:rsidR="008D56DA"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99F1C78" wp14:editId="2813F78B">
                <wp:simplePos x="0" y="0"/>
                <wp:positionH relativeFrom="column">
                  <wp:posOffset>5126355</wp:posOffset>
                </wp:positionH>
                <wp:positionV relativeFrom="paragraph">
                  <wp:posOffset>1087120</wp:posOffset>
                </wp:positionV>
                <wp:extent cx="109855" cy="109855"/>
                <wp:effectExtent l="0" t="0" r="4445" b="4445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82BE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9DB6C" id="Diagrama de flujo: conector 86" o:spid="_x0000_s1026" type="#_x0000_t120" style="position:absolute;margin-left:403.65pt;margin-top:85.6pt;width:8.65pt;height:8.6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Ud1iQIAAGwFAAAOAAAAZHJzL2Uyb0RvYy54bWysVM1u2zAMvg/YOwi6r3aCZmuDOkWWrsOA&#10;og3WDj0rshQLkEVNUuJkTz9Ksp2uG3YY5oNMiuTHH5G8uj60muyF8wpMRSdnJSXCcKiV2Vb029Pt&#10;uwtKfGCmZhqMqOhReHq9ePvmqrNzMYUGdC0cQRDj552taBOCnReF541omT8DKwwKJbiWBWTdtqgd&#10;6xC91cW0LN8XHbjaOuDCe7y9yUK6SPhSCh4epPQiEF1RjC2k06VzE89iccXmW8dso3gfBvuHKFqm&#10;DDodoW5YYGTn1G9QreIOPMhwxqEtQErFRcoBs5mUr7J5bJgVKRcsjrdjmfz/g+X3+0e7dliGzvq5&#10;RzJmcZCujX+MjxxSsY5jscQhEI6Xk/LyYjajhKOopxGlOBlb58NnAS2JREWlhm7VMBdWYAy+C7hU&#10;MLa/8yEbDgbRswet6luldWLcdrPSjuwZvuLF9OOnMj0c+vpFTZuobCCaZcR4U5wSS1Q4ahH1tPkq&#10;JFE1pjJNkaSeE6MfxrkwYZJFDatFdj8r8YttE73HLo0WiUuAEVmi/xG7Bxg0M8iAnWF6/WgqUsuO&#10;xuXfAsvGo0XyDCaMxq0yfY3HOLN3jVn1nrP+UKRcmlilDdTHtSMO8sB4y28VvuId82HNHE4IzhJO&#10;fXjAIz5sRaGnKGnA/fjTfdTHxkUpJR1OXEX99x1zghL9xWBLX07Oz+OIJuZ89mGKjHsp2byUmF27&#10;AmyHCe4XyxMZ9YMeSOmgfcblsIxeUcQMR98V5cENzCrkTYDrhYvlMqnhWFoW7syj5RE8VjX25dPh&#10;mTnbt3LAGbiHYTrZ/FUPZ91oaWC5CyBVavBTXft640inxunXT9wZL/mkdVqSi58AAAD//wMAUEsD&#10;BBQABgAIAAAAIQBBQEvM3gAAAAsBAAAPAAAAZHJzL2Rvd25yZXYueG1sTI/LTsMwEEX3SPyDNZXY&#10;UbvpI1Yap0JICLFgQekHOPGQRI3HUey24e8ZVrCcuUd3zpSH2Q/iilPsAxlYLRUIpCa4nloDp8+X&#10;Rw0iJkvODoHQwDdGOFT3d6UtXLjRB16PqRVcQrGwBrqUxkLK2HTobVyGEYmzrzB5m3icWukme+Ny&#10;P8hMqZ30tie+0NkRnztszseLN5Bq6s9t/f62lfn6Ff3mJMOkjHlYzE97EAnn9AfDrz6rQ8VOdbiQ&#10;i2IwoFW+ZpSDfJWBYEJnmx2Imjdab0FWpfz/Q/UDAAD//wMAUEsBAi0AFAAGAAgAAAAhALaDOJL+&#10;AAAA4QEAABMAAAAAAAAAAAAAAAAAAAAAAFtDb250ZW50X1R5cGVzXS54bWxQSwECLQAUAAYACAAA&#10;ACEAOP0h/9YAAACUAQAACwAAAAAAAAAAAAAAAAAvAQAAX3JlbHMvLnJlbHNQSwECLQAUAAYACAAA&#10;ACEANeFHdYkCAABsBQAADgAAAAAAAAAAAAAAAAAuAgAAZHJzL2Uyb0RvYy54bWxQSwECLQAUAAYA&#10;CAAAACEAQUBLzN4AAAALAQAADwAAAAAAAAAAAAAAAADjBAAAZHJzL2Rvd25yZXYueG1sUEsFBgAA&#10;AAAEAAQA8wAAAO4FAAAAAA==&#10;" fillcolor="#82be00" stroked="f" strokeweight="2pt"/>
            </w:pict>
          </mc:Fallback>
        </mc:AlternateContent>
      </w:r>
      <w:r w:rsidR="008D56DA"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10C6212" wp14:editId="6AA8C9F6">
                <wp:simplePos x="0" y="0"/>
                <wp:positionH relativeFrom="column">
                  <wp:posOffset>5374005</wp:posOffset>
                </wp:positionH>
                <wp:positionV relativeFrom="paragraph">
                  <wp:posOffset>1087120</wp:posOffset>
                </wp:positionV>
                <wp:extent cx="109855" cy="109855"/>
                <wp:effectExtent l="0" t="0" r="4445" b="4445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E0AAB" id="Diagrama de flujo: conector 87" o:spid="_x0000_s1026" type="#_x0000_t120" style="position:absolute;margin-left:423.15pt;margin-top:85.6pt;width:8.65pt;height:8.6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SWiAIAAGwFAAAOAAAAZHJzL2Uyb0RvYy54bWysVM1u2zAMvg/YOwi6r3aCZmuDOkWQosOA&#10;oi3WDj0rshQbkEWNUuJkTz9KcpyuG3YY5oNMiuTHH5G8ut53hu0U+hZsxSdnJWfKSqhbu6n4t+fb&#10;Dxec+SBsLQxYVfGD8vx68f7dVe/magoNmFohIxDr572reBOCmxeFl43qhD8DpywJNWAnArG4KWoU&#10;PaF3ppiW5ceiB6wdglTe0+1NFvJFwtdayfCgtVeBmYpTbCGdmM51PIvFlZhvULimlUMY4h+i6ERr&#10;yekIdSOCYFtsf4PqWongQYczCV0BWrdSpRwom0n5JpunRjiVcqHieDeWyf8/WHm/e3KPSGXonZ97&#10;ImMWe41d/FN8bJ+KdRiLpfaBSbqclJcXsxlnkkQDTSjFydihD58VdCwSFdcG+lUjMKzAWnoXwFQw&#10;sbvzIRseDaJnD6atb1tjEoOb9cog2wl6xcvpTTlLD0e+flEzNipbiGYZMd4Up8QSFQ5GRT1jvyrN&#10;2ppSmaZIUs+p0Y+QUtkwyaJG1Cq7n5X0xbaJ3mOXRovEJcCIrMn/iD0AHDUzyBE7wwz60VSllh2N&#10;y78Flo1Hi+QZbBiNu9YONR7jzN4NZTV4zvrHIuXSxCqtoT48IkPIA+OdvG3pFe+ED48CaUJolmjq&#10;wwMd8WErDgPFWQP440/3UZ8al6Sc9TRxFffftwIVZ+aLpZa+nJyfxxFNzPns05QYfC1Zv5bYbbcC&#10;aocJ7RcnExn1gzmSGqF7oeWwjF5JJKwk3xWXAY/MKuRNQOtFquUyqdFYOhHu7JOTETxWNfbl8/5F&#10;oBtaOdAM3MNxOsX8TQ9n3WhpYbkNoNvU4Ke6DvWmkU6NM6yfuDNe80nrtCQXPwEAAP//AwBQSwME&#10;FAAGAAgAAAAhAMVur7nfAAAACwEAAA8AAABkcnMvZG93bnJldi54bWxMj8FOwzAMhu9IvENkJG4s&#10;7QYhKk2nahLSjmxDQtyyxrSBJilNtpa3x5zY0f4//f5crmfXszOO0QavIF9kwNA3wVjfKng9PN9J&#10;YDFpb3QfPCr4wQjr6vqq1IUJk9/heZ9aRiU+FlpBl9JQcB6bDp2OizCgp+wjjE4nGseWm1FPVO56&#10;vswywZ22ni50esBNh83X/uQUvH1vJ1G/553Z2g23n4cad+lFqdubuX4ClnBO/zD86ZM6VOR0DCdv&#10;IusVyHuxIpSCx3wJjAgpVgLYkTZSPgCvSn75Q/ULAAD//wMAUEsBAi0AFAAGAAgAAAAhALaDOJL+&#10;AAAA4QEAABMAAAAAAAAAAAAAAAAAAAAAAFtDb250ZW50X1R5cGVzXS54bWxQSwECLQAUAAYACAAA&#10;ACEAOP0h/9YAAACUAQAACwAAAAAAAAAAAAAAAAAvAQAAX3JlbHMvLnJlbHNQSwECLQAUAAYACAAA&#10;ACEAw6HUlogCAABsBQAADgAAAAAAAAAAAAAAAAAuAgAAZHJzL2Uyb0RvYy54bWxQSwECLQAUAAYA&#10;CAAAACEAxW6vud8AAAALAQAADwAAAAAAAAAAAAAAAADiBAAAZHJzL2Rvd25yZXYueG1sUEsFBgAA&#10;AAAEAAQA8wAAAO4FAAAAAA==&#10;" fillcolor="#92d050" stroked="f" strokeweight="2pt"/>
            </w:pict>
          </mc:Fallback>
        </mc:AlternateContent>
      </w:r>
      <w:r w:rsidR="008D56DA"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ED3A000" wp14:editId="47AE169D">
                <wp:simplePos x="0" y="0"/>
                <wp:positionH relativeFrom="column">
                  <wp:posOffset>5616575</wp:posOffset>
                </wp:positionH>
                <wp:positionV relativeFrom="paragraph">
                  <wp:posOffset>1087120</wp:posOffset>
                </wp:positionV>
                <wp:extent cx="109855" cy="109855"/>
                <wp:effectExtent l="0" t="0" r="4445" b="4445"/>
                <wp:wrapNone/>
                <wp:docPr id="68" name="Diagrama de flujo: co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12675" id="Diagrama de flujo: conector 68" o:spid="_x0000_s1026" type="#_x0000_t120" style="position:absolute;margin-left:442.25pt;margin-top:85.6pt;width:8.65pt;height:8.6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/+hwIAAGwFAAAOAAAAZHJzL2Uyb0RvYy54bWysVE1v2zAMvQ/YfxB0X+1kTdcGdYosR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acfZ7Ozz/HhKNYvZsZGYwvRrVPHL9mxsCSFg1HRzthH&#10;pVldUinTlEnqOTXGEVIqGyadqhKl6sLPcvoN0WOXRo+USwKMyJrij9g9wGDZgQzYXZa9fXRVqWVH&#10;5/xviXXOo0eKDDaMzk1te47fVGaoqj5yZz+Q1FETWVpDeXhAhtANjHfypqZXvBU+PAikCaFZoqkP&#10;93TEhy049BJnFeCPP32P9tS4pOWspYkruP++Fag4M18ttfTF5PQ0jmi6nM4+TemCrzXr1xq7bVZA&#10;7TCh/eJkEqN9MIOoEZoXWg7LGJVUwkqKXXAZcLisQrcJaL1ItVwmMxpLJ8KtfXIygkdWY18+718E&#10;ur6VA83AHQzTKeZverizjZ4WltsAuk4NfuS155tGOjVOv37iznh9T1bHJbn4CQAA//8DAFBLAwQU&#10;AAYACAAAACEAzRsZU+EAAAALAQAADwAAAGRycy9kb3ducmV2LnhtbEyPwU7DMBBE70j8g7VIXBB1&#10;UiiEEKdCCFRxQILQD3DjbRIar1PbTdO/ZznBcWeeZmeK5WR7MaIPnSMF6SwBgVQ701GjYP31ep2B&#10;CFGT0b0jVHDCAMvy/KzQuXFH+sSxio3gEAq5VtDGOORShrpFq8PMDUjsbZ23OvLpG2m8PnK47eU8&#10;Se6k1R3xh1YP+NxivasOVsHqZbc/hdVHelN978dq69/frtZRqcuL6ekRRMQp/sHwW5+rQ8mdNu5A&#10;JoheQZbdLhhl4z6dg2DiIUl5zIaVLFuALAv5f0P5AwAA//8DAFBLAQItABQABgAIAAAAIQC2gziS&#10;/gAAAOEBAAATAAAAAAAAAAAAAAAAAAAAAABbQ29udGVudF9UeXBlc10ueG1sUEsBAi0AFAAGAAgA&#10;AAAhADj9If/WAAAAlAEAAAsAAAAAAAAAAAAAAAAALwEAAF9yZWxzLy5yZWxzUEsBAi0AFAAGAAgA&#10;AAAhAD+pr/6HAgAAbAUAAA4AAAAAAAAAAAAAAAAALgIAAGRycy9lMm9Eb2MueG1sUEsBAi0AFAAG&#10;AAgAAAAhAM0bGVPhAAAACwEAAA8AAAAAAAAAAAAAAAAA4QQAAGRycy9kb3ducmV2LnhtbFBLBQYA&#10;AAAABAAEAPMAAADvBQAAAAA=&#10;" fillcolor="#23556b" stroked="f" strokeweight="2pt"/>
            </w:pict>
          </mc:Fallback>
        </mc:AlternateContent>
      </w:r>
      <w:r w:rsidR="008D56DA"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CA64D30" wp14:editId="12EC2792">
                <wp:simplePos x="0" y="0"/>
                <wp:positionH relativeFrom="column">
                  <wp:posOffset>5845175</wp:posOffset>
                </wp:positionH>
                <wp:positionV relativeFrom="paragraph">
                  <wp:posOffset>1087120</wp:posOffset>
                </wp:positionV>
                <wp:extent cx="109855" cy="109855"/>
                <wp:effectExtent l="0" t="0" r="4445" b="4445"/>
                <wp:wrapNone/>
                <wp:docPr id="75" name="Diagrama de flujo: co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3A168" id="Diagrama de flujo: conector 75" o:spid="_x0000_s1026" type="#_x0000_t120" style="position:absolute;margin-left:460.25pt;margin-top:85.6pt;width:8.65pt;height:8.6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/+hwIAAGwFAAAOAAAAZHJzL2Uyb0RvYy54bWysVE1v2zAMvQ/YfxB0X+1kTdcGdYosR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acfZ7Ozz/HhKNYvZsZGYwvRrVPHL9mxsCSFg1HRzthH&#10;pVldUinTlEnqOTXGEVIqGyadqhKl6sLPcvoN0WOXRo+USwKMyJrij9g9wGDZgQzYXZa9fXRVqWVH&#10;5/xviXXOo0eKDDaMzk1te47fVGaoqj5yZz+Q1FETWVpDeXhAhtANjHfypqZXvBU+PAikCaFZoqkP&#10;93TEhy049BJnFeCPP32P9tS4pOWspYkruP++Fag4M18ttfTF5PQ0jmi6nM4+TemCrzXr1xq7bVZA&#10;7TCh/eJkEqN9MIOoEZoXWg7LGJVUwkqKXXAZcLisQrcJaL1ItVwmMxpLJ8KtfXIygkdWY18+718E&#10;ur6VA83AHQzTKeZverizjZ4WltsAuk4NfuS155tGOjVOv37iznh9T1bHJbn4CQAA//8DAFBLAwQU&#10;AAYACAAAACEAk1OJOuIAAAALAQAADwAAAGRycy9kb3ducmV2LnhtbEyPwU7DMBBE70j8g7VIXBB1&#10;kqo0DXEqhEAVByQI/QA33iah8TqN3TT9e5YTHHfmaXYmX0+2EyMOvnWkIJ5FIJAqZ1qqFWy/Xu9T&#10;ED5oMrpzhAou6GFdXF/lOjPuTJ84lqEWHEI+0wqaEPpMSl81aLWfuR6Jvb0brA58DrU0gz5zuO1k&#10;EkUP0uqW+EOje3xusDqUJ6tg83I4XvzmI56X38ex3A/vb3fboNTtzfT0CCLgFP5g+K3P1aHgTjt3&#10;IuNFp2CVRAtG2VjGCQgmVvMlj9mxkqYLkEUu/28ofgAAAP//AwBQSwECLQAUAAYACAAAACEAtoM4&#10;kv4AAADhAQAAEwAAAAAAAAAAAAAAAAAAAAAAW0NvbnRlbnRfVHlwZXNdLnhtbFBLAQItABQABgAI&#10;AAAAIQA4/SH/1gAAAJQBAAALAAAAAAAAAAAAAAAAAC8BAABfcmVscy8ucmVsc1BLAQItABQABgAI&#10;AAAAIQA/qa/+hwIAAGwFAAAOAAAAAAAAAAAAAAAAAC4CAABkcnMvZTJvRG9jLnhtbFBLAQItABQA&#10;BgAIAAAAIQCTU4k64gAAAAsBAAAPAAAAAAAAAAAAAAAAAOEEAABkcnMvZG93bnJldi54bWxQSwUG&#10;AAAAAAQABADzAAAA8AUAAAAA&#10;" fillcolor="#23556b" stroked="f" strokeweight="2pt"/>
            </w:pict>
          </mc:Fallback>
        </mc:AlternateContent>
      </w:r>
      <w:r w:rsidR="008D56DA"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8B6CCB5" wp14:editId="67D7E5DD">
                <wp:simplePos x="0" y="0"/>
                <wp:positionH relativeFrom="column">
                  <wp:posOffset>5848985</wp:posOffset>
                </wp:positionH>
                <wp:positionV relativeFrom="paragraph">
                  <wp:posOffset>1606550</wp:posOffset>
                </wp:positionV>
                <wp:extent cx="109855" cy="109855"/>
                <wp:effectExtent l="0" t="0" r="4445" b="4445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1F3E49" id="Elipse 1060" o:spid="_x0000_s1026" style="position:absolute;margin-left:460.55pt;margin-top:126.5pt;width:8.65pt;height:8.6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mQ4fgIAAGEFAAAOAAAAZHJzL2Uyb0RvYy54bWysVE1v2zAMvQ/YfxB0X+1kTdcGdYqsRYcB&#10;RRusHXpWZCkWIIuapMTJfv0oyXa6tdhhWA4KJT4+fpjk5dW+1WQnnFdgKjo5KSkRhkOtzKai359u&#10;P5xT4gMzNdNgREUPwtOrxft3l52diyk0oGvhCJIYP+9sRZsQ7LwoPG9Ey/wJWGFQKcG1LODVbYra&#10;sQ7ZW11My/Ks6MDV1gEX3uPrTVbSReKXUvDwIKUXgeiKYmwhnS6d63gWi0s23zhmG8X7MNg/RNEy&#10;ZdDpSHXDAiNbp15RtYo78CDDCYe2ACkVFykHzGZS/pHNY8OsSLlgcbwdy+T/Hy2/3z3alcMydNbP&#10;PYoxi710bfzH+Mg+FeswFkvsA+H4OCkvzmczSjiqehlZiqOxdT58EdCSKFRUaK2sj+mwOdvd+ZDR&#10;Ayo+e9CqvlVap4vbrK+1IzuGn276cTY7+xy/Fjr4DaZNBBuIZlkdX4pjNkkKBy0iTptvQhJVY/zT&#10;FElqNDH6YZwLEyZZ1bBaZPezEn+D99ia0SLFkggjs0T/I3dPMCAzycCdo+zx0VSkPh2Ny78Flo1H&#10;i+QZTBiNW2XAvUWgMavec8YPRcqliVVaQ31YOeIgT4m3/Fbhp7tjPqyYw7HAAcJRDw94SA1dRaGX&#10;KGnA/XzrPeKxW1FLSYdjVlH/Y8ucoER/NdjHF5PT0ziX6XI6+zTFi3upWb/UmG17DdgOE1wqlicx&#10;4oMeROmgfcaNsIxeUcUMR98V5cENl+uQxx93ChfLZYLhLFoW7syj5ZE8VjX25dP+mTnb92/Axr+H&#10;YSRf9XDGRksDy20AqVKDH+va1xvnODVOv3Pionh5T6jjZlz8AgAA//8DAFBLAwQUAAYACAAAACEA&#10;jmV+vuEAAAALAQAADwAAAGRycy9kb3ducmV2LnhtbEyPy07DMBBF90j8gzVI7KjzgNKGOBWqhAB1&#10;AbT9ACcekgh7HMVuG/r1DCtYzszRnXPL1eSsOOIYek8K0lkCAqnxpqdWwX73dLMAEaImo60nVPCN&#10;AVbV5UWpC+NP9IHHbWwFh1AotIIuxqGQMjQdOh1mfkDi26cfnY48jq00oz5xuLMyS5K5dLon/tDp&#10;AdcdNl/bg1PwPnqZ129r87x5tfONr8/xhc5KXV9Njw8gIk7xD4ZffVaHip1qfyAThFWwzNKUUQXZ&#10;Xc6lmFjmi1sQNW/ukxxkVcr/HaofAAAA//8DAFBLAQItABQABgAIAAAAIQC2gziS/gAAAOEBAAAT&#10;AAAAAAAAAAAAAAAAAAAAAABbQ29udGVudF9UeXBlc10ueG1sUEsBAi0AFAAGAAgAAAAhADj9If/W&#10;AAAAlAEAAAsAAAAAAAAAAAAAAAAALwEAAF9yZWxzLy5yZWxzUEsBAi0AFAAGAAgAAAAhAIP+ZDh+&#10;AgAAYQUAAA4AAAAAAAAAAAAAAAAALgIAAGRycy9lMm9Eb2MueG1sUEsBAi0AFAAGAAgAAAAhAI5l&#10;fr7hAAAACwEAAA8AAAAAAAAAAAAAAAAA2AQAAGRycy9kb3ducmV2LnhtbFBLBQYAAAAABAAEAPMA&#10;AADmBQAAAAA=&#10;" fillcolor="#23556b" stroked="f" strokeweight="2pt"/>
            </w:pict>
          </mc:Fallback>
        </mc:AlternateContent>
      </w:r>
      <w:r w:rsidR="008D56DA"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09A2C45" wp14:editId="15A13CDE">
                <wp:simplePos x="0" y="0"/>
                <wp:positionH relativeFrom="column">
                  <wp:posOffset>5370195</wp:posOffset>
                </wp:positionH>
                <wp:positionV relativeFrom="paragraph">
                  <wp:posOffset>546100</wp:posOffset>
                </wp:positionV>
                <wp:extent cx="109855" cy="109855"/>
                <wp:effectExtent l="0" t="0" r="4445" b="4445"/>
                <wp:wrapNone/>
                <wp:docPr id="72" name="Diagrama de flujo: co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82BE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F6317" id="Diagrama de flujo: conector 72" o:spid="_x0000_s1026" type="#_x0000_t120" style="position:absolute;margin-left:422.85pt;margin-top:43pt;width:8.65pt;height:8.6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Ud1iQIAAGwFAAAOAAAAZHJzL2Uyb0RvYy54bWysVM1u2zAMvg/YOwi6r3aCZmuDOkWWrsOA&#10;og3WDj0rshQLkEVNUuJkTz9Ksp2uG3YY5oNMiuTHH5G8uj60muyF8wpMRSdnJSXCcKiV2Vb029Pt&#10;uwtKfGCmZhqMqOhReHq9ePvmqrNzMYUGdC0cQRDj552taBOCnReF541omT8DKwwKJbiWBWTdtqgd&#10;6xC91cW0LN8XHbjaOuDCe7y9yUK6SPhSCh4epPQiEF1RjC2k06VzE89iccXmW8dso3gfBvuHKFqm&#10;DDodoW5YYGTn1G9QreIOPMhwxqEtQErFRcoBs5mUr7J5bJgVKRcsjrdjmfz/g+X3+0e7dliGzvq5&#10;RzJmcZCujX+MjxxSsY5jscQhEI6Xk/LyYjajhKOopxGlOBlb58NnAS2JREWlhm7VMBdWYAy+C7hU&#10;MLa/8yEbDgbRswet6luldWLcdrPSjuwZvuLF9OOnMj0c+vpFTZuobCCaZcR4U5wSS1Q4ahH1tPkq&#10;JFE1pjJNkaSeE6MfxrkwYZJFDatFdj8r8YttE73HLo0WiUuAEVmi/xG7Bxg0M8iAnWF6/WgqUsuO&#10;xuXfAsvGo0XyDCaMxq0yfY3HOLN3jVn1nrP+UKRcmlilDdTHtSMO8sB4y28VvuId82HNHE4IzhJO&#10;fXjAIz5sRaGnKGnA/fjTfdTHxkUpJR1OXEX99x1zghL9xWBLX07Oz+OIJuZ89mGKjHsp2byUmF27&#10;AmyHCe4XyxMZ9YMeSOmgfcblsIxeUcQMR98V5cENzCrkTYDrhYvlMqnhWFoW7syj5RE8VjX25dPh&#10;mTnbt3LAGbiHYTrZ/FUPZ91oaWC5CyBVavBTXft640inxunXT9wZL/mkdVqSi58AAAD//wMAUEsD&#10;BBQABgAIAAAAIQA5DIlc3QAAAAoBAAAPAAAAZHJzL2Rvd25yZXYueG1sTI/BTsMwEETvSPyDtUjc&#10;qE3TplGIU1VIqOLAgdIPcOIliRqvI9ttw993OcFtRvs0O1NtZzeKC4Y4eNLwvFAgkFpvB+o0HL/e&#10;ngoQMRmyZvSEGn4wwra+v6tMaf2VPvFySJ3gEIql0dCnNJVSxrZHZ+LCT0h8+/bBmcQ2dNIGc+Vw&#10;N8qlUrl0ZiD+0JsJX3tsT4ez05AaGk5d8/G+lptsj251lD4orR8f5t0LiIRz+oPhtz5Xh5o7Nf5M&#10;NopRQ7FabxhlkfMmBoo8Y9EwqbIMZF3J/xPqGwAAAP//AwBQSwECLQAUAAYACAAAACEAtoM4kv4A&#10;AADhAQAAEwAAAAAAAAAAAAAAAAAAAAAAW0NvbnRlbnRfVHlwZXNdLnhtbFBLAQItABQABgAIAAAA&#10;IQA4/SH/1gAAAJQBAAALAAAAAAAAAAAAAAAAAC8BAABfcmVscy8ucmVsc1BLAQItABQABgAIAAAA&#10;IQA14Ud1iQIAAGwFAAAOAAAAAAAAAAAAAAAAAC4CAABkcnMvZTJvRG9jLnhtbFBLAQItABQABgAI&#10;AAAAIQA5DIlc3QAAAAoBAAAPAAAAAAAAAAAAAAAAAOMEAABkcnMvZG93bnJldi54bWxQSwUGAAAA&#10;AAQABADzAAAA7QUAAAAA&#10;" fillcolor="#82be00" stroked="f" strokeweight="2pt"/>
            </w:pict>
          </mc:Fallback>
        </mc:AlternateContent>
      </w:r>
    </w:p>
    <w:p w14:paraId="4562A2EF" w14:textId="78407CB1" w:rsidR="00FC1B7E" w:rsidRPr="004F425C" w:rsidRDefault="003728B1" w:rsidP="002D6B42">
      <w:pPr>
        <w:tabs>
          <w:tab w:val="left" w:pos="6564"/>
        </w:tabs>
        <w:rPr>
          <w:rFonts w:asciiTheme="minorHAnsi" w:hAnsiTheme="minorHAnsi" w:cstheme="minorHAnsi"/>
          <w:color w:val="3B4571"/>
          <w:lang w:val="fr-FR"/>
        </w:rPr>
      </w:pPr>
      <w:r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5A8D668" wp14:editId="36FD3040">
                <wp:simplePos x="0" y="0"/>
                <wp:positionH relativeFrom="margin">
                  <wp:posOffset>3264535</wp:posOffset>
                </wp:positionH>
                <wp:positionV relativeFrom="paragraph">
                  <wp:posOffset>2529840</wp:posOffset>
                </wp:positionV>
                <wp:extent cx="2865755" cy="908685"/>
                <wp:effectExtent l="0" t="0" r="10795" b="5715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5755" cy="908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05E88" w14:textId="77777777" w:rsidR="00885839" w:rsidRPr="00C113ED" w:rsidRDefault="002925A6" w:rsidP="00885839">
                            <w:pPr>
                              <w:pStyle w:val="Textedebulles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Avenir Book" w:hAnsi="Avenir Book" w:cs="Tahoma"/>
                                <w:color w:val="FFFFFF" w:themeColor="background1"/>
                                <w:kern w:val="24"/>
                                <w:lang w:val="pt-BR"/>
                              </w:rPr>
                            </w:pPr>
                            <w:r w:rsidRPr="00C113ED">
                              <w:rPr>
                                <w:rFonts w:ascii="Avenir Book" w:hAnsi="Avenir Book" w:cs="Tahoma"/>
                                <w:color w:val="FFFFFF" w:themeColor="background1"/>
                                <w:kern w:val="24"/>
                                <w:lang w:val="pt-BR"/>
                              </w:rPr>
                              <w:t>Relation client</w:t>
                            </w:r>
                          </w:p>
                          <w:p w14:paraId="0EE75F4D" w14:textId="77777777" w:rsidR="00885839" w:rsidRPr="00C113ED" w:rsidRDefault="00D66558" w:rsidP="00885839">
                            <w:pPr>
                              <w:pStyle w:val="Textedebulles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Avenir Book" w:hAnsi="Avenir Book" w:cs="Tahoma"/>
                                <w:color w:val="FFFFFF" w:themeColor="background1"/>
                                <w:kern w:val="24"/>
                                <w:lang w:val="pt-BR"/>
                              </w:rPr>
                            </w:pPr>
                            <w:r>
                              <w:rPr>
                                <w:rFonts w:ascii="Avenir Book" w:hAnsi="Avenir Book" w:cs="Tahoma"/>
                                <w:color w:val="FFFFFF" w:themeColor="background1"/>
                                <w:kern w:val="24"/>
                                <w:lang w:val="pt-BR"/>
                              </w:rPr>
                              <w:t>Méthodologie Agile</w:t>
                            </w:r>
                          </w:p>
                          <w:p w14:paraId="5D3FC2EB" w14:textId="77777777" w:rsidR="00885839" w:rsidRPr="00C113ED" w:rsidRDefault="00885839" w:rsidP="00885839">
                            <w:pPr>
                              <w:pStyle w:val="Textedebulles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Avenir Book" w:hAnsi="Avenir Book" w:cs="Tahoma"/>
                                <w:color w:val="FFFFFF" w:themeColor="background1"/>
                                <w:kern w:val="24"/>
                                <w:lang w:val="pt-BR"/>
                              </w:rPr>
                            </w:pPr>
                            <w:r w:rsidRPr="00C113ED">
                              <w:rPr>
                                <w:rFonts w:ascii="Avenir Book" w:hAnsi="Avenir Book" w:cs="Tahoma"/>
                                <w:color w:val="FFFFFF" w:themeColor="background1"/>
                                <w:kern w:val="24"/>
                                <w:lang w:val="pt-BR"/>
                              </w:rPr>
                              <w:t>Esprit d’équipe</w:t>
                            </w:r>
                          </w:p>
                          <w:p w14:paraId="7225A92E" w14:textId="77777777" w:rsidR="00885839" w:rsidRPr="00C113ED" w:rsidRDefault="00885839" w:rsidP="00885839">
                            <w:pPr>
                              <w:pStyle w:val="Textedebulles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Avenir Book" w:hAnsi="Avenir Book" w:cs="Tahoma"/>
                                <w:color w:val="FFFFFF" w:themeColor="background1"/>
                                <w:kern w:val="24"/>
                                <w:lang w:val="pt-BR"/>
                              </w:rPr>
                            </w:pPr>
                            <w:r w:rsidRPr="00C113ED">
                              <w:rPr>
                                <w:rFonts w:ascii="Avenir Book" w:hAnsi="Avenir Book" w:cs="Tahoma"/>
                                <w:color w:val="FFFFFF" w:themeColor="background1"/>
                                <w:kern w:val="24"/>
                                <w:lang w:val="pt-BR"/>
                              </w:rPr>
                              <w:t>Gestion du stress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8D668" id="Rectangle 21" o:spid="_x0000_s1042" style="position:absolute;margin-left:257.05pt;margin-top:199.2pt;width:225.65pt;height:71.5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XkC8AEAANADAAAOAAAAZHJzL2Uyb0RvYy54bWysU8Fu2zAMvQ/YPwi6L3YCJMuMOEWRosOA&#10;rBuQFj3Tshwbs0WNUmJnXz9KidOtvQ27CBRFPfI9Pa1uhq4VR02uQZPL6SSVQhuFZWP2uXx6vP+w&#10;lMJ5MCW0aHQuT9rJm/X7d6veZnqGNbalJsEgxmW9zWXtvc2SxKlad+AmaLXhwwqpA89b2iclQc/o&#10;XZvM0nSR9EilJVTaOc7enQ/lOuJXlVb+W1U57UWbS57Nx5XiWoQ1Wa8g2xPYulGXMeAfpuigMdz0&#10;CnUHHsSBmjdQXaMIHVZ+orBLsKoapSMHZjNNX7HZ1WB15MLiOHuVyf0/WPVw3NnvFEZ3dovqhxMG&#10;NzWYvb4lwr7WUHK7aRAq6a3LrhfCxvFVUfRfseSnhYPHqMFQURcAmZ0YotSnq9R68EJxcrZczD/O&#10;51IoPvuULhfLeWwB2XjbkvOfNXYiBLkkfsqIDset82EayMaS0MzgfdO28Tlb81eCC0MmTh8GDt5w&#10;mR+KQTQlU1uExiFVYHliPuxm7lcj/ZKiZ2fk0v08AGkp2i+GtQg2GgMag2IMzKHbIJttKgUYxSi5&#10;9GO48Wfn8dNb8FuzsyoUhmkDlcfhGche+HpW6gFHB0D2iva59szzloWvmqjJC40LYbZNlOpi8eDL&#10;P/ex6uUjrn8DAAD//wMAUEsDBBQABgAIAAAAIQC5U9BI4QAAAAsBAAAPAAAAZHJzL2Rvd25yZXYu&#10;eG1sTI9NT4NAEIbvJv6HzZh4swsKDSBL0/iRetTWpHrbsiMQ2VnCbgv66x1PepvJ++SdZ8rVbHtx&#10;wtF3jhTEiwgEUu1MR42C193jVQbCB01G945QwRd6WFXnZ6UujJvoBU/b0AguIV9oBW0IQyGlr1u0&#10;2i/cgMTZhxutDryOjTSjnrjc9vI6ipbS6o74QqsHvGux/twerYJNNqzfntz31PQP75v98z6/3+VB&#10;qcuLeX0LIuAc/mD41Wd1qNjp4I5kvOgVpHESM6rgJs8SEEzky5SHA0dJnIKsSvn/h+oHAAD//wMA&#10;UEsBAi0AFAAGAAgAAAAhALaDOJL+AAAA4QEAABMAAAAAAAAAAAAAAAAAAAAAAFtDb250ZW50X1R5&#10;cGVzXS54bWxQSwECLQAUAAYACAAAACEAOP0h/9YAAACUAQAACwAAAAAAAAAAAAAAAAAvAQAAX3Jl&#10;bHMvLnJlbHNQSwECLQAUAAYACAAAACEAXNV5AvABAADQAwAADgAAAAAAAAAAAAAAAAAuAgAAZHJz&#10;L2Uyb0RvYy54bWxQSwECLQAUAAYACAAAACEAuVPQSOEAAAALAQAADwAAAAAAAAAAAAAAAABKBAAA&#10;ZHJzL2Rvd25yZXYueG1sUEsFBgAAAAAEAAQA8wAAAFgFAAAAAA==&#10;" filled="f" stroked="f">
                <v:textbox inset="0,0,0,0">
                  <w:txbxContent>
                    <w:p w14:paraId="41705E88" w14:textId="77777777" w:rsidR="00885839" w:rsidRPr="00C113ED" w:rsidRDefault="002925A6" w:rsidP="00885839">
                      <w:pPr>
                        <w:pStyle w:val="Textedebulles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Avenir Book" w:hAnsi="Avenir Book" w:cs="Tahoma"/>
                          <w:color w:val="FFFFFF" w:themeColor="background1"/>
                          <w:kern w:val="24"/>
                          <w:lang w:val="pt-BR"/>
                        </w:rPr>
                      </w:pPr>
                      <w:r w:rsidRPr="00C113ED">
                        <w:rPr>
                          <w:rFonts w:ascii="Avenir Book" w:hAnsi="Avenir Book" w:cs="Tahoma"/>
                          <w:color w:val="FFFFFF" w:themeColor="background1"/>
                          <w:kern w:val="24"/>
                          <w:lang w:val="pt-BR"/>
                        </w:rPr>
                        <w:t>Relation client</w:t>
                      </w:r>
                    </w:p>
                    <w:p w14:paraId="0EE75F4D" w14:textId="77777777" w:rsidR="00885839" w:rsidRPr="00C113ED" w:rsidRDefault="00D66558" w:rsidP="00885839">
                      <w:pPr>
                        <w:pStyle w:val="Textedebulles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Avenir Book" w:hAnsi="Avenir Book" w:cs="Tahoma"/>
                          <w:color w:val="FFFFFF" w:themeColor="background1"/>
                          <w:kern w:val="24"/>
                          <w:lang w:val="pt-BR"/>
                        </w:rPr>
                      </w:pPr>
                      <w:r>
                        <w:rPr>
                          <w:rFonts w:ascii="Avenir Book" w:hAnsi="Avenir Book" w:cs="Tahoma"/>
                          <w:color w:val="FFFFFF" w:themeColor="background1"/>
                          <w:kern w:val="24"/>
                          <w:lang w:val="pt-BR"/>
                        </w:rPr>
                        <w:t>Méthodologie Agile</w:t>
                      </w:r>
                    </w:p>
                    <w:p w14:paraId="5D3FC2EB" w14:textId="77777777" w:rsidR="00885839" w:rsidRPr="00C113ED" w:rsidRDefault="00885839" w:rsidP="00885839">
                      <w:pPr>
                        <w:pStyle w:val="Textedebulles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Avenir Book" w:hAnsi="Avenir Book" w:cs="Tahoma"/>
                          <w:color w:val="FFFFFF" w:themeColor="background1"/>
                          <w:kern w:val="24"/>
                          <w:lang w:val="pt-BR"/>
                        </w:rPr>
                      </w:pPr>
                      <w:r w:rsidRPr="00C113ED">
                        <w:rPr>
                          <w:rFonts w:ascii="Avenir Book" w:hAnsi="Avenir Book" w:cs="Tahoma"/>
                          <w:color w:val="FFFFFF" w:themeColor="background1"/>
                          <w:kern w:val="24"/>
                          <w:lang w:val="pt-BR"/>
                        </w:rPr>
                        <w:t>Esprit d’équipe</w:t>
                      </w:r>
                    </w:p>
                    <w:p w14:paraId="7225A92E" w14:textId="77777777" w:rsidR="00885839" w:rsidRPr="00C113ED" w:rsidRDefault="00885839" w:rsidP="00885839">
                      <w:pPr>
                        <w:pStyle w:val="Textedebulles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Avenir Book" w:hAnsi="Avenir Book" w:cs="Tahoma"/>
                          <w:color w:val="FFFFFF" w:themeColor="background1"/>
                          <w:kern w:val="24"/>
                          <w:lang w:val="pt-BR"/>
                        </w:rPr>
                      </w:pPr>
                      <w:r w:rsidRPr="00C113ED">
                        <w:rPr>
                          <w:rFonts w:ascii="Avenir Book" w:hAnsi="Avenir Book" w:cs="Tahoma"/>
                          <w:color w:val="FFFFFF" w:themeColor="background1"/>
                          <w:kern w:val="24"/>
                          <w:lang w:val="pt-BR"/>
                        </w:rPr>
                        <w:t>Gestion du stress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F1F1752" wp14:editId="1EA0F675">
                <wp:simplePos x="0" y="0"/>
                <wp:positionH relativeFrom="column">
                  <wp:posOffset>3691255</wp:posOffset>
                </wp:positionH>
                <wp:positionV relativeFrom="paragraph">
                  <wp:posOffset>2367915</wp:posOffset>
                </wp:positionV>
                <wp:extent cx="2280285" cy="0"/>
                <wp:effectExtent l="0" t="0" r="0" b="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215076" id="Conector recto 104" o:spid="_x0000_s1026" style="position:absolute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65pt,186.45pt" to="470.2pt,1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iksQEAAMgDAAAOAAAAZHJzL2Uyb0RvYy54bWysU9tu2zAMfR+wfxD0vsgxsCEw4vShRfcy&#10;dMUuH6BIVCxMN0hq7Pz9KCV2irUohmEvtEjxHPJQ9PZmsoYcISbtXU/Xq4YScMJL7Q49/fnj/sOG&#10;kpS5k9x4Bz09QaI3u/fvtmPooPWDNxIiQRKXujH0dMg5dIwlMYDlaeUDOLxUPlqe0Y0HJiMfkd0a&#10;1jbNJzb6KEP0AlLC6N35ku4qv1Ig8lelEmRieoq95Wpjtfti2W7Lu0PkYdDi0gb/hy4s1w6LLlR3&#10;PHPyFPULKqtF9MmrvBLeMq+UFlA1oJp184ea7wMPULXgcFJYxpT+H614ON66x4hjGEPqUniMRcWk&#10;oi1f7I9MdVinZVgwZSIw2Labpt18pETMd+wKDDHlz+AtKYeeGu2KDt7x45eUsRimziklbFyxyRst&#10;77Ux1SkbALcmkiPHt9sf1uWtEPcsC72CZNfW6ymfDJxZv4EiWmKz61q9btWVU/6aOY3DzAJRWH0B&#10;NW+DLrkFBnXT/ha4ZNeK3uUFaLXz8bWqeZpbVef8WfVZa5G99/JUH7KOA9elTuuy2mUfn/sVfv0B&#10;d78BAAD//wMAUEsDBBQABgAIAAAAIQBWmVRo3wAAAAsBAAAPAAAAZHJzL2Rvd25yZXYueG1sTI/B&#10;TsJAEIbvJr7DZky8yZaCFmq3RCEcPVBM5Di0Q7exO9t0F1p9eteERI8z8+Wf789Wo2nFhXrXWFYw&#10;nUQgiEtbNVwreN9vHxYgnEeusLVMCr7IwSq/vckwrezAO7oUvhYhhF2KCrT3XSqlKzUZdBPbEYfb&#10;yfYGfRj7WlY9DiHctDKOoidpsOHwQWNHa03lZ3E2CpL1fvP9WsbIm+1OD3FhP5K3g1L3d+PLMwhP&#10;o/+D4Vc/qEMenI72zJUTrYLHxXQWUAWzJF6CCMRyHs1BHK8bmWfyf4f8BwAA//8DAFBLAQItABQA&#10;BgAIAAAAIQC2gziS/gAAAOEBAAATAAAAAAAAAAAAAAAAAAAAAABbQ29udGVudF9UeXBlc10ueG1s&#10;UEsBAi0AFAAGAAgAAAAhADj9If/WAAAAlAEAAAsAAAAAAAAAAAAAAAAALwEAAF9yZWxzLy5yZWxz&#10;UEsBAi0AFAAGAAgAAAAhAJKQiKSxAQAAyAMAAA4AAAAAAAAAAAAAAAAALgIAAGRycy9lMm9Eb2Mu&#10;eG1sUEsBAi0AFAAGAAgAAAAhAFaZVGjfAAAACwEAAA8AAAAAAAAAAAAAAAAACwQAAGRycy9kb3du&#10;cmV2LnhtbFBLBQYAAAAABAAEAPMAAAAXBQAAAAA=&#10;" strokecolor="white [3212]"/>
            </w:pict>
          </mc:Fallback>
        </mc:AlternateContent>
      </w:r>
      <w:r w:rsidR="002D6B42" w:rsidRPr="004F425C">
        <w:rPr>
          <w:rFonts w:asciiTheme="minorHAnsi" w:hAnsiTheme="minorHAnsi" w:cstheme="minorHAnsi"/>
          <w:color w:val="3B4571"/>
          <w:lang w:val="fr-FR"/>
        </w:rPr>
        <w:tab/>
      </w:r>
    </w:p>
    <w:p w14:paraId="74118A5B" w14:textId="77777777" w:rsidR="00FC1B7E" w:rsidRPr="004F425C" w:rsidRDefault="00FC1B7E" w:rsidP="007B4482">
      <w:pPr>
        <w:rPr>
          <w:rFonts w:asciiTheme="minorHAnsi" w:hAnsiTheme="minorHAnsi" w:cstheme="minorHAnsi"/>
          <w:color w:val="3B4571"/>
          <w:lang w:val="fr-FR"/>
        </w:rPr>
      </w:pPr>
    </w:p>
    <w:p w14:paraId="5FF5CC9A" w14:textId="77777777" w:rsidR="007B4482" w:rsidRPr="004F425C" w:rsidRDefault="007B4482" w:rsidP="007B4482">
      <w:pPr>
        <w:rPr>
          <w:rFonts w:asciiTheme="minorHAnsi" w:hAnsiTheme="minorHAnsi" w:cstheme="minorHAnsi"/>
          <w:color w:val="3B4571"/>
          <w:lang w:val="fr-FR"/>
        </w:rPr>
      </w:pPr>
    </w:p>
    <w:p w14:paraId="4F7DDCE1" w14:textId="77777777" w:rsidR="003D3E43" w:rsidRDefault="003D3E43" w:rsidP="007B4482">
      <w:pPr>
        <w:rPr>
          <w:rFonts w:asciiTheme="minorHAnsi" w:hAnsiTheme="minorHAnsi" w:cstheme="minorHAnsi"/>
          <w:i/>
          <w:color w:val="3B4571"/>
          <w:lang w:val="fr-FR"/>
        </w:rPr>
      </w:pPr>
    </w:p>
    <w:p w14:paraId="73B72069" w14:textId="30CB0FEE" w:rsidR="007B4482" w:rsidRPr="004F425C" w:rsidRDefault="00682426" w:rsidP="007B4482">
      <w:pPr>
        <w:rPr>
          <w:rFonts w:asciiTheme="minorHAnsi" w:hAnsiTheme="minorHAnsi" w:cstheme="minorHAnsi"/>
          <w:i/>
          <w:color w:val="3B4571"/>
          <w:lang w:val="fr-FR"/>
        </w:rPr>
      </w:pPr>
      <w:r w:rsidRPr="004F425C">
        <w:rPr>
          <w:rFonts w:asciiTheme="minorHAnsi" w:hAnsiTheme="minorHAnsi" w:cstheme="minorHAnsi"/>
          <w:noProof/>
          <w:color w:val="3B4571"/>
          <w:lang w:val="fr-F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B5292DB" wp14:editId="6B1767FB">
                <wp:simplePos x="0" y="0"/>
                <wp:positionH relativeFrom="column">
                  <wp:posOffset>710565</wp:posOffset>
                </wp:positionH>
                <wp:positionV relativeFrom="paragraph">
                  <wp:posOffset>105410</wp:posOffset>
                </wp:positionV>
                <wp:extent cx="1950720" cy="1264920"/>
                <wp:effectExtent l="0" t="0" r="0" b="0"/>
                <wp:wrapNone/>
                <wp:docPr id="1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072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6652CAF" w14:textId="4B76105F" w:rsidR="001C7E1C" w:rsidRPr="00E60203" w:rsidRDefault="00682426" w:rsidP="00885839">
                            <w:pPr>
                              <w:rPr>
                                <w:rFonts w:ascii="Avenir Book" w:hAnsi="Avenir Book" w:cstheme="minorHAnsi"/>
                                <w:b/>
                                <w:color w:val="1E173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venir Book" w:hAnsi="Avenir Book" w:cstheme="minorHAnsi"/>
                                <w:b/>
                                <w:color w:val="1E173C"/>
                                <w:sz w:val="22"/>
                                <w:szCs w:val="22"/>
                                <w:lang w:val="fr-FR"/>
                              </w:rPr>
                              <w:t>SNCF RESEAU</w:t>
                            </w:r>
                          </w:p>
                          <w:p w14:paraId="52703480" w14:textId="6A1756FC" w:rsidR="00885839" w:rsidRPr="00654EA5" w:rsidRDefault="00682426" w:rsidP="00885839">
                            <w:pPr>
                              <w:rPr>
                                <w:rFonts w:ascii="Avenir Book" w:hAnsi="Avenir Book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venir Book" w:hAnsi="Avenir Book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DPx</w:t>
                            </w:r>
                            <w:proofErr w:type="spellEnd"/>
                            <w:r>
                              <w:rPr>
                                <w:rFonts w:ascii="Avenir Book" w:hAnsi="Avenir Book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Circulation</w:t>
                            </w:r>
                          </w:p>
                          <w:p w14:paraId="359B072A" w14:textId="7D00BAA6" w:rsidR="00885839" w:rsidRDefault="00885839" w:rsidP="00885839">
                            <w:pPr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54EA5">
                              <w:rPr>
                                <w:rFonts w:ascii="Avenir Book" w:hAnsi="Avenir Book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Tâches réalisées : </w:t>
                            </w:r>
                          </w:p>
                          <w:p w14:paraId="17725129" w14:textId="3319AADA" w:rsidR="00525F7C" w:rsidRDefault="00525F7C" w:rsidP="00885839">
                            <w:pPr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*Dirigeant de proximité Circulation en Zone Diffuse.</w:t>
                            </w:r>
                          </w:p>
                          <w:p w14:paraId="21A810D8" w14:textId="3A909B5F" w:rsidR="00525F7C" w:rsidRDefault="00525F7C" w:rsidP="00885839">
                            <w:pPr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*</w:t>
                            </w:r>
                            <w:r w:rsidR="006A263B"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Secteur étendu sur 80km et composé de 4 gares.</w:t>
                            </w:r>
                          </w:p>
                          <w:p w14:paraId="59A45C98" w14:textId="6E4210A8" w:rsidR="006A263B" w:rsidRDefault="006A263B" w:rsidP="00885839">
                            <w:pPr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* Effectif managé : </w:t>
                            </w:r>
                            <w:r w:rsidR="002B3CA3"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entre 12 et 20 agents circulation.</w:t>
                            </w:r>
                          </w:p>
                          <w:p w14:paraId="67095E4E" w14:textId="7DAD8D3C" w:rsidR="002B3CA3" w:rsidRDefault="00663ABF" w:rsidP="00885839">
                            <w:pPr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*Management</w:t>
                            </w:r>
                            <w:r w:rsidR="009541F0"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d’équipe</w:t>
                            </w:r>
                            <w:r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, management de la sécurité des circ</w:t>
                            </w:r>
                            <w:r w:rsidR="009541F0"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ulations</w:t>
                            </w:r>
                            <w:r w:rsidR="006E5A50"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et de la sécurité du personnel. Veille opérationnelle et astreinte.</w:t>
                            </w:r>
                          </w:p>
                          <w:p w14:paraId="7D598EF9" w14:textId="77777777" w:rsidR="00BB3047" w:rsidRDefault="00BB3047" w:rsidP="00885839">
                            <w:pPr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1FE3CE21" w14:textId="77777777" w:rsidR="00BB3047" w:rsidRPr="00654EA5" w:rsidRDefault="00BB3047" w:rsidP="00885839">
                            <w:pPr>
                              <w:rPr>
                                <w:rFonts w:ascii="Avenir Book" w:hAnsi="Avenir Book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176EA8FB" w14:textId="77777777" w:rsidR="00885839" w:rsidRPr="00654EA5" w:rsidRDefault="00885839" w:rsidP="00885839">
                            <w:pPr>
                              <w:rPr>
                                <w:rFonts w:ascii="Avenir Book" w:hAnsi="Avenir Book" w:cstheme="minorHAnsi"/>
                                <w:color w:val="000000"/>
                                <w:u w:val="single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292DB" id="_x0000_s1043" type="#_x0000_t202" style="position:absolute;margin-left:55.95pt;margin-top:8.3pt;width:153.6pt;height:99.6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AJrJQIAAFMEAAAOAAAAZHJzL2Uyb0RvYy54bWysVE1v2zAMvQ/YfxB0X5wEabsYcYqsRYYB&#10;QVsgLXpWZCk2ZosapcTOfv0o2flY11Oxi0yR1BPJ9+TZbVtXbK/QlWAyPhoMOVNGQl6abcZfnpdf&#10;vnLmvDC5qMCojB+U47fzz59mjU3VGAqocoWMQIxLG5vxwnubJomThaqFG4BVhoIasBaetrhNchQN&#10;oddVMh4Or5MGMLcIUjlH3vsuyOcRX2sl/aPWTnlWZZxq83HFuG7CmsxnIt2isEUp+zLEB6qoRWno&#10;0hPUvfCC7bD8B6ouJYID7QcS6gS0LqWKPVA3o+GbbtaFsCr2QsNx9jQm9/9g5cN+bZ+Q+fYbtERg&#10;bMLZFcifjmaTNNalfU6YqUsdZYdGW411+FILjA7SbA+nearWMxnQplfDmzGFJMVG4+vJlDYB9Xzc&#10;ovPfFdQsGBlHIiyWIPYr57vUY0q4zcCyrKpIWmX+chBm51GR9f70ueJg+XbTsjKnWm5CGcG1gfxA&#10;7SN0ynBWLkuqZCWcfxJIUqDqSd7+kRZdQZNx6C3OCsDf7/lDPjFEUc4aklbG3a+dQMVZ9cMQd9PR&#10;ZBK0GDeTqzghvIxsLiNmV98BqXdED8nKaNJh9NXR1Aj1K72CRbiVQsJIujvj/mje+U7w9IqkWixi&#10;EqnPCr8yaysDdBhlmPNz+yrQ9mR44vEBjiIU6RtOutyOhMXOgy4jYeep9vIh5UbK+1cWnsblPmad&#10;/wXzPwAAAP//AwBQSwMEFAAGAAgAAAAhANX8+qfeAAAACgEAAA8AAABkcnMvZG93bnJldi54bWxM&#10;j01PwzAMhu9I/IfISNxYkmmr1q7phEBcQYwPabes8dqKxqmabC3/HnOCm1/50evH5W72vbjgGLtA&#10;BvRCgUCqg+uoMfD+9nS3ARGTJWf7QGjgGyPsquur0hYuTPSKl31qBJdQLKyBNqWhkDLWLXobF2FA&#10;4t0pjN4mjmMj3WgnLve9XCqVSW874gutHfChxfprf/YGPp5Ph8+Vemke/XqYwqwk+Vwac3sz329B&#10;JJzTHwy/+qwOFTsdw5lcFD1nrXNGecgyEAysdK5BHA0s9XoDsirl/xeqHwAAAP//AwBQSwECLQAU&#10;AAYACAAAACEAtoM4kv4AAADhAQAAEwAAAAAAAAAAAAAAAAAAAAAAW0NvbnRlbnRfVHlwZXNdLnht&#10;bFBLAQItABQABgAIAAAAIQA4/SH/1gAAAJQBAAALAAAAAAAAAAAAAAAAAC8BAABfcmVscy8ucmVs&#10;c1BLAQItABQABgAIAAAAIQAhoAJrJQIAAFMEAAAOAAAAAAAAAAAAAAAAAC4CAABkcnMvZTJvRG9j&#10;LnhtbFBLAQItABQABgAIAAAAIQDV/Pqn3gAAAAoBAAAPAAAAAAAAAAAAAAAAAH8EAABkcnMvZG93&#10;bnJldi54bWxQSwUGAAAAAAQABADzAAAAigUAAAAA&#10;" filled="f" stroked="f">
                <v:textbox>
                  <w:txbxContent>
                    <w:p w14:paraId="66652CAF" w14:textId="4B76105F" w:rsidR="001C7E1C" w:rsidRPr="00E60203" w:rsidRDefault="00682426" w:rsidP="00885839">
                      <w:pPr>
                        <w:rPr>
                          <w:rFonts w:ascii="Avenir Book" w:hAnsi="Avenir Book" w:cstheme="minorHAnsi"/>
                          <w:b/>
                          <w:color w:val="1E173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venir Book" w:hAnsi="Avenir Book" w:cstheme="minorHAnsi"/>
                          <w:b/>
                          <w:color w:val="1E173C"/>
                          <w:sz w:val="22"/>
                          <w:szCs w:val="22"/>
                          <w:lang w:val="fr-FR"/>
                        </w:rPr>
                        <w:t>SNCF RESEAU</w:t>
                      </w:r>
                    </w:p>
                    <w:p w14:paraId="52703480" w14:textId="6A1756FC" w:rsidR="00885839" w:rsidRPr="00654EA5" w:rsidRDefault="00682426" w:rsidP="00885839">
                      <w:pPr>
                        <w:rPr>
                          <w:rFonts w:ascii="Avenir Book" w:hAnsi="Avenir Book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venir Book" w:hAnsi="Avenir Book" w:cstheme="minorHAnsi"/>
                          <w:color w:val="808080"/>
                          <w:sz w:val="22"/>
                          <w:szCs w:val="22"/>
                          <w:lang w:val="fr-FR"/>
                        </w:rPr>
                        <w:t>DPx</w:t>
                      </w:r>
                      <w:proofErr w:type="spellEnd"/>
                      <w:r>
                        <w:rPr>
                          <w:rFonts w:ascii="Avenir Book" w:hAnsi="Avenir Book" w:cstheme="minorHAnsi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Circulation</w:t>
                      </w:r>
                    </w:p>
                    <w:p w14:paraId="359B072A" w14:textId="7D00BAA6" w:rsidR="00885839" w:rsidRDefault="00885839" w:rsidP="00885839">
                      <w:pPr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654EA5">
                        <w:rPr>
                          <w:rFonts w:ascii="Avenir Book" w:hAnsi="Avenir Book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Tâches réalisées : </w:t>
                      </w:r>
                    </w:p>
                    <w:p w14:paraId="17725129" w14:textId="3319AADA" w:rsidR="00525F7C" w:rsidRDefault="00525F7C" w:rsidP="00885839">
                      <w:pPr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*Dirigeant de proximité Circulation en Zone Diffuse.</w:t>
                      </w:r>
                    </w:p>
                    <w:p w14:paraId="21A810D8" w14:textId="3A909B5F" w:rsidR="00525F7C" w:rsidRDefault="00525F7C" w:rsidP="00885839">
                      <w:pPr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*</w:t>
                      </w:r>
                      <w:r w:rsidR="006A263B"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Secteur étendu sur 80km et composé de 4 gares.</w:t>
                      </w:r>
                    </w:p>
                    <w:p w14:paraId="59A45C98" w14:textId="6E4210A8" w:rsidR="006A263B" w:rsidRDefault="006A263B" w:rsidP="00885839">
                      <w:pPr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* Effectif managé : </w:t>
                      </w:r>
                      <w:r w:rsidR="002B3CA3"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entre 12 et 20 agents circulation.</w:t>
                      </w:r>
                    </w:p>
                    <w:p w14:paraId="67095E4E" w14:textId="7DAD8D3C" w:rsidR="002B3CA3" w:rsidRDefault="00663ABF" w:rsidP="00885839">
                      <w:pPr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*Management</w:t>
                      </w:r>
                      <w:r w:rsidR="009541F0"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d’équipe</w:t>
                      </w:r>
                      <w:r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, management de la sécurité des circ</w:t>
                      </w:r>
                      <w:r w:rsidR="009541F0"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ulations</w:t>
                      </w:r>
                      <w:r w:rsidR="006E5A50"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et de la sécurité du personnel. Veille opérationnelle et astreinte.</w:t>
                      </w:r>
                    </w:p>
                    <w:p w14:paraId="7D598EF9" w14:textId="77777777" w:rsidR="00BB3047" w:rsidRDefault="00BB3047" w:rsidP="00885839">
                      <w:pPr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 w14:paraId="1FE3CE21" w14:textId="77777777" w:rsidR="00BB3047" w:rsidRPr="00654EA5" w:rsidRDefault="00BB3047" w:rsidP="00885839">
                      <w:pPr>
                        <w:rPr>
                          <w:rFonts w:ascii="Avenir Book" w:hAnsi="Avenir Book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 w14:paraId="176EA8FB" w14:textId="77777777" w:rsidR="00885839" w:rsidRPr="00654EA5" w:rsidRDefault="00885839" w:rsidP="00885839">
                      <w:pPr>
                        <w:rPr>
                          <w:rFonts w:ascii="Avenir Book" w:hAnsi="Avenir Book" w:cstheme="minorHAnsi"/>
                          <w:color w:val="000000"/>
                          <w:u w:val="single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1155" w:rsidRPr="004F425C">
        <w:rPr>
          <w:rFonts w:asciiTheme="minorHAnsi" w:hAnsiTheme="minorHAnsi" w:cstheme="minorHAnsi"/>
          <w:noProof/>
          <w:color w:val="3B4571"/>
          <w:lang w:val="fr-FR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C8DBF77" wp14:editId="158F261A">
                <wp:simplePos x="0" y="0"/>
                <wp:positionH relativeFrom="column">
                  <wp:posOffset>-638175</wp:posOffset>
                </wp:positionH>
                <wp:positionV relativeFrom="paragraph">
                  <wp:posOffset>100965</wp:posOffset>
                </wp:positionV>
                <wp:extent cx="1222375" cy="651510"/>
                <wp:effectExtent l="0" t="0" r="0" b="0"/>
                <wp:wrapNone/>
                <wp:docPr id="1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223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744F9E3" w14:textId="756FA8F4" w:rsidR="00885839" w:rsidRPr="008D56DA" w:rsidRDefault="00885839" w:rsidP="00885839">
                            <w:pPr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  <w:r w:rsidRPr="008D56DA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8434EF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06</w:t>
                            </w:r>
                            <w:r w:rsidRPr="008D56DA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/</w:t>
                            </w:r>
                            <w:r w:rsidR="008434EF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2013</w:t>
                            </w:r>
                            <w:r w:rsidRPr="008D56DA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5C3370D3" w14:textId="617809B3" w:rsidR="00885839" w:rsidRPr="008D56DA" w:rsidRDefault="00885839" w:rsidP="00885839">
                            <w:pPr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  <w:r w:rsidRPr="008D56DA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à </w:t>
                            </w:r>
                            <w:r w:rsidR="00F71155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="008434EF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04/</w:t>
                            </w:r>
                            <w:r w:rsidR="00F71155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2018</w:t>
                            </w:r>
                            <w:r w:rsidRPr="008D56DA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C7C360E" w14:textId="47B881CF" w:rsidR="00885839" w:rsidRPr="008D56DA" w:rsidRDefault="00885839" w:rsidP="00885839">
                            <w:pPr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8D56DA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(</w:t>
                            </w:r>
                            <w:r w:rsidR="00F71155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 xml:space="preserve">Cercy </w:t>
                            </w:r>
                            <w:proofErr w:type="gramStart"/>
                            <w:r w:rsidR="00F71155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la tour</w:t>
                            </w:r>
                            <w:proofErr w:type="gramEnd"/>
                            <w:r w:rsidRPr="008D56DA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 w:rsidR="00676A5D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France</w:t>
                            </w:r>
                            <w:r w:rsidRPr="008D56DA"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0432840B" w14:textId="77777777" w:rsidR="00885839" w:rsidRPr="008D56DA" w:rsidRDefault="00885839" w:rsidP="00885839">
                            <w:pPr>
                              <w:rPr>
                                <w:rFonts w:ascii="Avenir Book" w:hAnsi="Avenir Book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DBF77" id="_x0000_s1044" type="#_x0000_t202" style="position:absolute;margin-left:-50.25pt;margin-top:7.95pt;width:96.25pt;height:51.3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FaPJQIAAFIEAAAOAAAAZHJzL2Uyb0RvYy54bWysVEtv2zAMvg/YfxB0Xxx7SdsZcYqsRYYB&#10;QVsgHXpWZCk2KouapMTOfv0o2Xm022nYRaZIiq/vo2e3XaPIXlhXgy5oOhpTIjSHstbbgv54Xn66&#10;ocR5pkumQIuCHoSjt/OPH2atyUUGFahSWIJBtMtbU9DKe5MnieOVaJgbgREajRJswzxe7TYpLWsx&#10;eqOSbDy+SlqwpbHAhXOove+NdB7jSym4f5TSCU9UQbE2H08bz004k/mM5VvLTFXzoQz2D1U0rNaY&#10;9BTqnnlGdrb+I1RTcwsOpB9xaBKQsuYi9oDdpON33awrZkTsBYfjzGlM7v+F5Q/7tXmyxHdfoUMA&#10;YxPOrIC/OpxN0hqXDz5hpi536B0a7aRtwhdbIPgQZ3s4zVN0nvAQLcuyz9dTSjjarqbpNI0DT86v&#10;jXX+m4CGBKGgFvGKFbD9yvmQn+VHl5BMw7JWKmKm9BsFOvYaEUEfXp8LDpLvNh2pS6zrJuAeVBso&#10;D9i9hZ4YzvBljZWsmPNPzCITsC9kt3/EQypoCwqDREkF9tff9MEfAUIrJS0yq6Du545ZQYn6rhG6&#10;L+lkEqgYL5PpdYYXe2nZXFr0rrkDJG+Ke2R4FIO/V0dRWmhecAkWISuamOaYu6D+KN75nu+4RFws&#10;FtEJyWeYX+m14UfQw5yfuxdmzQCGRxgf4MhBlr/DpPftQVjsPMg6Anae6sAeJG7EcViysBmX9+h1&#10;/hXMfwMAAP//AwBQSwMEFAAGAAgAAAAhAFkXpzTdAAAACgEAAA8AAABkcnMvZG93bnJldi54bWxM&#10;j81OwzAQhO9IvIO1SNxaOxVBTRqnqoq4gugPEjc33iZR43UUu014e5YTHEczmvmmWE+uEzccQutJ&#10;QzJXIJAqb1uqNRz2r7MliBANWdN5Qg3fGGBd3t8VJrd+pA+87WItuIRCbjQ0Mfa5lKFq0Jkw9z0S&#10;e2c/OBNZDrW0gxm53HVyodSzdKYlXmhMj9sGq8vu6jQc385fn0/qvX5xaT/6SUlymdT68WHarEBE&#10;nOJfGH7xGR1KZjr5K9kgOg2zRKmUs+ykGQhOZAs+d2KdLFOQZSH/Xyh/AAAA//8DAFBLAQItABQA&#10;BgAIAAAAIQC2gziS/gAAAOEBAAATAAAAAAAAAAAAAAAAAAAAAABbQ29udGVudF9UeXBlc10ueG1s&#10;UEsBAi0AFAAGAAgAAAAhADj9If/WAAAAlAEAAAsAAAAAAAAAAAAAAAAALwEAAF9yZWxzLy5yZWxz&#10;UEsBAi0AFAAGAAgAAAAhAKT8Vo8lAgAAUgQAAA4AAAAAAAAAAAAAAAAALgIAAGRycy9lMm9Eb2Mu&#10;eG1sUEsBAi0AFAAGAAgAAAAhAFkXpzTdAAAACgEAAA8AAAAAAAAAAAAAAAAAfwQAAGRycy9kb3du&#10;cmV2LnhtbFBLBQYAAAAABAAEAPMAAACJBQAAAAA=&#10;" filled="f" stroked="f">
                <v:textbox>
                  <w:txbxContent>
                    <w:p w14:paraId="6744F9E3" w14:textId="756FA8F4" w:rsidR="00885839" w:rsidRPr="008D56DA" w:rsidRDefault="00885839" w:rsidP="00885839">
                      <w:pPr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  <w:r w:rsidRPr="008D56DA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De </w:t>
                      </w:r>
                      <w:r w:rsidR="008434EF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>06</w:t>
                      </w:r>
                      <w:r w:rsidRPr="008D56DA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>/</w:t>
                      </w:r>
                      <w:r w:rsidR="008434EF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>2013</w:t>
                      </w:r>
                      <w:r w:rsidRPr="008D56DA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5C3370D3" w14:textId="617809B3" w:rsidR="00885839" w:rsidRPr="008D56DA" w:rsidRDefault="00885839" w:rsidP="00885839">
                      <w:pPr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  <w:r w:rsidRPr="008D56DA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à </w:t>
                      </w:r>
                      <w:r w:rsidR="00F71155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  </w:t>
                      </w:r>
                      <w:r w:rsidR="008434EF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>04/</w:t>
                      </w:r>
                      <w:r w:rsidR="00F71155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>2018</w:t>
                      </w:r>
                      <w:r w:rsidRPr="008D56DA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C7C360E" w14:textId="47B881CF" w:rsidR="00885839" w:rsidRPr="008D56DA" w:rsidRDefault="00885839" w:rsidP="00885839">
                      <w:pPr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  <w:r w:rsidRPr="008D56DA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>(</w:t>
                      </w:r>
                      <w:r w:rsidR="00F71155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 xml:space="preserve">Cercy </w:t>
                      </w:r>
                      <w:proofErr w:type="gramStart"/>
                      <w:r w:rsidR="00F71155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la tour</w:t>
                      </w:r>
                      <w:proofErr w:type="gramEnd"/>
                      <w:r w:rsidRPr="008D56DA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 w:rsidR="00676A5D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France</w:t>
                      </w:r>
                      <w:r w:rsidRPr="008D56DA"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  <w:t>)</w:t>
                      </w:r>
                    </w:p>
                    <w:p w14:paraId="0432840B" w14:textId="77777777" w:rsidR="00885839" w:rsidRPr="008D56DA" w:rsidRDefault="00885839" w:rsidP="00885839">
                      <w:pPr>
                        <w:rPr>
                          <w:rFonts w:ascii="Avenir Book" w:hAnsi="Avenir Book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7E1C" w:rsidRPr="004F425C">
        <w:rPr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BE6DD76" wp14:editId="11AAA2C3">
                <wp:simplePos x="0" y="0"/>
                <wp:positionH relativeFrom="column">
                  <wp:posOffset>565785</wp:posOffset>
                </wp:positionH>
                <wp:positionV relativeFrom="paragraph">
                  <wp:posOffset>182245</wp:posOffset>
                </wp:positionV>
                <wp:extent cx="76200" cy="76200"/>
                <wp:effectExtent l="0" t="0" r="0" b="0"/>
                <wp:wrapNone/>
                <wp:docPr id="36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82BE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9B2B" id="Diagrama de flujo: conector 48" o:spid="_x0000_s1026" type="#_x0000_t120" style="position:absolute;margin-left:44.55pt;margin-top:14.35pt;width:6pt;height:6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OFbgwIAAGoFAAAOAAAAZHJzL2Uyb0RvYy54bWysVE1v2zAMvQ/YfxB0X50E/VpQp8jSdRhQ&#10;rMXaoWdFlmIDsqhRSpzs14+SbKfrhh2G5aBQJvlIPpG8ut63hu0U+gZsyacnE86UlVA1dlPyb0+3&#10;7y4580HYShiwquQH5fn14u2bq87N1QxqMJVCRiDWzztX8joENy8KL2vVCn8CTllSasBWBLripqhQ&#10;dITemmI2mZwXHWDlEKTynr7eZCVfJHytlQz3WnsVmCk55RbSielcx7NYXIn5BoWrG9mnIf4hi1Y0&#10;loKOUDciCLbF5jeotpEIHnQ4kdAWoHUjVaqBqplOXlXzWAunUi1EjncjTf7/wcovu0f3gERD5/zc&#10;kxir2Gts4z/lx/aJrMNIltoHJunjxTnxz5kkTRYJozi6OvThk4KWRaHk2kC3qgWGFVhLrwKY6BK7&#10;Ox+y4+AQ43owTXXbGJMuuFmvDLKdoDe8nH34SGGzyy9mxkZjC9Etq+OX4lhWksLBqGhn7FelWVNR&#10;IbOUSeo4NcYRUiobpllVi0rl8GcT+g3RY49Gj1R3AozImuKP2D3AYJlBBuycZW8fXVVq2NF58rfE&#10;svPokSKDDaNz29ie41eVGaqqj5ztB5IyNZGlNVSHB2QIeVy8k7cNveKd8OFBIM0HvTvNfLinIz5s&#10;yaGXOKsBf/zpe7SntiUtZx3NW8n9961AxZn5bKmh309PT+OApsvp2cWMLvhSs36psdt2BdQOU9ou&#10;TiYx2gcziBqhfabVsIxRSSWspNgllwGHyyrkPUDLRarlMpnRUDoR7uyjkxE8shr78mn/LND1rRxo&#10;Ar7AMJti/qqHs230tLDcBtBNavAjrz3fNNCpcfrlEzfGy3uyOq7IxU8AAAD//wMAUEsDBBQABgAI&#10;AAAAIQCVbxQC3AAAAAgBAAAPAAAAZHJzL2Rvd25yZXYueG1sTI/BTsMwEETvSPyDtZW4UTulkJBm&#10;UyEkhDhwaOkHOPGSRI3Xke224e9xT3CcndHM22o721GcyYfBMUK2VCCIW2cG7hAOX2/3BYgQNRs9&#10;OiaEHwqwrW9vKl0ad+EdnfexE6mEQ6kR+hinUsrQ9mR1WLqJOHnfzlsdk/SdNF5fUrkd5UqpJ2n1&#10;wGmh1xO99tQe9yeLEBsejl3z+fEo84d3suuDdF4h3i3mlw2ISHP8C8MVP6FDnZgad2ITxIhQPGcp&#10;ibAqchBXX2Xp0CCsVQ6yruT/B+pfAAAA//8DAFBLAQItABQABgAIAAAAIQC2gziS/gAAAOEBAAAT&#10;AAAAAAAAAAAAAAAAAAAAAABbQ29udGVudF9UeXBlc10ueG1sUEsBAi0AFAAGAAgAAAAhADj9If/W&#10;AAAAlAEAAAsAAAAAAAAAAAAAAAAALwEAAF9yZWxzLy5yZWxzUEsBAi0AFAAGAAgAAAAhAGvA4VuD&#10;AgAAagUAAA4AAAAAAAAAAAAAAAAALgIAAGRycy9lMm9Eb2MueG1sUEsBAi0AFAAGAAgAAAAhAJVv&#10;FALcAAAACAEAAA8AAAAAAAAAAAAAAAAA3QQAAGRycy9kb3ducmV2LnhtbFBLBQYAAAAABAAEAPMA&#10;AADmBQAAAAA=&#10;" fillcolor="#82be00" stroked="f" strokeweight="2pt"/>
            </w:pict>
          </mc:Fallback>
        </mc:AlternateContent>
      </w:r>
    </w:p>
    <w:p w14:paraId="53634EA2" w14:textId="792EF1E7" w:rsidR="00F11E02" w:rsidRPr="004F425C" w:rsidRDefault="00682426" w:rsidP="007B4482">
      <w:pPr>
        <w:jc w:val="center"/>
        <w:rPr>
          <w:rFonts w:asciiTheme="minorHAnsi" w:hAnsiTheme="minorHAnsi" w:cstheme="minorHAnsi"/>
          <w:noProof/>
          <w:lang w:val="fr-FR" w:eastAsia="es-ES_tradnl"/>
        </w:rPr>
      </w:pPr>
      <w:r w:rsidRPr="004F425C">
        <w:rPr>
          <w:rFonts w:asciiTheme="minorHAnsi" w:hAnsiTheme="minorHAnsi" w:cstheme="minorHAnsi"/>
          <w:noProof/>
          <w:lang w:val="fr-FR"/>
        </w:rPr>
        <w:drawing>
          <wp:anchor distT="0" distB="0" distL="114300" distR="114300" simplePos="0" relativeHeight="252022784" behindDoc="1" locked="0" layoutInCell="1" allowOverlap="1" wp14:anchorId="5473394E" wp14:editId="27362EDF">
            <wp:simplePos x="0" y="0"/>
            <wp:positionH relativeFrom="column">
              <wp:posOffset>2722245</wp:posOffset>
            </wp:positionH>
            <wp:positionV relativeFrom="paragraph">
              <wp:posOffset>10795</wp:posOffset>
            </wp:positionV>
            <wp:extent cx="596900" cy="406400"/>
            <wp:effectExtent l="0" t="0" r="0" b="0"/>
            <wp:wrapNone/>
            <wp:docPr id="13" name="Image 13" descr="Une image contenant texte, sign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Image 1037" descr="Une image contenant texte, signe, clipart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C8BAC" w14:textId="77777777" w:rsidR="003677AD" w:rsidRPr="004F425C" w:rsidRDefault="003677AD" w:rsidP="007B4482">
      <w:pPr>
        <w:jc w:val="center"/>
        <w:rPr>
          <w:rFonts w:asciiTheme="minorHAnsi" w:hAnsiTheme="minorHAnsi" w:cstheme="minorHAnsi"/>
          <w:lang w:val="fr-FR"/>
        </w:rPr>
      </w:pPr>
    </w:p>
    <w:p w14:paraId="791711C2" w14:textId="77777777" w:rsidR="003677AD" w:rsidRPr="004F425C" w:rsidRDefault="003677AD" w:rsidP="007B4482">
      <w:pPr>
        <w:jc w:val="center"/>
        <w:rPr>
          <w:rFonts w:asciiTheme="minorHAnsi" w:hAnsiTheme="minorHAnsi" w:cstheme="minorHAnsi"/>
          <w:lang w:val="fr-FR"/>
        </w:rPr>
      </w:pPr>
    </w:p>
    <w:p w14:paraId="05113C3C" w14:textId="77777777" w:rsidR="003677AD" w:rsidRPr="004F425C" w:rsidRDefault="003677AD" w:rsidP="007B4482">
      <w:pPr>
        <w:jc w:val="center"/>
        <w:rPr>
          <w:rFonts w:asciiTheme="minorHAnsi" w:hAnsiTheme="minorHAnsi" w:cstheme="minorHAnsi"/>
          <w:lang w:val="fr-FR"/>
        </w:rPr>
      </w:pPr>
    </w:p>
    <w:p w14:paraId="0A0F79D7" w14:textId="77777777" w:rsidR="006D2D94" w:rsidRDefault="006D2D94" w:rsidP="007F77CB">
      <w:pPr>
        <w:rPr>
          <w:rFonts w:asciiTheme="minorHAnsi" w:hAnsiTheme="minorHAnsi" w:cstheme="minorHAnsi"/>
          <w:lang w:val="fr-FR"/>
        </w:rPr>
      </w:pPr>
    </w:p>
    <w:p w14:paraId="643D6A90" w14:textId="06126092" w:rsidR="003677AD" w:rsidRPr="004F425C" w:rsidRDefault="00E60203" w:rsidP="007B4482">
      <w:pPr>
        <w:jc w:val="center"/>
        <w:rPr>
          <w:rFonts w:asciiTheme="minorHAnsi" w:hAnsiTheme="minorHAnsi" w:cstheme="minorHAnsi"/>
          <w:lang w:val="fr-FR"/>
        </w:rPr>
      </w:pPr>
      <w:r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1F956B1" wp14:editId="257F8F3B">
                <wp:simplePos x="0" y="0"/>
                <wp:positionH relativeFrom="column">
                  <wp:posOffset>-650875</wp:posOffset>
                </wp:positionH>
                <wp:positionV relativeFrom="paragraph">
                  <wp:posOffset>203200</wp:posOffset>
                </wp:positionV>
                <wp:extent cx="3156585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658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0B2AC4" w14:textId="77777777" w:rsidR="00B94FFC" w:rsidRPr="00FB6449" w:rsidRDefault="00885839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956B1" id="_x0000_s1045" style="position:absolute;left:0;text-align:left;margin-left:-51.25pt;margin-top:16pt;width:248.5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so43wEAAJ8DAAAOAAAAZHJzL2Uyb0RvYy54bWysU1Fv0zAQfkfiP1h+p0m6drRR02naNIQ0&#10;GNLgBziOnVgkPnN2m5Rfz9ntugJviBfLd2d/933nz5ubaejZXqE3YCtezHLOlJXQGNtW/NvXh3cr&#10;znwQthE9WFXxg/L8Zvv2zWZ0pZpDB32jkBGI9eXoKt6F4Mos87JTg/AzcMpSUQMOIlCIbdagGAl9&#10;6LN5nl9nI2DjEKTynrL3xyLfJnytlQxPWnsVWF9x4hbSimmt45ptN6JsUbjOyBMN8Q8sBmEsNT1D&#10;3Ysg2A7NX1CDkQgedJhJGDLQ2kiVNJCaIv9DzXMnnEpaaDjencfk/x+s/Lx/dl8wUvfuEeR3zyzc&#10;dcK26hYRxk6JhtoVcVDZ6Hx5vhADT1dZPX6Chp5W7AKkGUwahwhI6tiURn04j1pNgUlKXhXL6+Vq&#10;yZmk2lW+Xq3SW2SifLnt0IcPCgYWNxVHesqELvaPPkQ2onw5EptZeDB9n56zt78l6GDMJPaRcPSG&#10;L8NUT8w0JG0dtcVUDc2B9CAcXUKupk0H+JOzkRxScf9jJ1Bx1n+0NJN1sVhES6VgsXw/pwAvK/Vl&#10;RVhJUBUPnB23d+Fow51D03bUqUjyLNzSHLVJEl9ZnfiTC5Lyk2OjzS7jdOr1X21/AQAA//8DAFBL&#10;AwQUAAYACAAAACEA8pmAieIAAAAKAQAADwAAAGRycy9kb3ducmV2LnhtbEyPQUvDQBCF74L/YRnB&#10;i7S7TbXEmE2RglhEKKba8zYZk2B2Ns1uk/jvHU96HObjve+l68m2YsDeN440LOYKBFLhyoYqDe/7&#10;p1kMwgdDpWkdoYZv9LDOLi9Sk5RupDcc8lAJDiGfGA11CF0ipS9qtMbPXYfEv0/XWxP47CtZ9mbk&#10;cNvKSKmVtKYhbqhNh5sai6/8bDWMxW447F+f5e7msHV02p42+ceL1tdX0+MDiIBT+IPhV5/VIWOn&#10;oztT6UWrYbZQ0R2zGpYRj2JieX+7AnHUEKsYZJbK/xOyHwAAAP//AwBQSwECLQAUAAYACAAAACEA&#10;toM4kv4AAADhAQAAEwAAAAAAAAAAAAAAAAAAAAAAW0NvbnRlbnRfVHlwZXNdLnhtbFBLAQItABQA&#10;BgAIAAAAIQA4/SH/1gAAAJQBAAALAAAAAAAAAAAAAAAAAC8BAABfcmVscy8ucmVsc1BLAQItABQA&#10;BgAIAAAAIQBp2so43wEAAJ8DAAAOAAAAAAAAAAAAAAAAAC4CAABkcnMvZTJvRG9jLnhtbFBLAQIt&#10;ABQABgAIAAAAIQDymYCJ4gAAAAoBAAAPAAAAAAAAAAAAAAAAADkEAABkcnMvZG93bnJldi54bWxQ&#10;SwUGAAAAAAQABADzAAAASAUAAAAA&#10;" filled="f" stroked="f">
                <v:textbox>
                  <w:txbxContent>
                    <w:p w14:paraId="210B2AC4" w14:textId="77777777" w:rsidR="00B94FFC" w:rsidRPr="00FB6449" w:rsidRDefault="00885839" w:rsidP="00BB7737">
                      <w:pP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  <w:r w:rsidR="001C7E1C"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9A6967D" wp14:editId="76E7FAE5">
                <wp:simplePos x="0" y="0"/>
                <wp:positionH relativeFrom="column">
                  <wp:posOffset>3596566</wp:posOffset>
                </wp:positionH>
                <wp:positionV relativeFrom="paragraph">
                  <wp:posOffset>15303</wp:posOffset>
                </wp:positionV>
                <wp:extent cx="1638509" cy="501587"/>
                <wp:effectExtent l="0" t="0" r="0" b="0"/>
                <wp:wrapNone/>
                <wp:docPr id="99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509" cy="501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FB47B8" w14:textId="77777777" w:rsidR="00737938" w:rsidRPr="008D56DA" w:rsidRDefault="001C7E1C" w:rsidP="00737938">
                            <w:pPr>
                              <w:rPr>
                                <w:rFonts w:ascii="Avenir Black" w:hAnsi="Avenir Black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8D56DA">
                              <w:rPr>
                                <w:rFonts w:ascii="Avenir Black" w:hAnsi="Avenir Black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COMPÉTENCES </w:t>
                            </w:r>
                            <w:r w:rsidR="00D66558">
                              <w:rPr>
                                <w:rFonts w:ascii="Avenir Black" w:hAnsi="Avenir Black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RELATIONNELLES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A6967D" id="Rectangle 71" o:spid="_x0000_s1046" style="position:absolute;left:0;text-align:left;margin-left:283.2pt;margin-top:1.2pt;width:129pt;height:39.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MIj3wEAAJ8DAAAOAAAAZHJzL2Uyb0RvYy54bWysU8Fu2zAMvQ/YPwi6L7azpE2NOEXRosOA&#10;bh3Q7QNkWbKF2aJGKbGzrx+lpGm23YpeBJGUHt+jntbX09CznUJvwFa8mOWcKSuhMbat+I/v9x9W&#10;nPkgbCN6sKrie+X59eb9u/XoSjWHDvpGISMQ68vRVbwLwZVZ5mWnBuFn4JSlogYcRKAQ26xBMRL6&#10;0GfzPL/IRsDGIUjlPWXvDkW+SfhaKxketfYqsL7ixC2kFdNaxzXbrEXZonCdkUca4hUsBmEsNT1B&#10;3Ykg2BbNf1CDkQgedJhJGDLQ2kiVNJCaIv9HzVMnnEpaaDjencbk3w5Wft09uW8YqXv3APKnZxZu&#10;O2FbdYMIY6dEQ+2KOKhsdL48XYiBp6usHr9AQ08rtgHSDCaNQwQkdWxKo96fRq2mwCQli4uPq2V+&#10;xZmk2jIvlqvL1EKUz7cd+vBJwcDipuJIT5nQxe7Bh8hGlM9HYjML96bv03P29q8EHYyZxD4Sjt7w&#10;ZZjqiZmm4vNkgpiqodmTHoSDS8jVtOkAf3M2kkMq7n9tBSrO+s+WZnJVLBbRUilYLC8JiOF5pT6v&#10;CCsJquKBs8P2NhxsuHVo2o46FUmehRuaozZJ4gurI39yQVJ+dGy02XmcTr38q80fAAAA//8DAFBL&#10;AwQUAAYACAAAACEAGPdCBN8AAAAIAQAADwAAAGRycy9kb3ducmV2LnhtbEyPQUvDQBCF74L/YRnB&#10;i9hNQwwlZlOkIBYRSlPteZsdk2B2Ns1uk/jvHU96mje8x5tv8vVsOzHi4FtHCpaLCARS5UxLtYL3&#10;w/P9CoQPmozuHKGCb/SwLq6vcp0ZN9EexzLUgkvIZ1pBE0KfSemrBq32C9cjsffpBqsDr0MtzaAn&#10;LredjKMolVa3xBca3eOmweqrvFgFU7Ubj4e3F7m7O24dnbfnTfnxqtTtzfz0CCLgHP7C8IvP6FAw&#10;08ldyHjRKXhI04SjCmIe7K/ihMWJxTIBWeTy/wPFDwAAAP//AwBQSwECLQAUAAYACAAAACEAtoM4&#10;kv4AAADhAQAAEwAAAAAAAAAAAAAAAAAAAAAAW0NvbnRlbnRfVHlwZXNdLnhtbFBLAQItABQABgAI&#10;AAAAIQA4/SH/1gAAAJQBAAALAAAAAAAAAAAAAAAAAC8BAABfcmVscy8ucmVsc1BLAQItABQABgAI&#10;AAAAIQCuRMIj3wEAAJ8DAAAOAAAAAAAAAAAAAAAAAC4CAABkcnMvZTJvRG9jLnhtbFBLAQItABQA&#10;BgAIAAAAIQAY90IE3wAAAAgBAAAPAAAAAAAAAAAAAAAAADkEAABkcnMvZG93bnJldi54bWxQSwUG&#10;AAAAAAQABADzAAAARQUAAAAA&#10;" filled="f" stroked="f">
                <v:textbox>
                  <w:txbxContent>
                    <w:p w14:paraId="3DFB47B8" w14:textId="77777777" w:rsidR="00737938" w:rsidRPr="008D56DA" w:rsidRDefault="001C7E1C" w:rsidP="00737938">
                      <w:pPr>
                        <w:rPr>
                          <w:rFonts w:ascii="Avenir Black" w:hAnsi="Avenir Black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8D56DA">
                        <w:rPr>
                          <w:rFonts w:ascii="Avenir Black" w:hAnsi="Avenir Black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COMPÉTENCES </w:t>
                      </w:r>
                      <w:r w:rsidR="00D66558">
                        <w:rPr>
                          <w:rFonts w:ascii="Avenir Black" w:hAnsi="Avenir Black"/>
                          <w:b/>
                          <w:bCs/>
                          <w:color w:val="FFFFFF" w:themeColor="background1"/>
                          <w:lang w:val="en-US"/>
                        </w:rPr>
                        <w:t>RELATIONNELLES</w:t>
                      </w:r>
                    </w:p>
                  </w:txbxContent>
                </v:textbox>
              </v:rect>
            </w:pict>
          </mc:Fallback>
        </mc:AlternateContent>
      </w:r>
      <w:r w:rsidR="003677AD"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F5226DD" wp14:editId="4B66BCDA">
                <wp:simplePos x="0" y="0"/>
                <wp:positionH relativeFrom="column">
                  <wp:posOffset>-640715</wp:posOffset>
                </wp:positionH>
                <wp:positionV relativeFrom="paragraph">
                  <wp:posOffset>603250</wp:posOffset>
                </wp:positionV>
                <wp:extent cx="859790" cy="394970"/>
                <wp:effectExtent l="0" t="0" r="0" b="5080"/>
                <wp:wrapNone/>
                <wp:docPr id="5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9790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A93DAB7" w14:textId="77777777" w:rsidR="00455E08" w:rsidRPr="00C113ED" w:rsidRDefault="00D66558" w:rsidP="00D930A6">
                            <w:pPr>
                              <w:rPr>
                                <w:rFonts w:ascii="Avenir Book" w:hAnsi="Avenir Book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venir Book" w:hAnsi="Avenir Book" w:cstheme="minorHAnsi"/>
                                <w:sz w:val="18"/>
                                <w:szCs w:val="18"/>
                                <w:lang w:val="fr-FR"/>
                              </w:rPr>
                              <w:t>2022/2023</w:t>
                            </w:r>
                          </w:p>
                          <w:p w14:paraId="653A619D" w14:textId="7C9D7D96" w:rsidR="00DE16EF" w:rsidRPr="00C113ED" w:rsidRDefault="00E45487" w:rsidP="00D930A6">
                            <w:pPr>
                              <w:rPr>
                                <w:rFonts w:ascii="Avenir Book" w:hAnsi="Avenir Book" w:cstheme="minorHAnsi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venir Book" w:hAnsi="Avenir Book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Lyon</w:t>
                            </w:r>
                            <w:r w:rsidR="00885839" w:rsidRPr="00C113ED">
                              <w:rPr>
                                <w:rFonts w:ascii="Avenir Book" w:hAnsi="Avenir Book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France</w:t>
                            </w:r>
                            <w:r w:rsidR="00455E08" w:rsidRPr="00C113ED">
                              <w:rPr>
                                <w:rFonts w:ascii="Avenir Book" w:hAnsi="Avenir Book" w:cstheme="minorHAnsi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        </w:t>
                            </w:r>
                          </w:p>
                          <w:p w14:paraId="0BBFBAA6" w14:textId="77777777" w:rsidR="00DE16EF" w:rsidRPr="00C113ED" w:rsidRDefault="00DE16EF" w:rsidP="00D930A6">
                            <w:pPr>
                              <w:rPr>
                                <w:rFonts w:ascii="Avenir Book" w:hAnsi="Avenir Book" w:cstheme="minorHAnsi"/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55683A62" w14:textId="77777777" w:rsidR="00455E08" w:rsidRPr="00C113ED" w:rsidRDefault="00455E08" w:rsidP="00D930A6">
                            <w:pPr>
                              <w:rPr>
                                <w:rFonts w:ascii="Avenir Book" w:hAnsi="Avenir Book" w:cstheme="min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226DD" id="_x0000_s1047" type="#_x0000_t202" style="position:absolute;left:0;text-align:left;margin-left:-50.45pt;margin-top:47.5pt;width:67.7pt;height:31.1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wRHJQIAAFEEAAAOAAAAZHJzL2Uyb0RvYy54bWysVEtv2zAMvg/YfxB0X5xk6dIYcYqsRYYB&#10;QVsgHXpWZCkWZomapMTOfv0o2Xms22nYRaZIiq/vo+d3ra7JQTivwBR0NBhSIgyHUpldQb+9rD7c&#10;UuIDMyWrwYiCHoWnd4v37+aNzcUYKqhL4QgGMT5vbEGrEGyeZZ5XQjM/ACsMGiU4zQJe3S4rHWsw&#10;uq6z8XD4KWvAldYBF96j9qEz0kWKL6Xg4UlKLwKpC4q1hXS6dG7jmS3mLN85ZivF+zLYP1ShmTKY&#10;9BzqgQVG9k79EUor7sCDDAMOOgMpFRepB+xmNHzTzaZiVqRecDjensfk/19Y/njY2GdHQvsZWgQw&#10;NeHtGvh3j7PJGuvz3ifO1OcevWOjrXQ6frEFgg9xtsfzPEUbCEfl7c1sOkMLR9PH2WQ2TfPOLo+t&#10;8+GLAE2iUFCHcKUC2GHtQ0zP8pNLzGVgpeo6QVab3xTo2GlEwrx/fak3SqHdtkSVBR2PIuxRtYXy&#10;iM076HjhLV8prGTNfHhmDomAxSO5wxMesoamoNBLlFTgfv5NH/0RH7RS0iCxCup/7JkTlNRfDSI3&#10;G00mkYnpMrmZjvHiri3ba4vZ63tA7o5wjSxPYvQP9UmUDvQr7sAyZkUTMxxzFzScxPvQ0R13iIvl&#10;Mjkh9ywLa7Ox/IR5nPNL+8qc7cEIiOIjnCjI8jeYdL4dCMt9AKkSYJep9uRB3iYc+x2Li3F9T16X&#10;P8HiFwAAAP//AwBQSwMEFAAGAAgAAAAhAJ1SarbeAAAACgEAAA8AAABkcnMvZG93bnJldi54bWxM&#10;j8tOwzAQRfdI/QdrKrFr7ZaGkhCnQiC2oL6Q2LnxNImIx1HsNuHvGVawHM3Rvefmm9G14op9aDxp&#10;WMwVCKTS24YqDYf96+wBRIiGrGk9oYZvDLApJje5yawfaIvXXawEh1DIjIY6xi6TMpQ1OhPmvkPi&#10;39n3zkQ++0ra3gwc7lq5VOpeOtMQN9Smw+cay6/dxWk4vp0/P1bqvXpxSTf4UUlyqdT6djo+PYKI&#10;OMY/GH71WR0Kdjr5C9kgWg2zhVIpsxrShEcxcbdKQJyYTNZLkEUu/08ofgAAAP//AwBQSwECLQAU&#10;AAYACAAAACEAtoM4kv4AAADhAQAAEwAAAAAAAAAAAAAAAAAAAAAAW0NvbnRlbnRfVHlwZXNdLnht&#10;bFBLAQItABQABgAIAAAAIQA4/SH/1gAAAJQBAAALAAAAAAAAAAAAAAAAAC8BAABfcmVscy8ucmVs&#10;c1BLAQItABQABgAIAAAAIQAfLwRHJQIAAFEEAAAOAAAAAAAAAAAAAAAAAC4CAABkcnMvZTJvRG9j&#10;LnhtbFBLAQItABQABgAIAAAAIQCdUmq23gAAAAoBAAAPAAAAAAAAAAAAAAAAAH8EAABkcnMvZG93&#10;bnJldi54bWxQSwUGAAAAAAQABADzAAAAigUAAAAA&#10;" filled="f" stroked="f">
                <v:textbox>
                  <w:txbxContent>
                    <w:p w14:paraId="0A93DAB7" w14:textId="77777777" w:rsidR="00455E08" w:rsidRPr="00C113ED" w:rsidRDefault="00D66558" w:rsidP="00D930A6">
                      <w:pPr>
                        <w:rPr>
                          <w:rFonts w:ascii="Avenir Book" w:hAnsi="Avenir Book" w:cstheme="minorHAnsi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venir Book" w:hAnsi="Avenir Book" w:cstheme="minorHAnsi"/>
                          <w:sz w:val="18"/>
                          <w:szCs w:val="18"/>
                          <w:lang w:val="fr-FR"/>
                        </w:rPr>
                        <w:t>2022/2023</w:t>
                      </w:r>
                    </w:p>
                    <w:p w14:paraId="653A619D" w14:textId="7C9D7D96" w:rsidR="00DE16EF" w:rsidRPr="00C113ED" w:rsidRDefault="00E45487" w:rsidP="00D930A6">
                      <w:pPr>
                        <w:rPr>
                          <w:rFonts w:ascii="Avenir Book" w:hAnsi="Avenir Book" w:cstheme="minorHAnsi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venir Book" w:hAnsi="Avenir Book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Lyon</w:t>
                      </w:r>
                      <w:r w:rsidR="00885839" w:rsidRPr="00C113ED">
                        <w:rPr>
                          <w:rFonts w:ascii="Avenir Book" w:hAnsi="Avenir Book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>
                        <w:rPr>
                          <w:rFonts w:ascii="Avenir Book" w:hAnsi="Avenir Book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France</w:t>
                      </w:r>
                      <w:r w:rsidR="00455E08" w:rsidRPr="00C113ED">
                        <w:rPr>
                          <w:rFonts w:ascii="Avenir Book" w:hAnsi="Avenir Book" w:cstheme="minorHAnsi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        </w:t>
                      </w:r>
                    </w:p>
                    <w:p w14:paraId="0BBFBAA6" w14:textId="77777777" w:rsidR="00DE16EF" w:rsidRPr="00C113ED" w:rsidRDefault="00DE16EF" w:rsidP="00D930A6">
                      <w:pPr>
                        <w:rPr>
                          <w:rFonts w:ascii="Avenir Book" w:hAnsi="Avenir Book" w:cstheme="minorHAnsi"/>
                          <w:bCs/>
                          <w:sz w:val="22"/>
                          <w:szCs w:val="22"/>
                          <w:lang w:val="fr-FR"/>
                        </w:rPr>
                      </w:pPr>
                    </w:p>
                    <w:p w14:paraId="55683A62" w14:textId="77777777" w:rsidR="00455E08" w:rsidRPr="00C113ED" w:rsidRDefault="00455E08" w:rsidP="00D930A6">
                      <w:pPr>
                        <w:rPr>
                          <w:rFonts w:ascii="Avenir Book" w:hAnsi="Avenir Book" w:cstheme="minorHAnsi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77AD" w:rsidRPr="004F425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66A3C8E" wp14:editId="04A1E38A">
                <wp:simplePos x="0" y="0"/>
                <wp:positionH relativeFrom="column">
                  <wp:posOffset>566420</wp:posOffset>
                </wp:positionH>
                <wp:positionV relativeFrom="paragraph">
                  <wp:posOffset>659765</wp:posOffset>
                </wp:positionV>
                <wp:extent cx="76200" cy="76200"/>
                <wp:effectExtent l="0" t="0" r="0" b="0"/>
                <wp:wrapNone/>
                <wp:docPr id="53" name="Diagrama de flujo: co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82BE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0B575" id="Diagrama de flujo: conector 53" o:spid="_x0000_s1026" type="#_x0000_t120" style="position:absolute;margin-left:44.6pt;margin-top:51.95pt;width:6pt;height: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OFbgwIAAGoFAAAOAAAAZHJzL2Uyb0RvYy54bWysVE1v2zAMvQ/YfxB0X50E/VpQp8jSdRhQ&#10;rMXaoWdFlmIDsqhRSpzs14+SbKfrhh2G5aBQJvlIPpG8ut63hu0U+gZsyacnE86UlVA1dlPyb0+3&#10;7y4580HYShiwquQH5fn14u2bq87N1QxqMJVCRiDWzztX8joENy8KL2vVCn8CTllSasBWBLripqhQ&#10;dITemmI2mZwXHWDlEKTynr7eZCVfJHytlQz3WnsVmCk55RbSielcx7NYXIn5BoWrG9mnIf4hi1Y0&#10;loKOUDciCLbF5jeotpEIHnQ4kdAWoHUjVaqBqplOXlXzWAunUi1EjncjTf7/wcovu0f3gERD5/zc&#10;kxir2Gts4z/lx/aJrMNIltoHJunjxTnxz5kkTRYJozi6OvThk4KWRaHk2kC3qgWGFVhLrwKY6BK7&#10;Ox+y4+AQ43owTXXbGJMuuFmvDLKdoDe8nH34SGGzyy9mxkZjC9Etq+OX4lhWksLBqGhn7FelWVNR&#10;IbOUSeo4NcYRUiobpllVi0rl8GcT+g3RY49Gj1R3AozImuKP2D3AYJlBBuycZW8fXVVq2NF58rfE&#10;svPokSKDDaNz29ie41eVGaqqj5ztB5IyNZGlNVSHB2QIeVy8k7cNveKd8OFBIM0HvTvNfLinIz5s&#10;yaGXOKsBf/zpe7SntiUtZx3NW8n9961AxZn5bKmh309PT+OApsvp2cWMLvhSs36psdt2BdQOU9ou&#10;TiYx2gcziBqhfabVsIxRSSWspNgllwGHyyrkPUDLRarlMpnRUDoR7uyjkxE8shr78mn/LND1rRxo&#10;Ar7AMJti/qqHs230tLDcBtBNavAjrz3fNNCpcfrlEzfGy3uyOq7IxU8AAAD//wMAUEsDBBQABgAI&#10;AAAAIQBuFanv3QAAAAoBAAAPAAAAZHJzL2Rvd25yZXYueG1sTI/BTsMwEETvSP0Haytxo3ZaCk2I&#10;U1WVEOLAgdIPcOIliRqvI9ttw9+zPcFtd2Y0+7bcTm4QFwyx96QhWygQSI23PbUajl+vDxsQMRmy&#10;ZvCEGn4wwraa3ZWmsP5Kn3g5pFZwCcXCaOhSGgspY9OhM3HhRyT2vn1wJvEaWmmDuXK5G+RSqSfp&#10;TE98oTMj7jtsToez05Bq6k9t/fG+ls+rN3SPR+mD0vp+Pu1eQCSc0l8YbviMDhUz1f5MNopBwyZf&#10;cpJ1tcpB3AIqY6XmIVvnIKtS/n+h+gUAAP//AwBQSwECLQAUAAYACAAAACEAtoM4kv4AAADhAQAA&#10;EwAAAAAAAAAAAAAAAAAAAAAAW0NvbnRlbnRfVHlwZXNdLnhtbFBLAQItABQABgAIAAAAIQA4/SH/&#10;1gAAAJQBAAALAAAAAAAAAAAAAAAAAC8BAABfcmVscy8ucmVsc1BLAQItABQABgAIAAAAIQBrwOFb&#10;gwIAAGoFAAAOAAAAAAAAAAAAAAAAAC4CAABkcnMvZTJvRG9jLnhtbFBLAQItABQABgAIAAAAIQBu&#10;Fanv3QAAAAoBAAAPAAAAAAAAAAAAAAAAAN0EAABkcnMvZG93bnJldi54bWxQSwUGAAAAAAQABADz&#10;AAAA5wUAAAAA&#10;" fillcolor="#82be00" stroked="f" strokeweight="2pt"/>
            </w:pict>
          </mc:Fallback>
        </mc:AlternateContent>
      </w:r>
    </w:p>
    <w:p w14:paraId="232DF67C" w14:textId="623C9172" w:rsidR="003677AD" w:rsidRPr="004F425C" w:rsidRDefault="003677AD" w:rsidP="007B4482">
      <w:pPr>
        <w:jc w:val="center"/>
        <w:rPr>
          <w:rFonts w:asciiTheme="minorHAnsi" w:hAnsiTheme="minorHAnsi" w:cstheme="minorHAnsi"/>
          <w:lang w:val="fr-FR"/>
        </w:rPr>
      </w:pPr>
    </w:p>
    <w:p w14:paraId="3555BEE0" w14:textId="77777777" w:rsidR="003677AD" w:rsidRPr="004F425C" w:rsidRDefault="00E60203" w:rsidP="007B4482">
      <w:pPr>
        <w:jc w:val="center"/>
        <w:rPr>
          <w:rFonts w:asciiTheme="minorHAnsi" w:hAnsiTheme="minorHAnsi" w:cstheme="minorHAnsi"/>
          <w:lang w:val="fr-FR"/>
        </w:rPr>
      </w:pPr>
      <w:r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51A2D157" wp14:editId="6347DD36">
                <wp:simplePos x="0" y="0"/>
                <wp:positionH relativeFrom="column">
                  <wp:posOffset>741045</wp:posOffset>
                </wp:positionH>
                <wp:positionV relativeFrom="paragraph">
                  <wp:posOffset>179070</wp:posOffset>
                </wp:positionV>
                <wp:extent cx="2615565" cy="179070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15565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65A9ED6" w14:textId="77777777" w:rsidR="00D930A6" w:rsidRPr="00682426" w:rsidRDefault="00885839" w:rsidP="00D930A6">
                            <w:pPr>
                              <w:rPr>
                                <w:rFonts w:ascii="Avenir Book" w:hAnsi="Avenir Book" w:cstheme="minorHAnsi"/>
                                <w:color w:val="0F243E" w:themeColor="text2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682426">
                              <w:rPr>
                                <w:rFonts w:ascii="Avenir Book" w:hAnsi="Avenir Book" w:cstheme="minorHAnsi"/>
                                <w:b/>
                                <w:color w:val="0F243E" w:themeColor="text2" w:themeShade="80"/>
                                <w:sz w:val="22"/>
                                <w:szCs w:val="22"/>
                                <w:lang w:val="en-US"/>
                              </w:rPr>
                              <w:t>Diplôme</w:t>
                            </w:r>
                            <w:proofErr w:type="spellEnd"/>
                            <w:r w:rsidRPr="00682426">
                              <w:rPr>
                                <w:rFonts w:ascii="Avenir Book" w:hAnsi="Avenir Book" w:cstheme="minorHAnsi"/>
                                <w:b/>
                                <w:color w:val="0F243E" w:themeColor="text2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66558" w:rsidRPr="00682426">
                              <w:rPr>
                                <w:rFonts w:ascii="Avenir Book" w:hAnsi="Avenir Book" w:cstheme="minorHAnsi"/>
                                <w:b/>
                                <w:color w:val="0F243E" w:themeColor="text2" w:themeShade="80"/>
                                <w:sz w:val="22"/>
                                <w:szCs w:val="22"/>
                                <w:lang w:val="en-US"/>
                              </w:rPr>
                              <w:t>Développeur</w:t>
                            </w:r>
                            <w:r w:rsidR="00654EA5" w:rsidRPr="00682426">
                              <w:rPr>
                                <w:rFonts w:ascii="Avenir Book" w:hAnsi="Avenir Book" w:cstheme="minorHAnsi"/>
                                <w:b/>
                                <w:color w:val="0F243E" w:themeColor="text2" w:themeShade="80"/>
                                <w:sz w:val="22"/>
                                <w:szCs w:val="22"/>
                                <w:lang w:val="en-US"/>
                              </w:rPr>
                              <w:t>.euse</w:t>
                            </w:r>
                            <w:proofErr w:type="spellEnd"/>
                            <w:r w:rsidR="00D66558" w:rsidRPr="00682426">
                              <w:rPr>
                                <w:rFonts w:ascii="Avenir Book" w:hAnsi="Avenir Book" w:cstheme="minorHAnsi"/>
                                <w:b/>
                                <w:color w:val="0F243E" w:themeColor="text2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66558" w:rsidRPr="00682426">
                              <w:rPr>
                                <w:rFonts w:ascii="Avenir Book" w:hAnsi="Avenir Book" w:cstheme="minorHAnsi"/>
                                <w:b/>
                                <w:color w:val="0F243E" w:themeColor="text2" w:themeShade="80"/>
                                <w:sz w:val="22"/>
                                <w:szCs w:val="22"/>
                                <w:lang w:val="en-US"/>
                              </w:rPr>
                              <w:t>Fullstack</w:t>
                            </w:r>
                            <w:proofErr w:type="spellEnd"/>
                            <w:r w:rsidR="00D66558" w:rsidRPr="00682426">
                              <w:rPr>
                                <w:rFonts w:ascii="Avenir Book" w:hAnsi="Avenir Book" w:cstheme="minorHAnsi"/>
                                <w:b/>
                                <w:color w:val="0F243E" w:themeColor="text2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6D8C6044" w14:textId="508BE1C3" w:rsidR="00DD620B" w:rsidRPr="00F1552E" w:rsidRDefault="00E45487" w:rsidP="00DD620B">
                            <w:pPr>
                              <w:rPr>
                                <w:rFonts w:ascii="Avenir Book" w:hAnsi="Avenir Book" w:cstheme="minorHAnsi"/>
                                <w:bCs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1552E">
                              <w:rPr>
                                <w:rFonts w:ascii="Avenir Book" w:hAnsi="Avenir Book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Wild Code Scho</w:t>
                            </w:r>
                            <w:r w:rsidR="00F1552E" w:rsidRPr="00F1552E">
                              <w:rPr>
                                <w:rFonts w:ascii="Avenir Book" w:hAnsi="Avenir Book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ol</w:t>
                            </w:r>
                          </w:p>
                          <w:p w14:paraId="3D55F974" w14:textId="77777777" w:rsidR="00D930A6" w:rsidRPr="00F1552E" w:rsidRDefault="00D930A6" w:rsidP="00D930A6">
                            <w:pPr>
                              <w:rPr>
                                <w:rFonts w:ascii="Avenir Book" w:hAnsi="Avenir Book" w:cstheme="minorHAnsi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64FAE95" w14:textId="77777777" w:rsidR="00E60203" w:rsidRPr="00F1552E" w:rsidRDefault="00E60203" w:rsidP="00D930A6">
                            <w:pPr>
                              <w:rPr>
                                <w:rFonts w:ascii="Avenir Book" w:hAnsi="Avenir Book" w:cstheme="minorHAnsi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9E962FE" w14:textId="3C03C53A" w:rsidR="00885839" w:rsidRPr="00F1552E" w:rsidRDefault="00F1552E" w:rsidP="00885839">
                            <w:pPr>
                              <w:rPr>
                                <w:rFonts w:ascii="Avenir Book" w:hAnsi="Avenir Book" w:cstheme="minorHAnsi"/>
                                <w:color w:val="0F243E" w:themeColor="text2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1552E">
                              <w:rPr>
                                <w:rFonts w:ascii="Avenir Book" w:hAnsi="Avenir Book" w:cstheme="minorHAnsi"/>
                                <w:b/>
                                <w:color w:val="0F243E" w:themeColor="text2" w:themeShade="80"/>
                                <w:sz w:val="22"/>
                                <w:szCs w:val="22"/>
                                <w:lang w:val="fr-FR"/>
                              </w:rPr>
                              <w:t>Examen Technic</w:t>
                            </w:r>
                            <w:r>
                              <w:rPr>
                                <w:rFonts w:ascii="Avenir Book" w:hAnsi="Avenir Book" w:cstheme="minorHAnsi"/>
                                <w:b/>
                                <w:color w:val="0F243E" w:themeColor="text2" w:themeShade="80"/>
                                <w:sz w:val="22"/>
                                <w:szCs w:val="22"/>
                                <w:lang w:val="fr-FR"/>
                              </w:rPr>
                              <w:t>ien Transport Mouvement</w:t>
                            </w:r>
                          </w:p>
                          <w:p w14:paraId="69879472" w14:textId="1B273167" w:rsidR="00F81785" w:rsidRPr="008D56DA" w:rsidRDefault="00722BB2" w:rsidP="00722BB2">
                            <w:pPr>
                              <w:rPr>
                                <w:rFonts w:ascii="Avenir Book" w:hAnsi="Avenir Book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venir Book" w:hAnsi="Avenir Book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SNCF</w:t>
                            </w:r>
                          </w:p>
                          <w:p w14:paraId="1156C204" w14:textId="77777777" w:rsidR="00D930A6" w:rsidRDefault="00D930A6" w:rsidP="00D930A6">
                            <w:pPr>
                              <w:rPr>
                                <w:rFonts w:ascii="Avenir Book" w:hAnsi="Avenir Book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85DDCCF" w14:textId="77777777" w:rsidR="00E60203" w:rsidRDefault="00E60203" w:rsidP="00885839">
                            <w:pPr>
                              <w:rPr>
                                <w:rFonts w:ascii="Avenir Book" w:hAnsi="Avenir Book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53ECC45E" w14:textId="453B39C6" w:rsidR="00885839" w:rsidRPr="005602A9" w:rsidRDefault="00885839" w:rsidP="00885839">
                            <w:pPr>
                              <w:rPr>
                                <w:rFonts w:ascii="Avenir Book" w:hAnsi="Avenir Book" w:cstheme="minorHAnsi"/>
                                <w:color w:val="0F243E" w:themeColor="text2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5602A9">
                              <w:rPr>
                                <w:rFonts w:ascii="Avenir Book" w:hAnsi="Avenir Book" w:cstheme="minorHAnsi"/>
                                <w:b/>
                                <w:color w:val="0F243E" w:themeColor="text2" w:themeShade="80"/>
                                <w:sz w:val="22"/>
                                <w:szCs w:val="22"/>
                                <w:lang w:val="fr-FR"/>
                              </w:rPr>
                              <w:t>Diplôme</w:t>
                            </w:r>
                            <w:r w:rsidR="007C3EF5">
                              <w:rPr>
                                <w:rFonts w:ascii="Avenir Book" w:hAnsi="Avenir Book" w:cstheme="minorHAnsi"/>
                                <w:b/>
                                <w:color w:val="0F243E" w:themeColor="text2" w:themeShade="80"/>
                                <w:sz w:val="22"/>
                                <w:szCs w:val="22"/>
                                <w:lang w:val="fr-FR"/>
                              </w:rPr>
                              <w:t xml:space="preserve"> Agent Transport Exploitation Ferroviaire</w:t>
                            </w:r>
                          </w:p>
                          <w:p w14:paraId="64A18974" w14:textId="3AB791AB" w:rsidR="00D930A6" w:rsidRPr="008D56DA" w:rsidRDefault="00FD73D4" w:rsidP="00D930A6">
                            <w:pPr>
                              <w:rPr>
                                <w:rFonts w:ascii="Avenir Book" w:hAnsi="Avenir Book" w:cstheme="minorHAnsi"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="Avenir Book" w:hAnsi="Avenir Book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SNCF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2D157" id="_x0000_s1048" type="#_x0000_t202" style="position:absolute;left:0;text-align:left;margin-left:58.35pt;margin-top:14.1pt;width:205.95pt;height:141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3xJwIAAFMEAAAOAAAAZHJzL2Uyb0RvYy54bWysVEtv2zAMvg/YfxB0X2wHeaxGnCJrkWFA&#10;0BZIi54VWYqF2aImKbG7Xz9Kdh7rdhp2oSmSokh+H7247ZqaHIV1CnRBs1FKidAcSqX3BX15Xn/6&#10;TInzTJesBi0K+iYcvV1+/LBoTS7GUEFdCkswiXZ5awpaeW/yJHG8Eg1zIzBCo1OCbZjHo90npWUt&#10;Zm/qZJyms6QFWxoLXDiH1vveSZcxv5SC+0cpnfCkLijW5qO0Ue6CTJYLlu8tM5XiQxnsH6pomNL4&#10;6DnVPfOMHKz6I1WjuAUH0o84NAlIqbiIPWA3Wfqum23FjIi94HCcOY/J/b+0/OG4NU+W+O4LdAhg&#10;bMKZDfDvDmeTtMblQ0yYqcsdRodGO2mb8MUWCF7E2b6d5yk6Tzgax7NsOp1NKeHoy+Y36TyNE08u&#10;1411/quAhgSloBYBiyWw48b5UADLTyHhNQ1rVdcRtFr/ZsDA3iIi6sPtS8VB892uI6rEwsYB+GDa&#10;QfmG7VvomeEMXyusZMOcf2IWqYCNIb39IwpZQ1tQGDRKKrA//2YP8YgQeilpkVoFdT8OzApK6m8a&#10;sbvJJpPAxXiYTOdjPNhrz+7aow/NHSB7M1wkw6Ma4n19UqWF5hW3YBVeRRfTHN8uqD+pd74nPG4R&#10;F6tVDEL2GeY3emv4CfUw5+fulVkzgOERxwc4kZDl7zDpY3sQVgcPUkXALlMd6IPMjTgOWxZW4/oc&#10;oy7/guUvAAAA//8DAFBLAwQUAAYACAAAACEA6WwBnd4AAAAKAQAADwAAAGRycy9kb3ducmV2Lnht&#10;bEyPy07DMBBF90j8gzVI7KgdQ0MIcSoEYguiPCR2bjxNIuJxFLtN+HuGFSyv5ujeM9Vm8YM44hT7&#10;QAaylQKB1ATXU2vg7fXxogARkyVnh0Bo4BsjbOrTk8qWLsz0gsdtagWXUCytgS6lsZQyNh16G1dh&#10;ROLbPkzeJo5TK91kZy73g9RK5dLbnnihsyPed9h8bQ/ewPvT/vPjSj23D349zmFRkvyNNOb8bLm7&#10;BZFwSX8w/OqzOtTstAsHclEMnLP8mlEDutAgGFjrIgexM3CZKQ2yruT/F+ofAAAA//8DAFBLAQIt&#10;ABQABgAIAAAAIQC2gziS/gAAAOEBAAATAAAAAAAAAAAAAAAAAAAAAABbQ29udGVudF9UeXBlc10u&#10;eG1sUEsBAi0AFAAGAAgAAAAhADj9If/WAAAAlAEAAAsAAAAAAAAAAAAAAAAALwEAAF9yZWxzLy5y&#10;ZWxzUEsBAi0AFAAGAAgAAAAhADEJLfEnAgAAUwQAAA4AAAAAAAAAAAAAAAAALgIAAGRycy9lMm9E&#10;b2MueG1sUEsBAi0AFAAGAAgAAAAhAOlsAZ3eAAAACgEAAA8AAAAAAAAAAAAAAAAAgQQAAGRycy9k&#10;b3ducmV2LnhtbFBLBQYAAAAABAAEAPMAAACMBQAAAAA=&#10;" filled="f" stroked="f">
                <v:textbox>
                  <w:txbxContent>
                    <w:p w14:paraId="565A9ED6" w14:textId="77777777" w:rsidR="00D930A6" w:rsidRPr="00682426" w:rsidRDefault="00885839" w:rsidP="00D930A6">
                      <w:pPr>
                        <w:rPr>
                          <w:rFonts w:ascii="Avenir Book" w:hAnsi="Avenir Book" w:cstheme="minorHAnsi"/>
                          <w:color w:val="0F243E" w:themeColor="text2" w:themeShade="8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682426">
                        <w:rPr>
                          <w:rFonts w:ascii="Avenir Book" w:hAnsi="Avenir Book" w:cstheme="minorHAnsi"/>
                          <w:b/>
                          <w:color w:val="0F243E" w:themeColor="text2" w:themeShade="80"/>
                          <w:sz w:val="22"/>
                          <w:szCs w:val="22"/>
                          <w:lang w:val="en-US"/>
                        </w:rPr>
                        <w:t>Diplôme</w:t>
                      </w:r>
                      <w:proofErr w:type="spellEnd"/>
                      <w:r w:rsidRPr="00682426">
                        <w:rPr>
                          <w:rFonts w:ascii="Avenir Book" w:hAnsi="Avenir Book" w:cstheme="minorHAnsi"/>
                          <w:b/>
                          <w:color w:val="0F243E" w:themeColor="text2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D66558" w:rsidRPr="00682426">
                        <w:rPr>
                          <w:rFonts w:ascii="Avenir Book" w:hAnsi="Avenir Book" w:cstheme="minorHAnsi"/>
                          <w:b/>
                          <w:color w:val="0F243E" w:themeColor="text2" w:themeShade="80"/>
                          <w:sz w:val="22"/>
                          <w:szCs w:val="22"/>
                          <w:lang w:val="en-US"/>
                        </w:rPr>
                        <w:t>Développeur</w:t>
                      </w:r>
                      <w:r w:rsidR="00654EA5" w:rsidRPr="00682426">
                        <w:rPr>
                          <w:rFonts w:ascii="Avenir Book" w:hAnsi="Avenir Book" w:cstheme="minorHAnsi"/>
                          <w:b/>
                          <w:color w:val="0F243E" w:themeColor="text2" w:themeShade="80"/>
                          <w:sz w:val="22"/>
                          <w:szCs w:val="22"/>
                          <w:lang w:val="en-US"/>
                        </w:rPr>
                        <w:t>.euse</w:t>
                      </w:r>
                      <w:proofErr w:type="spellEnd"/>
                      <w:r w:rsidR="00D66558" w:rsidRPr="00682426">
                        <w:rPr>
                          <w:rFonts w:ascii="Avenir Book" w:hAnsi="Avenir Book" w:cstheme="minorHAnsi"/>
                          <w:b/>
                          <w:color w:val="0F243E" w:themeColor="text2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D66558" w:rsidRPr="00682426">
                        <w:rPr>
                          <w:rFonts w:ascii="Avenir Book" w:hAnsi="Avenir Book" w:cstheme="minorHAnsi"/>
                          <w:b/>
                          <w:color w:val="0F243E" w:themeColor="text2" w:themeShade="80"/>
                          <w:sz w:val="22"/>
                          <w:szCs w:val="22"/>
                          <w:lang w:val="en-US"/>
                        </w:rPr>
                        <w:t>Fullstack</w:t>
                      </w:r>
                      <w:proofErr w:type="spellEnd"/>
                      <w:r w:rsidR="00D66558" w:rsidRPr="00682426">
                        <w:rPr>
                          <w:rFonts w:ascii="Avenir Book" w:hAnsi="Avenir Book" w:cstheme="minorHAnsi"/>
                          <w:b/>
                          <w:color w:val="0F243E" w:themeColor="text2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6D8C6044" w14:textId="508BE1C3" w:rsidR="00DD620B" w:rsidRPr="00F1552E" w:rsidRDefault="00E45487" w:rsidP="00DD620B">
                      <w:pPr>
                        <w:rPr>
                          <w:rFonts w:ascii="Avenir Book" w:hAnsi="Avenir Book" w:cstheme="minorHAnsi"/>
                          <w:bCs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F1552E">
                        <w:rPr>
                          <w:rFonts w:ascii="Avenir Book" w:hAnsi="Avenir Book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n-US"/>
                        </w:rPr>
                        <w:t>Wild Code Scho</w:t>
                      </w:r>
                      <w:r w:rsidR="00F1552E" w:rsidRPr="00F1552E">
                        <w:rPr>
                          <w:rFonts w:ascii="Avenir Book" w:hAnsi="Avenir Book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n-US"/>
                        </w:rPr>
                        <w:t>ol</w:t>
                      </w:r>
                    </w:p>
                    <w:p w14:paraId="3D55F974" w14:textId="77777777" w:rsidR="00D930A6" w:rsidRPr="00F1552E" w:rsidRDefault="00D930A6" w:rsidP="00D930A6">
                      <w:pPr>
                        <w:rPr>
                          <w:rFonts w:ascii="Avenir Book" w:hAnsi="Avenir Book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264FAE95" w14:textId="77777777" w:rsidR="00E60203" w:rsidRPr="00F1552E" w:rsidRDefault="00E60203" w:rsidP="00D930A6">
                      <w:pPr>
                        <w:rPr>
                          <w:rFonts w:ascii="Avenir Book" w:hAnsi="Avenir Book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59E962FE" w14:textId="3C03C53A" w:rsidR="00885839" w:rsidRPr="00F1552E" w:rsidRDefault="00F1552E" w:rsidP="00885839">
                      <w:pPr>
                        <w:rPr>
                          <w:rFonts w:ascii="Avenir Book" w:hAnsi="Avenir Book" w:cstheme="minorHAnsi"/>
                          <w:color w:val="0F243E" w:themeColor="text2" w:themeShade="80"/>
                          <w:sz w:val="22"/>
                          <w:szCs w:val="22"/>
                          <w:lang w:val="fr-FR"/>
                        </w:rPr>
                      </w:pPr>
                      <w:r w:rsidRPr="00F1552E">
                        <w:rPr>
                          <w:rFonts w:ascii="Avenir Book" w:hAnsi="Avenir Book" w:cstheme="minorHAnsi"/>
                          <w:b/>
                          <w:color w:val="0F243E" w:themeColor="text2" w:themeShade="80"/>
                          <w:sz w:val="22"/>
                          <w:szCs w:val="22"/>
                          <w:lang w:val="fr-FR"/>
                        </w:rPr>
                        <w:t>Examen Technic</w:t>
                      </w:r>
                      <w:r>
                        <w:rPr>
                          <w:rFonts w:ascii="Avenir Book" w:hAnsi="Avenir Book" w:cstheme="minorHAnsi"/>
                          <w:b/>
                          <w:color w:val="0F243E" w:themeColor="text2" w:themeShade="80"/>
                          <w:sz w:val="22"/>
                          <w:szCs w:val="22"/>
                          <w:lang w:val="fr-FR"/>
                        </w:rPr>
                        <w:t>ien Transport Mouvement</w:t>
                      </w:r>
                    </w:p>
                    <w:p w14:paraId="69879472" w14:textId="1B273167" w:rsidR="00F81785" w:rsidRPr="008D56DA" w:rsidRDefault="00722BB2" w:rsidP="00722BB2">
                      <w:pPr>
                        <w:rPr>
                          <w:rFonts w:ascii="Avenir Book" w:hAnsi="Avenir Book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venir Book" w:hAnsi="Avenir Book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SNCF</w:t>
                      </w:r>
                    </w:p>
                    <w:p w14:paraId="1156C204" w14:textId="77777777" w:rsidR="00D930A6" w:rsidRDefault="00D930A6" w:rsidP="00D930A6">
                      <w:pPr>
                        <w:rPr>
                          <w:rFonts w:ascii="Avenir Book" w:hAnsi="Avenir Book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485DDCCF" w14:textId="77777777" w:rsidR="00E60203" w:rsidRDefault="00E60203" w:rsidP="00885839">
                      <w:pPr>
                        <w:rPr>
                          <w:rFonts w:ascii="Avenir Book" w:hAnsi="Avenir Book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53ECC45E" w14:textId="453B39C6" w:rsidR="00885839" w:rsidRPr="005602A9" w:rsidRDefault="00885839" w:rsidP="00885839">
                      <w:pPr>
                        <w:rPr>
                          <w:rFonts w:ascii="Avenir Book" w:hAnsi="Avenir Book" w:cstheme="minorHAnsi"/>
                          <w:color w:val="0F243E" w:themeColor="text2" w:themeShade="80"/>
                          <w:sz w:val="22"/>
                          <w:szCs w:val="22"/>
                          <w:lang w:val="fr-FR"/>
                        </w:rPr>
                      </w:pPr>
                      <w:r w:rsidRPr="005602A9">
                        <w:rPr>
                          <w:rFonts w:ascii="Avenir Book" w:hAnsi="Avenir Book" w:cstheme="minorHAnsi"/>
                          <w:b/>
                          <w:color w:val="0F243E" w:themeColor="text2" w:themeShade="80"/>
                          <w:sz w:val="22"/>
                          <w:szCs w:val="22"/>
                          <w:lang w:val="fr-FR"/>
                        </w:rPr>
                        <w:t>Diplôme</w:t>
                      </w:r>
                      <w:r w:rsidR="007C3EF5">
                        <w:rPr>
                          <w:rFonts w:ascii="Avenir Book" w:hAnsi="Avenir Book" w:cstheme="minorHAnsi"/>
                          <w:b/>
                          <w:color w:val="0F243E" w:themeColor="text2" w:themeShade="80"/>
                          <w:sz w:val="22"/>
                          <w:szCs w:val="22"/>
                          <w:lang w:val="fr-FR"/>
                        </w:rPr>
                        <w:t xml:space="preserve"> Agent Transport Exploitation Ferroviaire</w:t>
                      </w:r>
                    </w:p>
                    <w:p w14:paraId="64A18974" w14:textId="3AB791AB" w:rsidR="00D930A6" w:rsidRPr="008D56DA" w:rsidRDefault="00FD73D4" w:rsidP="00D930A6">
                      <w:pPr>
                        <w:rPr>
                          <w:rFonts w:ascii="Avenir Book" w:hAnsi="Avenir Book" w:cstheme="minorHAnsi"/>
                          <w:color w:val="000000"/>
                          <w:lang w:val="fr-FR"/>
                        </w:rPr>
                      </w:pPr>
                      <w:r>
                        <w:rPr>
                          <w:rFonts w:ascii="Avenir Book" w:hAnsi="Avenir Book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SNCF</w:t>
                      </w:r>
                    </w:p>
                  </w:txbxContent>
                </v:textbox>
              </v:shape>
            </w:pict>
          </mc:Fallback>
        </mc:AlternateContent>
      </w:r>
    </w:p>
    <w:p w14:paraId="35886A52" w14:textId="1DBD0A4A" w:rsidR="003677AD" w:rsidRPr="004F425C" w:rsidRDefault="003677AD" w:rsidP="007B4482">
      <w:pPr>
        <w:jc w:val="center"/>
        <w:rPr>
          <w:rFonts w:asciiTheme="minorHAnsi" w:hAnsiTheme="minorHAnsi" w:cstheme="minorHAnsi"/>
          <w:lang w:val="fr-FR"/>
        </w:rPr>
      </w:pPr>
    </w:p>
    <w:p w14:paraId="4D63A88D" w14:textId="77777777" w:rsidR="003677AD" w:rsidRPr="004F425C" w:rsidRDefault="003677AD" w:rsidP="007B4482">
      <w:pPr>
        <w:jc w:val="center"/>
        <w:rPr>
          <w:rFonts w:asciiTheme="minorHAnsi" w:hAnsiTheme="minorHAnsi" w:cstheme="minorHAnsi"/>
          <w:lang w:val="fr-FR"/>
        </w:rPr>
      </w:pPr>
    </w:p>
    <w:p w14:paraId="0345FE1F" w14:textId="0F33FB25" w:rsidR="003677AD" w:rsidRPr="004F425C" w:rsidRDefault="00722BB2" w:rsidP="007B4482">
      <w:pPr>
        <w:jc w:val="center"/>
        <w:rPr>
          <w:rFonts w:asciiTheme="minorHAnsi" w:hAnsiTheme="minorHAnsi" w:cstheme="minorHAnsi"/>
          <w:lang w:val="fr-FR"/>
        </w:rPr>
      </w:pPr>
      <w:r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C9119F4" wp14:editId="6CC76A4D">
                <wp:simplePos x="0" y="0"/>
                <wp:positionH relativeFrom="column">
                  <wp:posOffset>-638175</wp:posOffset>
                </wp:positionH>
                <wp:positionV relativeFrom="paragraph">
                  <wp:posOffset>177165</wp:posOffset>
                </wp:positionV>
                <wp:extent cx="1066800" cy="525780"/>
                <wp:effectExtent l="0" t="0" r="0" b="7620"/>
                <wp:wrapNone/>
                <wp:docPr id="5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680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FB3A4D3" w14:textId="1871EA1E" w:rsidR="00885839" w:rsidRPr="00C113ED" w:rsidRDefault="00F1552E" w:rsidP="00885839">
                            <w:pPr>
                              <w:rPr>
                                <w:rFonts w:ascii="Avenir Book" w:hAnsi="Avenir Book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venir Book" w:hAnsi="Avenir Book" w:cstheme="minorHAnsi"/>
                                <w:sz w:val="18"/>
                                <w:szCs w:val="18"/>
                                <w:lang w:val="fr-FR"/>
                              </w:rPr>
                              <w:t>2006</w:t>
                            </w:r>
                          </w:p>
                          <w:p w14:paraId="49C70526" w14:textId="5C6871B3" w:rsidR="00DE16EF" w:rsidRPr="00C113ED" w:rsidRDefault="00722BB2" w:rsidP="00D930A6">
                            <w:pPr>
                              <w:rPr>
                                <w:rFonts w:ascii="Avenir Book" w:hAnsi="Avenir Book" w:cstheme="minorHAnsi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venir Book" w:hAnsi="Avenir Book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Saint Germain des Fossés</w:t>
                            </w:r>
                            <w:r w:rsidR="00885839" w:rsidRPr="00C113ED">
                              <w:rPr>
                                <w:rFonts w:ascii="Avenir Book" w:hAnsi="Avenir Book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119F4" id="_x0000_s1049" type="#_x0000_t202" style="position:absolute;left:0;text-align:left;margin-left:-50.25pt;margin-top:13.95pt;width:84pt;height:41.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pR1JQIAAFIEAAAOAAAAZHJzL2Uyb0RvYy54bWysVEtv2zAMvg/YfxB0X+xkSZoZcYqsRYYB&#10;QVsgHXpWZCk2KouapMTOfv0o2Xm022nYRaZIiq/vo+e3ba3IQVhXgc7pcJBSIjSHotK7nP54Xn2a&#10;UeI80wVToEVOj8LR28XHD/PGZGIEJahCWIJBtMsak9PSe5MlieOlqJkbgBEajRJszTxe7S4pLGsw&#10;eq2SUZpOkwZsYSxw4Rxq7zsjXcT4UgruH6V0whOVU6zNx9PGcxvOZDFn2c4yU1a8L4P9QxU1qzQm&#10;PYe6Z56Rva3+CFVX3IID6Qcc6gSkrLiIPWA3w/RdN5uSGRF7weE4cx6T+39h+cNhY54s8e1XaBHA&#10;2IQza+CvDmeTNMZlvU+YqcsceodGW2nr8MUWCD7E2R7P8xStJzxES6fTWYomjrbJaHIziwNPLq+N&#10;df6bgJoEIacW8YoVsMPa+ZCfZSeXkEzDqlIqYqb0GwU6dhoRQe9fXwoOkm+3LamKnI4+B9yDagvF&#10;Ebu30BHDGb6qsJI1c/6JWWQCFo/s9o94SAVNTqGXKCnB/vqbPvgjQGilpEFm5dT93DMrKFHfNUL3&#10;ZTgeByrGy3hyM8KLvbZsry16X98BkneIe2R4FIO/VydRWqhfcAmWISuamOaYO6f+JN75ju+4RFws&#10;l9EJyWeYX+uN4SfQw5yf2xdmTQ+GRxgf4MRBlr3DpPPtQFjuPcgqAnaZas8eJG7EsV+ysBnX9+h1&#10;+RUsfgMAAP//AwBQSwMEFAAGAAgAAAAhAKfq7vTdAAAACgEAAA8AAABkcnMvZG93bnJldi54bWxM&#10;j0FPwkAQhe8m/IfNkHiD3RKhUrslRuNVIyoJt6U7tI3d2aa70PrvHU5wfJkv732Tb0bXijP2ofGk&#10;IZkrEEiltw1VGr6/3maPIEI0ZE3rCTX8YYBNMbnLTWb9QJ943sZKcAmFzGioY+wyKUNZozNh7jsk&#10;vh1970zk2FfS9mbgctfKhVIr6UxDvFCbDl9qLH+3J6fh5/243z2oj+rVLbvBj0qSW0ut76fj8xOI&#10;iGO8wnDRZ3Uo2OngT2SDaDXMEqWWzGpYpGsQTKxSzgcmE5WCLHJ5+0LxDwAA//8DAFBLAQItABQA&#10;BgAIAAAAIQC2gziS/gAAAOEBAAATAAAAAAAAAAAAAAAAAAAAAABbQ29udGVudF9UeXBlc10ueG1s&#10;UEsBAi0AFAAGAAgAAAAhADj9If/WAAAAlAEAAAsAAAAAAAAAAAAAAAAALwEAAF9yZWxzLy5yZWxz&#10;UEsBAi0AFAAGAAgAAAAhAD7OlHUlAgAAUgQAAA4AAAAAAAAAAAAAAAAALgIAAGRycy9lMm9Eb2Mu&#10;eG1sUEsBAi0AFAAGAAgAAAAhAKfq7vTdAAAACgEAAA8AAAAAAAAAAAAAAAAAfwQAAGRycy9kb3du&#10;cmV2LnhtbFBLBQYAAAAABAAEAPMAAACJBQAAAAA=&#10;" filled="f" stroked="f">
                <v:textbox>
                  <w:txbxContent>
                    <w:p w14:paraId="1FB3A4D3" w14:textId="1871EA1E" w:rsidR="00885839" w:rsidRPr="00C113ED" w:rsidRDefault="00F1552E" w:rsidP="00885839">
                      <w:pPr>
                        <w:rPr>
                          <w:rFonts w:ascii="Avenir Book" w:hAnsi="Avenir Book" w:cstheme="minorHAnsi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venir Book" w:hAnsi="Avenir Book" w:cstheme="minorHAnsi"/>
                          <w:sz w:val="18"/>
                          <w:szCs w:val="18"/>
                          <w:lang w:val="fr-FR"/>
                        </w:rPr>
                        <w:t>2006</w:t>
                      </w:r>
                    </w:p>
                    <w:p w14:paraId="49C70526" w14:textId="5C6871B3" w:rsidR="00DE16EF" w:rsidRPr="00C113ED" w:rsidRDefault="00722BB2" w:rsidP="00D930A6">
                      <w:pPr>
                        <w:rPr>
                          <w:rFonts w:ascii="Avenir Book" w:hAnsi="Avenir Book" w:cstheme="minorHAnsi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venir Book" w:hAnsi="Avenir Book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Saint Germain des Fossés</w:t>
                      </w:r>
                      <w:r w:rsidR="00885839" w:rsidRPr="00C113ED">
                        <w:rPr>
                          <w:rFonts w:ascii="Avenir Book" w:hAnsi="Avenir Book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>
                        <w:rPr>
                          <w:rFonts w:ascii="Avenir Book" w:hAnsi="Avenir Book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</w:p>
    <w:p w14:paraId="2F329705" w14:textId="77777777" w:rsidR="003677AD" w:rsidRPr="004F425C" w:rsidRDefault="008D56DA" w:rsidP="007B4482">
      <w:pPr>
        <w:jc w:val="center"/>
        <w:rPr>
          <w:rFonts w:asciiTheme="minorHAnsi" w:hAnsiTheme="minorHAnsi" w:cstheme="minorHAnsi"/>
          <w:lang w:val="fr-FR"/>
        </w:rPr>
      </w:pPr>
      <w:r w:rsidRPr="004F425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851ABF8" wp14:editId="403EF2FB">
                <wp:simplePos x="0" y="0"/>
                <wp:positionH relativeFrom="column">
                  <wp:posOffset>561975</wp:posOffset>
                </wp:positionH>
                <wp:positionV relativeFrom="paragraph">
                  <wp:posOffset>155135</wp:posOffset>
                </wp:positionV>
                <wp:extent cx="76200" cy="76200"/>
                <wp:effectExtent l="0" t="0" r="0" b="0"/>
                <wp:wrapNone/>
                <wp:docPr id="56" name="Diagrama de flujo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82BE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C3805" w14:textId="77777777" w:rsidR="00455E08" w:rsidRDefault="00455E08" w:rsidP="002C5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1ABF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56" o:spid="_x0000_s1050" type="#_x0000_t120" style="position:absolute;left:0;text-align:left;margin-left:44.25pt;margin-top:12.2pt;width:6pt;height: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VRWjgIAAH0FAAAOAAAAZHJzL2Uyb0RvYy54bWysVE1v2zAMvQ/YfxB0X50E6VdQp8jSdRhQ&#10;tMXaoWdFlmIBsqhJSuzs14+SbKfrhh2G5eBQIvlIPpG8uu4aTfbCeQWmpNOTCSXCcKiU2Zb02/Pt&#10;hwtKfGCmYhqMKOlBeHq9fP/uqrULMYMadCUcQRDjF60taR2CXRSF57VomD8BKwwqJbiGBTy6bVE5&#10;1iJ6o4vZZHJWtOAq64AL7/H2JivpMuFLKXh4kNKLQHRJMbeQvi59N/FbLK/YYuuYrRXv02D/kEXD&#10;lMGgI9QNC4zsnPoNqlHcgQcZTjg0BUipuEg1YDXTyZtqnmpmRaoFyfF2pMn/P1h+v3+yjw5paK1f&#10;eBRjFZ10TfzH/EiXyDqMZIkuEI6X52fIPyUcNVlEjOLoap0PnwU0JAollRradc1cWIMx+CrgEl1s&#10;f+dDdhwcYlwPWlW3Sut0cNvNWjuyZ/iGF7OPnzBsdvnFTJtobCC6ZXW8KY5lJSkctIh22nwVkqgK&#10;C5mlTFLHiTEO41yYMM2qmlUihz+d4G+IHns0eqS6E2BElhh/xO4BBssMMmDnLHv76CpSw47Ok78l&#10;lp1HjxQZTBidG2V6jt9UprGqPnK2H0jK1ESWQrfpkBukZh5N49UGqsOjIw7yBHnLbxU+7B3z4ZE5&#10;HBlsBVwD4QE/8a1LCr1ESQ3ux5/uoz12MmopaXEES+q/75gTlOgvBnv8cjqfx5lNh/np+QwP7rVm&#10;81pjds0asEOmuHAsT2K0D3oQpYPmBbfFKkZFFTMcY5eUBzcc1iGvBtw3XKxWyQzn1LJwZ54sj+CR&#10;6Niqz90Lc7bv7oBDcQ/DuLLFm7bOttHTwGoXQKrU80de+yfAGU+91O+juERen5PVcWsufwIAAP//&#10;AwBQSwMEFAAGAAgAAAAhABItUfHcAAAACAEAAA8AAABkcnMvZG93bnJldi54bWxMj8FuwjAQRO+V&#10;+AdrkXordiHQKM0GIaSq6qGHAh/gxNskIl5HtoH072tO7XF2RjNvy+1kB3ElH3rHCM8LBYK4cabn&#10;FuF0fHvKQYSo2ejBMSH8UIBtNXsodWHcjb/oeoitSCUcCo3QxTgWUoamI6vDwo3Eyft23uqYpG+l&#10;8fqWyu0gl0ptpNU9p4VOj7TvqDkfLhYh1tyf2/rzYy1fVu9ks5N0XiE+zqfdK4hIU/wLwx0/oUOV&#10;mGp3YRPEgJDn65REWGYZiLuvVDrUCKtNBrIq5f8Hql8AAAD//wMAUEsBAi0AFAAGAAgAAAAhALaD&#10;OJL+AAAA4QEAABMAAAAAAAAAAAAAAAAAAAAAAFtDb250ZW50X1R5cGVzXS54bWxQSwECLQAUAAYA&#10;CAAAACEAOP0h/9YAAACUAQAACwAAAAAAAAAAAAAAAAAvAQAAX3JlbHMvLnJlbHNQSwECLQAUAAYA&#10;CAAAACEApjlUVo4CAAB9BQAADgAAAAAAAAAAAAAAAAAuAgAAZHJzL2Uyb0RvYy54bWxQSwECLQAU&#10;AAYACAAAACEAEi1R8dwAAAAIAQAADwAAAAAAAAAAAAAAAADoBAAAZHJzL2Rvd25yZXYueG1sUEsF&#10;BgAAAAAEAAQA8wAAAPEFAAAAAA==&#10;" fillcolor="#82be00" stroked="f" strokeweight="2pt">
                <v:textbox>
                  <w:txbxContent>
                    <w:p w14:paraId="72AC3805" w14:textId="77777777" w:rsidR="00455E08" w:rsidRDefault="00455E08" w:rsidP="002C55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2D877A8" w14:textId="77777777" w:rsidR="003677AD" w:rsidRPr="004F425C" w:rsidRDefault="008D56DA" w:rsidP="007B4482">
      <w:pPr>
        <w:jc w:val="center"/>
        <w:rPr>
          <w:rFonts w:asciiTheme="minorHAnsi" w:hAnsiTheme="minorHAnsi" w:cstheme="minorHAnsi"/>
          <w:lang w:val="fr-FR"/>
        </w:rPr>
      </w:pPr>
      <w:r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9FC4F44" wp14:editId="6F79B380">
                <wp:simplePos x="0" y="0"/>
                <wp:positionH relativeFrom="column">
                  <wp:posOffset>34290</wp:posOffset>
                </wp:positionH>
                <wp:positionV relativeFrom="paragraph">
                  <wp:posOffset>4445</wp:posOffset>
                </wp:positionV>
                <wp:extent cx="1130300" cy="0"/>
                <wp:effectExtent l="565150" t="0" r="0" b="5778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130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2BE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B694B" id="Conector recto 52" o:spid="_x0000_s1026" style="position:absolute;rotation:-90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pt,.35pt" to="91.7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BNwwEAAOEDAAAOAAAAZHJzL2Uyb0RvYy54bWysU01v1DAQvSPxHyzf2SRbQFW02Uq0lAuC&#10;ikLvXme8sbA9lm022X/P2NlNK0AVQuQw8se8N/OeJ5uryRp2gBA1uo43q5ozcBJ77fYd//b19tUl&#10;ZzEJ1wuDDjp+hMivti9fbEbfwhoHND0ERiQutqPv+JCSb6sqygGsiCv04OhSYbAi0Tbsqz6Ikdit&#10;qdZ1/bYaMfQ+oIQY6fRmvuTbwq8UyPRZqQiJmY5Tb6nEUOIux2q7Ee0+CD9oeWpD/EMXVmhHRReq&#10;G5EE+xH0b1RWy4ARVVpJtBUqpSUUDaSmqX9Rcz8ID0ULmRP9YlP8f7Ty0+Ha3QWyYfSxjf4uZBWT&#10;CpYFJLfevK7zx5ky2j/QCxeV1DebionHxUSYEpN02DQX9UVGyPNdNRNmYh9i+gBoWV503GiX9YlW&#10;HD7GRE1Q6jklHxuXY0Sj+1ttTNmE/e7aBHYQ9KKX63fvqdQMfJJGNBlaPWoqq3Q0MNN+AcV0n7st&#10;5cu4wULbf29OnMZRZoYoKr+A6udBp9wMgzKCfwtcsktFdGkBWu0w/Klqms6tqjn/rHrWmmXvsD+W&#10;Fy520BwVm08znwf16b7AH//M7U8AAAD//wMAUEsDBBQABgAIAAAAIQDZ/Ear3wAAAAgBAAAPAAAA&#10;ZHJzL2Rvd25yZXYueG1sTI/BTsJAEIbvJr7DZky8GNhSCZbaKVFA4okENHpdumNb6c423S3Ut3f1&#10;oseZ+fLP92eLwTTiRJ2rLSNMxhEI4sLqmkuE15enUQLCecVaNZYJ4YscLPLLi0yl2p55R6e9L0UI&#10;YZcqhMr7NpXSFRUZ5ca2JQ63D9sZ5cPYlVJ36hzCTSPjKJpJo2oOHyrV0rKi4rjvDQKtt7ZfPbu3&#10;eLeKHpfrz837TbxBvL4aHu5BeBr8Hww/+kEd8uB0sD1rJxqE+XQaSIRRktyCCMDv4oCQzO9A5pn8&#10;XyD/BgAA//8DAFBLAQItABQABgAIAAAAIQC2gziS/gAAAOEBAAATAAAAAAAAAAAAAAAAAAAAAABb&#10;Q29udGVudF9UeXBlc10ueG1sUEsBAi0AFAAGAAgAAAAhADj9If/WAAAAlAEAAAsAAAAAAAAAAAAA&#10;AAAALwEAAF9yZWxzLy5yZWxzUEsBAi0AFAAGAAgAAAAhACLBYE3DAQAA4QMAAA4AAAAAAAAAAAAA&#10;AAAALgIAAGRycy9lMm9Eb2MueG1sUEsBAi0AFAAGAAgAAAAhANn8RqvfAAAACAEAAA8AAAAAAAAA&#10;AAAAAAAAHQQAAGRycy9kb3ducmV2LnhtbFBLBQYAAAAABAAEAPMAAAApBQAAAAA=&#10;" strokecolor="#82be00"/>
            </w:pict>
          </mc:Fallback>
        </mc:AlternateContent>
      </w:r>
    </w:p>
    <w:p w14:paraId="05733489" w14:textId="65E390E1" w:rsidR="003677AD" w:rsidRPr="004F425C" w:rsidRDefault="007C3EF5" w:rsidP="007B4482">
      <w:pPr>
        <w:jc w:val="center"/>
        <w:rPr>
          <w:rFonts w:asciiTheme="minorHAnsi" w:hAnsiTheme="minorHAnsi" w:cstheme="minorHAnsi"/>
          <w:lang w:val="fr-FR"/>
        </w:rPr>
      </w:pPr>
      <w:r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5A0A9D3" wp14:editId="46C6BF76">
                <wp:simplePos x="0" y="0"/>
                <wp:positionH relativeFrom="column">
                  <wp:posOffset>-638176</wp:posOffset>
                </wp:positionH>
                <wp:positionV relativeFrom="paragraph">
                  <wp:posOffset>121920</wp:posOffset>
                </wp:positionV>
                <wp:extent cx="978535" cy="413385"/>
                <wp:effectExtent l="0" t="0" r="0" b="5715"/>
                <wp:wrapNone/>
                <wp:docPr id="6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853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863D885" w14:textId="47CAE28A" w:rsidR="00885839" w:rsidRPr="00C113ED" w:rsidRDefault="00722BB2" w:rsidP="00885839">
                            <w:pPr>
                              <w:rPr>
                                <w:rFonts w:ascii="Avenir Book" w:hAnsi="Avenir Book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venir Book" w:hAnsi="Avenir Book" w:cstheme="minorHAnsi"/>
                                <w:sz w:val="18"/>
                                <w:szCs w:val="18"/>
                                <w:lang w:val="fr-FR"/>
                              </w:rPr>
                              <w:t>1998</w:t>
                            </w:r>
                            <w:r w:rsidR="007C3EF5">
                              <w:rPr>
                                <w:rFonts w:ascii="Avenir Book" w:hAnsi="Avenir Book" w:cstheme="minorHAnsi"/>
                                <w:sz w:val="18"/>
                                <w:szCs w:val="18"/>
                                <w:lang w:val="fr-FR"/>
                              </w:rPr>
                              <w:t>/1999</w:t>
                            </w:r>
                          </w:p>
                          <w:p w14:paraId="39763644" w14:textId="79BC50C3" w:rsidR="00DE16EF" w:rsidRPr="00C113ED" w:rsidRDefault="007C3EF5" w:rsidP="00D930A6">
                            <w:pPr>
                              <w:rPr>
                                <w:rFonts w:ascii="Avenir Book" w:hAnsi="Avenir Book" w:cstheme="minorHAnsi"/>
                                <w:lang w:val="fr-FR"/>
                              </w:rPr>
                            </w:pPr>
                            <w:r>
                              <w:rPr>
                                <w:rFonts w:ascii="Avenir Book" w:hAnsi="Avenir Book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Limoges</w:t>
                            </w:r>
                            <w:r w:rsidR="00885839" w:rsidRPr="00C113ED">
                              <w:rPr>
                                <w:rFonts w:ascii="Avenir Book" w:hAnsi="Avenir Book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>
                              <w:rPr>
                                <w:rFonts w:ascii="Avenir Book" w:hAnsi="Avenir Book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 xml:space="preserve">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0A9D3" id="_x0000_s1051" type="#_x0000_t202" style="position:absolute;left:0;text-align:left;margin-left:-50.25pt;margin-top:9.6pt;width:77.05pt;height:32.5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8g9JQIAAFEEAAAOAAAAZHJzL2Uyb0RvYy54bWysVEtv2zAMvg/YfxB0XxznsaZGnCJrkWFA&#10;0BZIi54VWYqNyaImKbGzXz9Kdh7rdhp2oSmSokh+Hz2/a2tFDsK6CnRO08GQEqE5FJXe5fT1ZfVp&#10;RonzTBdMgRY5PQpH7xYfP8wbk4kRlKAKYQkm0S5rTE5L702WJI6XomZuAEZodEqwNfN4tLuksKzB&#10;7LVKRsPh56QBWxgLXDiH1ofOSRcxv5SC+ycpnfBE5RRr81HaKLdBJos5y3aWmbLifRnsH6qoWaXx&#10;0XOqB+YZ2dvqj1R1xS04kH7AoU5AyoqL2AN2kw7fdbMpmRGxFxyOM+cxuf+Xlj8eNubZEt9+gRYB&#10;jE04swb+3eFsksa4rI8JM3WZw+jQaCttHb7YAsGLONvjeZ6i9YSj8fZmNh1PKeHomqTj8Wwa5p1c&#10;Lhvr/FcBNQlKTi3CFQtgh7XzXegpJLylYVUpFSFT+jcD5uwsImLe377UGzTfbltSFTkdxTKCaQvF&#10;EZu30PHCGb6qsJI1c/6ZWSQCtoXk9k8opIImp9BrlJRgf/7NHuIRH/RS0iCxcup+7JkVlKhvGpG7&#10;TSeTwMR4mExvRniw157ttUfv63tA7qa4RoZHNcR7dVKlhfoNd2AZXkUX0xzfzqk/qfe+ozvuEBfL&#10;ZQxC7hnm13pj+AnzMOeX9o1Z04PhEcVHOFGQZe8w6WI7EJZ7D7KKgF2m2pMHeRsh73csLMb1OUZd&#10;/gSLXwAAAP//AwBQSwMEFAAGAAgAAAAhAI6B7LPeAAAACQEAAA8AAABkcnMvZG93bnJldi54bWxM&#10;j8tuwjAQRfeV+g/WIHUHNo8gCHFQ1arbVqUFiZ2JhyQiHkexIenfd7oqy9E9uvdMth1cI27YhdqT&#10;hulEgUAqvK2p1PD99TZegQjRkDWNJ9TwgwG2+eNDZlLre/rE2y6WgksopEZDFWObShmKCp0JE98i&#10;cXb2nTORz66UtjM9l7tGzpRaSmdq4oXKtPhSYXHZXZ2G/fv5eFioj/LVJW3vByXJraXWT6PheQMi&#10;4hD/YfjTZ3XI2enkr2SDaDSMp0olzHKynoFgIpkvQZw0rBZzkHkm7z/IfwEAAP//AwBQSwECLQAU&#10;AAYACAAAACEAtoM4kv4AAADhAQAAEwAAAAAAAAAAAAAAAAAAAAAAW0NvbnRlbnRfVHlwZXNdLnht&#10;bFBLAQItABQABgAIAAAAIQA4/SH/1gAAAJQBAAALAAAAAAAAAAAAAAAAAC8BAABfcmVscy8ucmVs&#10;c1BLAQItABQABgAIAAAAIQDT/8g9JQIAAFEEAAAOAAAAAAAAAAAAAAAAAC4CAABkcnMvZTJvRG9j&#10;LnhtbFBLAQItABQABgAIAAAAIQCOgeyz3gAAAAkBAAAPAAAAAAAAAAAAAAAAAH8EAABkcnMvZG93&#10;bnJldi54bWxQSwUGAAAAAAQABADzAAAAigUAAAAA&#10;" filled="f" stroked="f">
                <v:textbox>
                  <w:txbxContent>
                    <w:p w14:paraId="4863D885" w14:textId="47CAE28A" w:rsidR="00885839" w:rsidRPr="00C113ED" w:rsidRDefault="00722BB2" w:rsidP="00885839">
                      <w:pPr>
                        <w:rPr>
                          <w:rFonts w:ascii="Avenir Book" w:hAnsi="Avenir Book" w:cstheme="minorHAnsi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venir Book" w:hAnsi="Avenir Book" w:cstheme="minorHAnsi"/>
                          <w:sz w:val="18"/>
                          <w:szCs w:val="18"/>
                          <w:lang w:val="fr-FR"/>
                        </w:rPr>
                        <w:t>1998</w:t>
                      </w:r>
                      <w:r w:rsidR="007C3EF5">
                        <w:rPr>
                          <w:rFonts w:ascii="Avenir Book" w:hAnsi="Avenir Book" w:cstheme="minorHAnsi"/>
                          <w:sz w:val="18"/>
                          <w:szCs w:val="18"/>
                          <w:lang w:val="fr-FR"/>
                        </w:rPr>
                        <w:t>/1999</w:t>
                      </w:r>
                    </w:p>
                    <w:p w14:paraId="39763644" w14:textId="79BC50C3" w:rsidR="00DE16EF" w:rsidRPr="00C113ED" w:rsidRDefault="007C3EF5" w:rsidP="00D930A6">
                      <w:pPr>
                        <w:rPr>
                          <w:rFonts w:ascii="Avenir Book" w:hAnsi="Avenir Book" w:cstheme="minorHAnsi"/>
                          <w:lang w:val="fr-FR"/>
                        </w:rPr>
                      </w:pPr>
                      <w:r>
                        <w:rPr>
                          <w:rFonts w:ascii="Avenir Book" w:hAnsi="Avenir Book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Limoges</w:t>
                      </w:r>
                      <w:r w:rsidR="00885839" w:rsidRPr="00C113ED">
                        <w:rPr>
                          <w:rFonts w:ascii="Avenir Book" w:hAnsi="Avenir Book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,</w:t>
                      </w:r>
                      <w:r>
                        <w:rPr>
                          <w:rFonts w:ascii="Avenir Book" w:hAnsi="Avenir Book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 xml:space="preserve"> France</w:t>
                      </w:r>
                    </w:p>
                  </w:txbxContent>
                </v:textbox>
              </v:shape>
            </w:pict>
          </mc:Fallback>
        </mc:AlternateContent>
      </w:r>
    </w:p>
    <w:p w14:paraId="2FB330B4" w14:textId="77777777" w:rsidR="003677AD" w:rsidRPr="004F425C" w:rsidRDefault="008D56DA" w:rsidP="007B4482">
      <w:pPr>
        <w:jc w:val="center"/>
        <w:rPr>
          <w:rFonts w:asciiTheme="minorHAnsi" w:hAnsiTheme="minorHAnsi" w:cstheme="minorHAnsi"/>
          <w:lang w:val="fr-FR"/>
        </w:rPr>
      </w:pPr>
      <w:r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AE82080" wp14:editId="263390AA">
                <wp:simplePos x="0" y="0"/>
                <wp:positionH relativeFrom="margin">
                  <wp:posOffset>3675380</wp:posOffset>
                </wp:positionH>
                <wp:positionV relativeFrom="paragraph">
                  <wp:posOffset>167200</wp:posOffset>
                </wp:positionV>
                <wp:extent cx="1084580" cy="241935"/>
                <wp:effectExtent l="0" t="0" r="7620" b="12065"/>
                <wp:wrapNone/>
                <wp:docPr id="8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458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62E8C" w14:textId="77777777" w:rsidR="007F4A4A" w:rsidRPr="008D56DA" w:rsidRDefault="00885839" w:rsidP="007F4A4A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="Avenir Black" w:hAnsi="Avenir Black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D56DA">
                              <w:rPr>
                                <w:rFonts w:ascii="Avenir Black" w:hAnsi="Avenir Black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INTÉRÊTS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82080" id="Rectangle 1045" o:spid="_x0000_s1052" style="position:absolute;left:0;text-align:left;margin-left:289.4pt;margin-top:13.15pt;width:85.4pt;height:19.0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c4e8AEAANADAAAOAAAAZHJzL2Uyb0RvYy54bWysU8Fu2zAMvQ/YPwi6L7aztsiMOEWRosOA&#10;rCuQDjvTshwbs0WNUmJnXz9KidOtuw27CBRFP/I9Pi9vx74TB02uRVPIbJZKoY3CqjW7Qn59fni3&#10;kMJ5MBV0aHQhj9rJ29XbN8vB5nqODXaVJsEgxuWDLWTjvc2TxKlG9+BmaLXhxxqpB89X2iUVwcDo&#10;fZfM0/QmGZAqS6i0c5y9Pz3KVcSva638l7p22ouukDybjyfFswxnslpCviOwTavOY8A/TNFDa7jp&#10;BeoePIg9tX9B9a0idFj7mcI+wbpulY4cmE2WvmKzbcDqyIXFcfYik/t/sOrxsLVPFEZ3doPquxMG&#10;1w2Ynb4jwqHRUHG7LAiVDNbllw/CxfGnohw+Y8Wrhb3HqMFYUx8AmZ0Yo9THi9R69EJxMksXV9cL&#10;3ojit/lV9uH9dWwB+fS1Jec/auxFCApJvMqIDoeN82EayKeS0MzgQ9t1cZ2d+SPBhSETpw8DB2+4&#10;3I/lKNqKm9+ExiFVYnVkPuxm7tcg/ZRiYGcU0v3YA2kpuk+GtQg2mgKagnIKzL5fI5stkwKMYpRC&#10;+ilc+5PzePUW/MZsrQqFYdpA5Xn8BmTPfD0r9YiTAyB/RftUe+J5x8LXbdTkhcaZMNsmSnW2ePDl&#10;7/dY9fIjrn4BAAD//wMAUEsDBBQABgAIAAAAIQAxXtvf4QAAAAkBAAAPAAAAZHJzL2Rvd25yZXYu&#10;eG1sTI/NTsMwEITvSLyDtUjcqEMJaRKyqSp+1B6hRSrc3GRJIux1FLtN4OkxJziOZjTzTbGcjBYn&#10;GlxnGeF6FoEgrmzdcYPwunu6SkE4r7hW2jIhfJGDZXl+Vqi8tiO/0GnrGxFK2OUKofW+z6V0VUtG&#10;uZntiYP3YQejfJBDI+tBjaHcaDmPokQa1XFYaFVP9y1Vn9ujQVin/eptY7/HRj++r/fP++xhl3nE&#10;y4tpdQfC0+T/wvCLH9ChDEwHe+TaCY1wu0gDukeYJzcgQmARZwmIA0ISxyDLQv5/UP4AAAD//wMA&#10;UEsBAi0AFAAGAAgAAAAhALaDOJL+AAAA4QEAABMAAAAAAAAAAAAAAAAAAAAAAFtDb250ZW50X1R5&#10;cGVzXS54bWxQSwECLQAUAAYACAAAACEAOP0h/9YAAACUAQAACwAAAAAAAAAAAAAAAAAvAQAAX3Jl&#10;bHMvLnJlbHNQSwECLQAUAAYACAAAACEA6pnOHvABAADQAwAADgAAAAAAAAAAAAAAAAAuAgAAZHJz&#10;L2Uyb0RvYy54bWxQSwECLQAUAAYACAAAACEAMV7b3+EAAAAJAQAADwAAAAAAAAAAAAAAAABKBAAA&#10;ZHJzL2Rvd25yZXYueG1sUEsFBgAAAAAEAAQA8wAAAFgFAAAAAA==&#10;" filled="f" stroked="f">
                <v:textbox inset="0,0,0,0">
                  <w:txbxContent>
                    <w:p w14:paraId="6CE62E8C" w14:textId="77777777" w:rsidR="007F4A4A" w:rsidRPr="008D56DA" w:rsidRDefault="00885839" w:rsidP="007F4A4A">
                      <w:pPr>
                        <w:pStyle w:val="Textedebulles"/>
                        <w:kinsoku w:val="0"/>
                        <w:overflowPunct w:val="0"/>
                        <w:textAlignment w:val="baseline"/>
                        <w:rPr>
                          <w:rFonts w:ascii="Avenir Black" w:hAnsi="Avenir Black" w:cs="Tahom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D56DA">
                        <w:rPr>
                          <w:rFonts w:ascii="Avenir Black" w:hAnsi="Avenir Black" w:cs="Tahoma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s-ES"/>
                        </w:rPr>
                        <w:t>INTÉRÊTS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F425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3418C25" wp14:editId="24AA3EBC">
                <wp:simplePos x="0" y="0"/>
                <wp:positionH relativeFrom="column">
                  <wp:posOffset>567055</wp:posOffset>
                </wp:positionH>
                <wp:positionV relativeFrom="paragraph">
                  <wp:posOffset>161681</wp:posOffset>
                </wp:positionV>
                <wp:extent cx="76200" cy="76200"/>
                <wp:effectExtent l="0" t="0" r="0" b="0"/>
                <wp:wrapNone/>
                <wp:docPr id="55" name="Diagrama de flujo: co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82BE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F003F" id="Diagrama de flujo: conector 55" o:spid="_x0000_s1026" type="#_x0000_t120" style="position:absolute;margin-left:44.65pt;margin-top:12.75pt;width:6pt;height: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OFbgwIAAGoFAAAOAAAAZHJzL2Uyb0RvYy54bWysVE1v2zAMvQ/YfxB0X50E/VpQp8jSdRhQ&#10;rMXaoWdFlmIDsqhRSpzs14+SbKfrhh2G5aBQJvlIPpG8ut63hu0U+gZsyacnE86UlVA1dlPyb0+3&#10;7y4580HYShiwquQH5fn14u2bq87N1QxqMJVCRiDWzztX8joENy8KL2vVCn8CTllSasBWBLripqhQ&#10;dITemmI2mZwXHWDlEKTynr7eZCVfJHytlQz3WnsVmCk55RbSielcx7NYXIn5BoWrG9mnIf4hi1Y0&#10;loKOUDciCLbF5jeotpEIHnQ4kdAWoHUjVaqBqplOXlXzWAunUi1EjncjTf7/wcovu0f3gERD5/zc&#10;kxir2Gts4z/lx/aJrMNIltoHJunjxTnxz5kkTRYJozi6OvThk4KWRaHk2kC3qgWGFVhLrwKY6BK7&#10;Ox+y4+AQ43owTXXbGJMuuFmvDLKdoDe8nH34SGGzyy9mxkZjC9Etq+OX4lhWksLBqGhn7FelWVNR&#10;IbOUSeo4NcYRUiobpllVi0rl8GcT+g3RY49Gj1R3AozImuKP2D3AYJlBBuycZW8fXVVq2NF58rfE&#10;svPokSKDDaNz29ie41eVGaqqj5ztB5IyNZGlNVSHB2QIeVy8k7cNveKd8OFBIM0HvTvNfLinIz5s&#10;yaGXOKsBf/zpe7SntiUtZx3NW8n9961AxZn5bKmh309PT+OApsvp2cWMLvhSs36psdt2BdQOU9ou&#10;TiYx2gcziBqhfabVsIxRSSWspNgllwGHyyrkPUDLRarlMpnRUDoR7uyjkxE8shr78mn/LND1rRxo&#10;Ar7AMJti/qqHs230tLDcBtBNavAjrz3fNNCpcfrlEzfGy3uyOq7IxU8AAAD//wMAUEsDBBQABgAI&#10;AAAAIQBcTN603AAAAAgBAAAPAAAAZHJzL2Rvd25yZXYueG1sTI/BTsMwEETvSP0Haytxo3YbQkvI&#10;pqoqIcSBA6Uf4MRLEjVeR7bbhr/HPcFxdkYzb8vtZAdxIR96xwjLhQJB3DjTc4tw/Hp92IAIUbPR&#10;g2NC+KEA22p2V+rCuCt/0uUQW5FKOBQaoYtxLKQMTUdWh4UbiZP37bzVMUnfSuP1NZXbQa6UepJW&#10;95wWOj3SvqPmdDhbhFhzf2rrj/dcrrM3so9H6bxCvJ9PuxcQkab4F4YbfkKHKjHV7swmiAFh85yl&#10;JMIqz0HcfLVMhxohW+cgq1L+f6D6BQAA//8DAFBLAQItABQABgAIAAAAIQC2gziS/gAAAOEBAAAT&#10;AAAAAAAAAAAAAAAAAAAAAABbQ29udGVudF9UeXBlc10ueG1sUEsBAi0AFAAGAAgAAAAhADj9If/W&#10;AAAAlAEAAAsAAAAAAAAAAAAAAAAALwEAAF9yZWxzLy5yZWxzUEsBAi0AFAAGAAgAAAAhAGvA4VuD&#10;AgAAagUAAA4AAAAAAAAAAAAAAAAALgIAAGRycy9lMm9Eb2MueG1sUEsBAi0AFAAGAAgAAAAhAFxM&#10;3rTcAAAACAEAAA8AAAAAAAAAAAAAAAAA3QQAAGRycy9kb3ducmV2LnhtbFBLBQYAAAAABAAEAPMA&#10;AADmBQAAAAA=&#10;" fillcolor="#82be00" stroked="f" strokeweight="2pt"/>
            </w:pict>
          </mc:Fallback>
        </mc:AlternateContent>
      </w:r>
    </w:p>
    <w:p w14:paraId="0860476E" w14:textId="77777777" w:rsidR="003677AD" w:rsidRPr="004F425C" w:rsidRDefault="003677AD" w:rsidP="007B4482">
      <w:pPr>
        <w:jc w:val="center"/>
        <w:rPr>
          <w:rFonts w:asciiTheme="minorHAnsi" w:hAnsiTheme="minorHAnsi" w:cstheme="minorHAnsi"/>
          <w:lang w:val="fr-FR"/>
        </w:rPr>
      </w:pPr>
    </w:p>
    <w:p w14:paraId="70A0F8DC" w14:textId="77777777" w:rsidR="003677AD" w:rsidRPr="004F425C" w:rsidRDefault="001C7E1C" w:rsidP="007B4482">
      <w:pPr>
        <w:jc w:val="center"/>
        <w:rPr>
          <w:rFonts w:asciiTheme="minorHAnsi" w:hAnsiTheme="minorHAnsi" w:cstheme="minorHAnsi"/>
          <w:lang w:val="fr-FR"/>
        </w:rPr>
      </w:pPr>
      <w:r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2357D3A" wp14:editId="4911E61F">
                <wp:simplePos x="0" y="0"/>
                <wp:positionH relativeFrom="column">
                  <wp:posOffset>3677920</wp:posOffset>
                </wp:positionH>
                <wp:positionV relativeFrom="paragraph">
                  <wp:posOffset>42622</wp:posOffset>
                </wp:positionV>
                <wp:extent cx="2280285" cy="0"/>
                <wp:effectExtent l="0" t="0" r="0" b="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6DDF0B" id="Conector recto 103" o:spid="_x0000_s1026" style="position:absolute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6pt,3.35pt" to="469.1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iksQEAAMgDAAAOAAAAZHJzL2Uyb0RvYy54bWysU9tu2zAMfR+wfxD0vsgxsCEw4vShRfcy&#10;dMUuH6BIVCxMN0hq7Pz9KCV2irUohmEvtEjxHPJQ9PZmsoYcISbtXU/Xq4YScMJL7Q49/fnj/sOG&#10;kpS5k9x4Bz09QaI3u/fvtmPooPWDNxIiQRKXujH0dMg5dIwlMYDlaeUDOLxUPlqe0Y0HJiMfkd0a&#10;1jbNJzb6KEP0AlLC6N35ku4qv1Ig8lelEmRieoq95Wpjtfti2W7Lu0PkYdDi0gb/hy4s1w6LLlR3&#10;PHPyFPULKqtF9MmrvBLeMq+UFlA1oJp184ea7wMPULXgcFJYxpT+H614ON66x4hjGEPqUniMRcWk&#10;oi1f7I9MdVinZVgwZSIw2Labpt18pETMd+wKDDHlz+AtKYeeGu2KDt7x45eUsRimziklbFyxyRst&#10;77Ux1SkbALcmkiPHt9sf1uWtEPcsC72CZNfW6ymfDJxZv4EiWmKz61q9btWVU/6aOY3DzAJRWH0B&#10;NW+DLrkFBnXT/ha4ZNeK3uUFaLXz8bWqeZpbVef8WfVZa5G99/JUH7KOA9elTuuy2mUfn/sVfv0B&#10;d78BAAD//wMAUEsDBBQABgAIAAAAIQAgA2ME2wAAAAcBAAAPAAAAZHJzL2Rvd25yZXYueG1sTI7B&#10;TsMwEETvSPyDtUjcqEMqmjbEqaBVjxyaIsFxGy9xRLyOYrcJfD2GSzmOZvTmFevJduJMg28dK7if&#10;JSCIa6dbbhS8HnZ3SxA+IGvsHJOCL/KwLq+vCsy1G3lP5yo0IkLY56jAhNDnUvrakEU/cz1x7D7c&#10;YDHEODRSDzhGuO1kmiQLabHl+GCwp42h+rM6WQXZ5rD9fq5T5O1ub8a0cm/Zy7tStzfT0yOIQFO4&#10;jOFXP6pDGZ2O7sTai07BQ7ZK41TBIgMR+9V8OQdx/MuyLOR///IHAAD//wMAUEsBAi0AFAAGAAgA&#10;AAAhALaDOJL+AAAA4QEAABMAAAAAAAAAAAAAAAAAAAAAAFtDb250ZW50X1R5cGVzXS54bWxQSwEC&#10;LQAUAAYACAAAACEAOP0h/9YAAACUAQAACwAAAAAAAAAAAAAAAAAvAQAAX3JlbHMvLnJlbHNQSwEC&#10;LQAUAAYACAAAACEAkpCIpLEBAADIAwAADgAAAAAAAAAAAAAAAAAuAgAAZHJzL2Uyb0RvYy54bWxQ&#10;SwECLQAUAAYACAAAACEAIANjBNsAAAAHAQAADwAAAAAAAAAAAAAAAAALBAAAZHJzL2Rvd25yZXYu&#10;eG1sUEsFBgAAAAAEAAQA8wAAABMFAAAAAA==&#10;" strokecolor="white [3212]"/>
            </w:pict>
          </mc:Fallback>
        </mc:AlternateContent>
      </w:r>
      <w:r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EB61B1D" wp14:editId="3B3AF7EF">
                <wp:simplePos x="0" y="0"/>
                <wp:positionH relativeFrom="margin">
                  <wp:posOffset>3266440</wp:posOffset>
                </wp:positionH>
                <wp:positionV relativeFrom="paragraph">
                  <wp:posOffset>144193</wp:posOffset>
                </wp:positionV>
                <wp:extent cx="2865755" cy="1343025"/>
                <wp:effectExtent l="0" t="0" r="10795" b="9525"/>
                <wp:wrapNone/>
                <wp:docPr id="8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5755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B6B99" w14:textId="77777777" w:rsidR="008D3D9E" w:rsidRPr="00C113ED" w:rsidRDefault="008D3D9E" w:rsidP="008D3D9E">
                            <w:pPr>
                              <w:pStyle w:val="Textedebulles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Avenir Book" w:hAnsi="Avenir Book" w:cs="Tahoma"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 w:rsidRPr="00C113ED">
                              <w:rPr>
                                <w:rFonts w:ascii="Avenir Book" w:hAnsi="Avenir Book" w:cs="Tahoma"/>
                                <w:color w:val="FFFFFF" w:themeColor="background1"/>
                                <w:kern w:val="24"/>
                                <w:lang w:val="fr-FR"/>
                              </w:rPr>
                              <w:t>Voyages : Asie (Chine, Thaïlande et Japon) et autres (Brésil, Espagne et Angleterre).</w:t>
                            </w:r>
                          </w:p>
                          <w:p w14:paraId="081BA274" w14:textId="77777777" w:rsidR="008D3D9E" w:rsidRPr="00C113ED" w:rsidRDefault="008D3D9E" w:rsidP="008D3D9E">
                            <w:pPr>
                              <w:pStyle w:val="Textedebulles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Avenir Book" w:hAnsi="Avenir Book" w:cs="Tahoma"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 w:rsidRPr="00C113ED">
                              <w:rPr>
                                <w:rFonts w:ascii="Avenir Book" w:hAnsi="Avenir Book" w:cs="Tahoma"/>
                                <w:color w:val="FFFFFF" w:themeColor="background1"/>
                                <w:kern w:val="24"/>
                                <w:lang w:val="fr-FR"/>
                              </w:rPr>
                              <w:t>Sports : Pratique régulière du judo en compétition depuis mes 10 ans.</w:t>
                            </w:r>
                          </w:p>
                          <w:p w14:paraId="2733F5C3" w14:textId="77777777" w:rsidR="007F4A4A" w:rsidRPr="00C113ED" w:rsidRDefault="008D3D9E" w:rsidP="008D3D9E">
                            <w:pPr>
                              <w:pStyle w:val="Textedebulles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Avenir Book" w:hAnsi="Avenir Book" w:cs="Tahoma"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 w:rsidRPr="00C113ED">
                              <w:rPr>
                                <w:rFonts w:ascii="Avenir Book" w:hAnsi="Avenir Book" w:cs="Tahoma"/>
                                <w:color w:val="FFFFFF" w:themeColor="background1"/>
                                <w:kern w:val="24"/>
                                <w:lang w:val="fr-FR"/>
                              </w:rPr>
                              <w:t>Création d’un blog personnel.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61B1D" id="_x0000_s1053" style="position:absolute;left:0;text-align:left;margin-left:257.2pt;margin-top:11.35pt;width:225.65pt;height:105.7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lxo8gEAANEDAAAOAAAAZHJzL2Uyb0RvYy54bWysU8Fu2zAMvQ/YPwi6L7bTpS2MOEWRosOA&#10;rBuQDjvTshwbs0WNUmJnXz9KidOtuw27CBRFPfI9PS3vxr4TB02uRVPIbJZKoY3CqjW7Qn59fnx3&#10;K4XzYCro0OhCHrWTd6u3b5aDzfUcG+wqTYJBjMsHW8jGe5sniVON7sHN0GrDhzVSD563tEsqgoHR&#10;+y6Zp+l1MiBVllBp5zj7cDqUq4hf11r5z3XttBddIXk2H1eKaxnWZLWEfEdgm1adx4B/mKKH1nDT&#10;C9QDeBB7av+C6ltF6LD2M4V9gnXdKh05MJssfcVm24DVkQuL4+xFJvf/YNXTYWu/UBjd2Q2q704Y&#10;XDdgdvqeCIdGQ8XtsiBUMliXXy6EjeOrohw+YcVPC3uPUYOxpj4AMjsxRqmPF6n16IXi5Pz2enGz&#10;WEih+Cy7en+VzhexB+TTdUvOf9DYixAUkvgtIzwcNs6HcSCfSkI3g49t18X37MwfCS4MmTh+mDiY&#10;w+V+LEfRVjzKTWgcUiVWRybEduZ+DdJPKQa2RiHdjz2QlqL7aFiM4KMpoCkop8Ds+zWy2zIpwChG&#10;KaSfwrU/WY/f3oLfmK1VoTBMG6g8j9+A7JmvZ6mecLIA5K9on2pPPO9Z+bqNmrzQOBNm30Spzh4P&#10;xvx9H6tefuLqFwAAAP//AwBQSwMEFAAGAAgAAAAhAPdGVdPhAAAACgEAAA8AAABkcnMvZG93bnJl&#10;di54bWxMj8tOwzAQRfdI/IM1SOyo05CWJsSpKh4qS2grtezcZEgi7HEUu03g6xlWsJvH0Z0z+XK0&#10;Rpyx960jBdNJBAKpdFVLtYLd9vlmAcIHTZU2jlDBF3pYFpcXuc4qN9AbnjehFhxCPtMKmhC6TEpf&#10;Nmi1n7gOiXcfrrc6cNvXsur1wOHWyDiK5tLqlvhCozt8aLD83JysgvWiWx1e3PdQm6f39f51nz5u&#10;06DU9dW4ugcRcAx/MPzqszoU7HR0J6q8MApm0yRhVEEc34FgIJ3PuDjy4DaJQRa5/P9C8QMAAP//&#10;AwBQSwECLQAUAAYACAAAACEAtoM4kv4AAADhAQAAEwAAAAAAAAAAAAAAAAAAAAAAW0NvbnRlbnRf&#10;VHlwZXNdLnhtbFBLAQItABQABgAIAAAAIQA4/SH/1gAAAJQBAAALAAAAAAAAAAAAAAAAAC8BAABf&#10;cmVscy8ucmVsc1BLAQItABQABgAIAAAAIQCf1lxo8gEAANEDAAAOAAAAAAAAAAAAAAAAAC4CAABk&#10;cnMvZTJvRG9jLnhtbFBLAQItABQABgAIAAAAIQD3RlXT4QAAAAoBAAAPAAAAAAAAAAAAAAAAAEwE&#10;AABkcnMvZG93bnJldi54bWxQSwUGAAAAAAQABADzAAAAWgUAAAAA&#10;" filled="f" stroked="f">
                <v:textbox inset="0,0,0,0">
                  <w:txbxContent>
                    <w:p w14:paraId="43BB6B99" w14:textId="77777777" w:rsidR="008D3D9E" w:rsidRPr="00C113ED" w:rsidRDefault="008D3D9E" w:rsidP="008D3D9E">
                      <w:pPr>
                        <w:pStyle w:val="Textedebulles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Avenir Book" w:hAnsi="Avenir Book" w:cs="Tahoma"/>
                          <w:color w:val="FFFFFF" w:themeColor="background1"/>
                          <w:kern w:val="24"/>
                          <w:lang w:val="fr-FR"/>
                        </w:rPr>
                      </w:pPr>
                      <w:r w:rsidRPr="00C113ED">
                        <w:rPr>
                          <w:rFonts w:ascii="Avenir Book" w:hAnsi="Avenir Book" w:cs="Tahoma"/>
                          <w:color w:val="FFFFFF" w:themeColor="background1"/>
                          <w:kern w:val="24"/>
                          <w:lang w:val="fr-FR"/>
                        </w:rPr>
                        <w:t>Voyages : Asie (Chine, Thaïlande et Japon) et autres (Brésil, Espagne et Angleterre).</w:t>
                      </w:r>
                    </w:p>
                    <w:p w14:paraId="081BA274" w14:textId="77777777" w:rsidR="008D3D9E" w:rsidRPr="00C113ED" w:rsidRDefault="008D3D9E" w:rsidP="008D3D9E">
                      <w:pPr>
                        <w:pStyle w:val="Textedebulles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Avenir Book" w:hAnsi="Avenir Book" w:cs="Tahoma"/>
                          <w:color w:val="FFFFFF" w:themeColor="background1"/>
                          <w:kern w:val="24"/>
                          <w:lang w:val="fr-FR"/>
                        </w:rPr>
                      </w:pPr>
                      <w:r w:rsidRPr="00C113ED">
                        <w:rPr>
                          <w:rFonts w:ascii="Avenir Book" w:hAnsi="Avenir Book" w:cs="Tahoma"/>
                          <w:color w:val="FFFFFF" w:themeColor="background1"/>
                          <w:kern w:val="24"/>
                          <w:lang w:val="fr-FR"/>
                        </w:rPr>
                        <w:t>Sports : Pratique régulière du judo en compétition depuis mes 10 ans.</w:t>
                      </w:r>
                    </w:p>
                    <w:p w14:paraId="2733F5C3" w14:textId="77777777" w:rsidR="007F4A4A" w:rsidRPr="00C113ED" w:rsidRDefault="008D3D9E" w:rsidP="008D3D9E">
                      <w:pPr>
                        <w:pStyle w:val="Textedebulles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Avenir Book" w:hAnsi="Avenir Book" w:cs="Tahoma"/>
                          <w:color w:val="FFFFFF" w:themeColor="background1"/>
                          <w:kern w:val="24"/>
                          <w:lang w:val="fr-FR"/>
                        </w:rPr>
                      </w:pPr>
                      <w:r w:rsidRPr="00C113ED">
                        <w:rPr>
                          <w:rFonts w:ascii="Avenir Book" w:hAnsi="Avenir Book" w:cs="Tahoma"/>
                          <w:color w:val="FFFFFF" w:themeColor="background1"/>
                          <w:kern w:val="24"/>
                          <w:lang w:val="fr-FR"/>
                        </w:rPr>
                        <w:t>Création d’un blog personnel.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6DFAD8" w14:textId="77777777" w:rsidR="006D2D94" w:rsidRDefault="006D2D94" w:rsidP="007B4482">
      <w:pPr>
        <w:jc w:val="center"/>
        <w:rPr>
          <w:rFonts w:asciiTheme="minorHAnsi" w:hAnsiTheme="minorHAnsi" w:cstheme="minorHAnsi"/>
          <w:lang w:val="fr-FR"/>
        </w:rPr>
      </w:pPr>
    </w:p>
    <w:p w14:paraId="6A780F13" w14:textId="31245217" w:rsidR="003677AD" w:rsidRPr="004F425C" w:rsidRDefault="008D56DA" w:rsidP="007B4482">
      <w:pPr>
        <w:jc w:val="center"/>
        <w:rPr>
          <w:rFonts w:asciiTheme="minorHAnsi" w:hAnsiTheme="minorHAnsi" w:cstheme="minorHAnsi"/>
          <w:lang w:val="fr-FR"/>
        </w:rPr>
      </w:pPr>
      <w:r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04661D7" wp14:editId="07246307">
                <wp:simplePos x="0" y="0"/>
                <wp:positionH relativeFrom="margin">
                  <wp:posOffset>-522605</wp:posOffset>
                </wp:positionH>
                <wp:positionV relativeFrom="paragraph">
                  <wp:posOffset>231140</wp:posOffset>
                </wp:positionV>
                <wp:extent cx="2343785" cy="225425"/>
                <wp:effectExtent l="0" t="0" r="18415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340F7" w14:textId="77777777" w:rsidR="00DE16EF" w:rsidRPr="00FB6449" w:rsidRDefault="00885839" w:rsidP="00DE16EF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b/>
                                <w:bCs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661D7" id="_x0000_s1054" style="position:absolute;left:0;text-align:left;margin-left:-41.15pt;margin-top:18.2pt;width:184.55pt;height:17.7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VLl8AEAANADAAAOAAAAZHJzL2Uyb0RvYy54bWysU8Fu2zAMvQ/YPwi6L07cZguMOEWRosOA&#10;rCuQDj3Tshwbs0WNUmJnXz9KidOtvQ27CBRFPfI9PS1vhq4VB02uQZPL2WQqhTYKy8bscvn96f7D&#10;QgrnwZTQotG5PGonb1bv3y17m+kUa2xLTYJBjMt6m8vae5sliVO17sBN0GrDhxVSB563tEtKgp7R&#10;uzZJp9OPSY9UWkKlnePs3elQriJ+VWnlv1WV0160ueTZfFwprkVYk9USsh2BrRt1HgP+YYoOGsNN&#10;L1B34EHsqXkD1TWK0GHlJwq7BKuqUTpyYDaz6Ss22xqsjlxYHGcvMrn/B6seDlv7SGF0Zzeofjhh&#10;cF2D2elbIuxrDSW3mwWhkt667HIhbBxfFUX/FUt+Wth7jBoMFXUBkNmJIUp9vEitBy8UJ9Or66tP&#10;i7kUis/SdH6dzmMLyMbblpz/rLETIcgl8VNGdDhsnA/TQDaWhGYG75u2jc/Zmr8SXBgycfowcPCG&#10;y/xQDKIpufkiNA6pAssj82E3c78a6ZcUPTsjl+7nHkhL0X4xrEWw0RjQGBRjYPbdGtlsMynAKEbJ&#10;pR/DtT85j5/egt+YrVWhMEwbqDwNz0D2zNezUg84OgCyV7RPtSeetyx81URNXmicCbNtolRniwdf&#10;/rmPVS8fcfUbAAD//wMAUEsDBBQABgAIAAAAIQA9e+uK4QAAAAkBAAAPAAAAZHJzL2Rvd25yZXYu&#10;eG1sTI/LTsMwEEX3SPyDNUjsWqcpCknIpKp4qCxLi1TYubFJIuJxFLtN4OsZVrAczdG95xaryXbi&#10;bAbfOkJYzCMQhiqnW6oRXvdPsxSED4q06hwZhC/jYVVeXhQq126kF3PehVpwCPlcITQh9LmUvmqM&#10;VX7uekP8+3CDVYHPoZZ6UCOH207GUZRIq1rihkb15r4x1efuZBE2ab9+e3bfY909vm8O20P2sM8C&#10;4vXVtL4DEcwU/mD41Wd1KNnp6E6kvegQZmm8ZBRhmdyAYCBOE95yRLhdZCDLQv5fUP4AAAD//wMA&#10;UEsBAi0AFAAGAAgAAAAhALaDOJL+AAAA4QEAABMAAAAAAAAAAAAAAAAAAAAAAFtDb250ZW50X1R5&#10;cGVzXS54bWxQSwECLQAUAAYACAAAACEAOP0h/9YAAACUAQAACwAAAAAAAAAAAAAAAAAvAQAAX3Jl&#10;bHMvLnJlbHNQSwECLQAUAAYACAAAACEA10VS5fABAADQAwAADgAAAAAAAAAAAAAAAAAuAgAAZHJz&#10;L2Uyb0RvYy54bWxQSwECLQAUAAYACAAAACEAPXvriuEAAAAJAQAADwAAAAAAAAAAAAAAAABKBAAA&#10;ZHJzL2Rvd25yZXYueG1sUEsFBgAAAAAEAAQA8wAAAFgFAAAAAA==&#10;" filled="f" stroked="f">
                <v:textbox inset="0,0,0,0">
                  <w:txbxContent>
                    <w:p w14:paraId="24F340F7" w14:textId="77777777" w:rsidR="00DE16EF" w:rsidRPr="00FB6449" w:rsidRDefault="00885839" w:rsidP="00DE16EF">
                      <w:pPr>
                        <w:pStyle w:val="Textedebulles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Theme="minorHAnsi" w:hAnsiTheme="minorHAnsi" w:cs="Tahoma"/>
                          <w:b/>
                          <w:bCs/>
                          <w:kern w:val="24"/>
                          <w:sz w:val="28"/>
                          <w:szCs w:val="28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E72F2F" w14:textId="77777777" w:rsidR="003677AD" w:rsidRPr="004F425C" w:rsidRDefault="003677AD" w:rsidP="007B4482">
      <w:pPr>
        <w:jc w:val="center"/>
        <w:rPr>
          <w:rFonts w:asciiTheme="minorHAnsi" w:hAnsiTheme="minorHAnsi" w:cstheme="minorHAnsi"/>
          <w:lang w:val="fr-FR"/>
        </w:rPr>
      </w:pPr>
    </w:p>
    <w:p w14:paraId="3209EB67" w14:textId="4A9506D9" w:rsidR="003677AD" w:rsidRPr="004F425C" w:rsidRDefault="005602A9" w:rsidP="007B4482">
      <w:pPr>
        <w:jc w:val="center"/>
        <w:rPr>
          <w:rFonts w:asciiTheme="minorHAnsi" w:hAnsiTheme="minorHAnsi" w:cstheme="minorHAnsi"/>
          <w:lang w:val="fr-FR"/>
        </w:rPr>
      </w:pPr>
      <w:r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B259D3E" wp14:editId="7C34048E">
                <wp:simplePos x="0" y="0"/>
                <wp:positionH relativeFrom="column">
                  <wp:posOffset>-487045</wp:posOffset>
                </wp:positionH>
                <wp:positionV relativeFrom="paragraph">
                  <wp:posOffset>397510</wp:posOffset>
                </wp:positionV>
                <wp:extent cx="563880" cy="190500"/>
                <wp:effectExtent l="0" t="0" r="7620" b="0"/>
                <wp:wrapNone/>
                <wp:docPr id="3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D5B75" w14:textId="77777777" w:rsidR="00FD73D4" w:rsidRPr="00C113ED" w:rsidRDefault="00FD73D4" w:rsidP="00FD73D4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="Avenir Book" w:hAnsi="Avenir Book" w:cs="Tahoma"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venir Book" w:hAnsi="Avenir Book" w:cs="Tahoma"/>
                                <w:color w:val="000000" w:themeColor="text1"/>
                                <w:kern w:val="24"/>
                                <w:lang w:val="es-ES"/>
                              </w:rPr>
                              <w:t>Anglais</w:t>
                            </w:r>
                            <w:proofErr w:type="spellEnd"/>
                          </w:p>
                          <w:p w14:paraId="04515B58" w14:textId="452ADEAD" w:rsidR="001C7E1C" w:rsidRPr="00C113ED" w:rsidRDefault="001C7E1C" w:rsidP="00DE16EF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="Avenir Book" w:hAnsi="Avenir Book" w:cs="Tahoma"/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59D3E" id="_x0000_s1055" style="position:absolute;left:0;text-align:left;margin-left:-38.35pt;margin-top:31.3pt;width:44.4pt;height:1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hP18AEAAM8DAAAOAAAAZHJzL2Uyb0RvYy54bWysU8Fu2zAMvQ/YPwi6L7YztEiNOEWRosOA&#10;rBuQDjvTshwbtUWNUmJnXz9KidOtuw29CBRFPfE9Pi1vx74TB02uRVPIbJZKoY3CqjW7Qn5/eviw&#10;kMJ5MBV0aHQhj9rJ29X7d8vB5nqODXaVJsEgxuWDLWTjvc2TxKlG9+BmaLXhwxqpB89b2iUVwcDo&#10;fZfM0/Q6GZAqS6i0c5y9Px3KVcSva63817p22ouukNybjyvFtQxrslpCviOwTavObcB/dNFDa/jR&#10;C9Q9eBB7av+B6ltF6LD2M4V9gnXdKh05MJssfcVm24DVkQuL4+xFJvd2sOrxsLXfKLTu7AbVsxMG&#10;1w2Ynb4jwqHRUPFzWRAqGazLLxfCxvFVUQ5fsOLRwt5j1GCsqQ+AzE6MUerjRWo9eqE4eXX9cbHg&#10;gSg+ym7SqzSOIoF8umzJ+U8aexGCQhJPMoLDYeN8aAbyqSS8ZfCh7bo4zc78leDCkInNh36DNVzu&#10;x3IUbVXI+U2gFlIlVkemw2bm9xqkX1IMbIxCup97IC1F99mwFMFFU0BTUE6B2fdrZK9lUoBRjFJI&#10;P4VrfzIeT96C35itVaEwdBuoPI0/gOyZr2ehHnEyAOSvaJ9qTzzvWPe6jZq80DgTZtdEqc4OD7b8&#10;cx+rXv7h6jcAAAD//wMAUEsDBBQABgAIAAAAIQCPcgIs3gAAAAgBAAAPAAAAZHJzL2Rvd25yZXYu&#10;eG1sTI/LTsMwEEX3SPyDNUjsWqdZpE3IpKp4qCyhRSrs3HhIIuxxFLtN4OtxV7C8mqN7z5TryRpx&#10;psF3jhEW8wQEce10xw3C2/5ptgLhg2KtjGNC+CYP6+r6qlSFdiO/0nkXGhFL2BcKoQ2hL6T0dUtW&#10;+bnriePt0w1WhRiHRupBjbHcGpkmSSat6jgutKqn+5bqr93JImxX/eb92f2MjXn82B5eDvnDPg+I&#10;tzfT5g5EoCn8wXDRj+pQRaejO7H2wiDMltkyoghZmoG4AOkCxBEhj1lWpfz/QPULAAD//wMAUEsB&#10;Ai0AFAAGAAgAAAAhALaDOJL+AAAA4QEAABMAAAAAAAAAAAAAAAAAAAAAAFtDb250ZW50X1R5cGVz&#10;XS54bWxQSwECLQAUAAYACAAAACEAOP0h/9YAAACUAQAACwAAAAAAAAAAAAAAAAAvAQAAX3JlbHMv&#10;LnJlbHNQSwECLQAUAAYACAAAACEA5+YT9fABAADPAwAADgAAAAAAAAAAAAAAAAAuAgAAZHJzL2Uy&#10;b0RvYy54bWxQSwECLQAUAAYACAAAACEAj3ICLN4AAAAIAQAADwAAAAAAAAAAAAAAAABKBAAAZHJz&#10;L2Rvd25yZXYueG1sUEsFBgAAAAAEAAQA8wAAAFUFAAAAAA==&#10;" filled="f" stroked="f">
                <v:textbox inset="0,0,0,0">
                  <w:txbxContent>
                    <w:p w14:paraId="18AD5B75" w14:textId="77777777" w:rsidR="00FD73D4" w:rsidRPr="00C113ED" w:rsidRDefault="00FD73D4" w:rsidP="00FD73D4">
                      <w:pPr>
                        <w:pStyle w:val="Textedebulles"/>
                        <w:kinsoku w:val="0"/>
                        <w:overflowPunct w:val="0"/>
                        <w:textAlignment w:val="baseline"/>
                        <w:rPr>
                          <w:rFonts w:ascii="Avenir Book" w:hAnsi="Avenir Book" w:cs="Tahoma"/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venir Book" w:hAnsi="Avenir Book" w:cs="Tahoma"/>
                          <w:color w:val="000000" w:themeColor="text1"/>
                          <w:kern w:val="24"/>
                          <w:lang w:val="es-ES"/>
                        </w:rPr>
                        <w:t>Anglais</w:t>
                      </w:r>
                      <w:proofErr w:type="spellEnd"/>
                    </w:p>
                    <w:p w14:paraId="04515B58" w14:textId="452ADEAD" w:rsidR="001C7E1C" w:rsidRPr="00C113ED" w:rsidRDefault="001C7E1C" w:rsidP="00DE16EF">
                      <w:pPr>
                        <w:pStyle w:val="Textedebulles"/>
                        <w:kinsoku w:val="0"/>
                        <w:overflowPunct w:val="0"/>
                        <w:textAlignment w:val="baseline"/>
                        <w:rPr>
                          <w:rFonts w:ascii="Avenir Book" w:hAnsi="Avenir Book" w:cs="Tahoma"/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F425C">
        <w:rPr>
          <w:rFonts w:asciiTheme="minorHAnsi" w:hAnsiTheme="minorHAnsi" w:cstheme="minorHAnsi"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FBD3722" wp14:editId="6D1F45D7">
                <wp:simplePos x="0" y="0"/>
                <wp:positionH relativeFrom="column">
                  <wp:posOffset>-487045</wp:posOffset>
                </wp:positionH>
                <wp:positionV relativeFrom="paragraph">
                  <wp:posOffset>181610</wp:posOffset>
                </wp:positionV>
                <wp:extent cx="563880" cy="190500"/>
                <wp:effectExtent l="0" t="0" r="7620" b="0"/>
                <wp:wrapNone/>
                <wp:docPr id="6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25F5A" w14:textId="77777777" w:rsidR="00DE16EF" w:rsidRPr="00C113ED" w:rsidRDefault="003728B1" w:rsidP="00DE16EF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="Avenir Book" w:hAnsi="Avenir Book" w:cs="Tahoma"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C113ED">
                              <w:rPr>
                                <w:rFonts w:ascii="Avenir Book" w:hAnsi="Avenir Book" w:cs="Tahoma"/>
                                <w:color w:val="000000" w:themeColor="text1"/>
                                <w:lang w:val="es-ES"/>
                              </w:rPr>
                              <w:t>Français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D3722" id="_x0000_s1056" style="position:absolute;left:0;text-align:left;margin-left:-38.35pt;margin-top:14.3pt;width:44.4pt;height: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uN7wEAAM8DAAAOAAAAZHJzL2Uyb0RvYy54bWysU8Fu2zAMvQ/YPwi6L7ZbtMiMOEWRosOA&#10;rBuQDjszshQbs0WNUmJnXz9KidOtuw27CBRFP/I9Pi/uxr4TB02+RVvJYpZLoa3CurW7Sn59fnw3&#10;l8IHsDV0aHUlj9rLu+XbN4vBlfoKG+xqTYJBrC8HV8kmBFdmmVeN7sHP0GnLjwaph8BX2mU1wcDo&#10;fZdd5fltNiDVjlBp7zn7cHqUy4RvjFbhszFeB9FVkmcL6aR0buOZLRdQ7ghc06rzGPAPU/TQWm56&#10;gXqAAGJP7V9QfasIPZowU9hnaEyrdOLAbIr8FZtNA04nLiyOdxeZ/P+DVU+HjftCcXTv1qi+e2Fx&#10;1YDd6XsiHBoNNbcrolDZ4Hx5+SBePH8qtsMnrHm1sA+YNBgN9RGQ2YkxSX28SK3HIBQnb26v53Ne&#10;iOKn4n1+k6dVZFBOHzvy4YPGXsSgksSbTOBwWPsQh4FyKom9LD62XZe22dk/ElwYM2n4OG+0hi/D&#10;uB1FW1fyOjWOqS3WR6bDZuZ+DdJPKQY2RiX9jz2QlqL7aFmK6KIpoCnYToHd9ytkrxVSgFWMUskw&#10;hatwMh5v3kFY241TsTBOG6k8j9+A3JlvYKGecDIAlK9on2pPPO9Zd9MmTV5onAmza5JUZ4dHW/5+&#10;T1Uv/+HyFwAAAP//AwBQSwMEFAAGAAgAAAAhAIaXf6PfAAAACAEAAA8AAABkcnMvZG93bnJldi54&#10;bWxMj8tuwjAQRfeV+g/WVOoOHCI1hJAJQn2ILgtUouxMPE2ixuMoNiTt19es2uXVHN17Jl+NphUX&#10;6l1jGWE2jUAQl1Y3XCG8718mKQjnFWvVWiaEb3KwKm5vcpVpO/CWLjtfiVDCLlMItfddJqUrazLK&#10;TW1HHG6ftjfKh9hXUvdqCOWmlXEUJdKohsNCrTp6rKn82p0Nwibt1h+v9meo2ufj5vB2WDztFx7x&#10;/m5cL0F4Gv0fDFf9oA5FcDrZM2snWoTJPJkHFCFOExBXIJ6BOCE8hCyLXP5/oPgFAAD//wMAUEsB&#10;Ai0AFAAGAAgAAAAhALaDOJL+AAAA4QEAABMAAAAAAAAAAAAAAAAAAAAAAFtDb250ZW50X1R5cGVz&#10;XS54bWxQSwECLQAUAAYACAAAACEAOP0h/9YAAACUAQAACwAAAAAAAAAAAAAAAAAvAQAAX3JlbHMv&#10;LnJlbHNQSwECLQAUAAYACAAAACEAxLxrje8BAADPAwAADgAAAAAAAAAAAAAAAAAuAgAAZHJzL2Uy&#10;b0RvYy54bWxQSwECLQAUAAYACAAAACEAhpd/o98AAAAIAQAADwAAAAAAAAAAAAAAAABJBAAAZHJz&#10;L2Rvd25yZXYueG1sUEsFBgAAAAAEAAQA8wAAAFUFAAAAAA==&#10;" filled="f" stroked="f">
                <v:textbox inset="0,0,0,0">
                  <w:txbxContent>
                    <w:p w14:paraId="06F25F5A" w14:textId="77777777" w:rsidR="00DE16EF" w:rsidRPr="00C113ED" w:rsidRDefault="003728B1" w:rsidP="00DE16EF">
                      <w:pPr>
                        <w:pStyle w:val="Textedebulles"/>
                        <w:kinsoku w:val="0"/>
                        <w:overflowPunct w:val="0"/>
                        <w:textAlignment w:val="baseline"/>
                        <w:rPr>
                          <w:rFonts w:ascii="Avenir Book" w:hAnsi="Avenir Book" w:cs="Tahoma"/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C113ED">
                        <w:rPr>
                          <w:rFonts w:ascii="Avenir Book" w:hAnsi="Avenir Book" w:cs="Tahoma"/>
                          <w:color w:val="000000" w:themeColor="text1"/>
                          <w:lang w:val="es-ES"/>
                        </w:rPr>
                        <w:t>Français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338203B" wp14:editId="70790E9F">
                <wp:simplePos x="0" y="0"/>
                <wp:positionH relativeFrom="column">
                  <wp:posOffset>725170</wp:posOffset>
                </wp:positionH>
                <wp:positionV relativeFrom="paragraph">
                  <wp:posOffset>424815</wp:posOffset>
                </wp:positionV>
                <wp:extent cx="109855" cy="109855"/>
                <wp:effectExtent l="0" t="0" r="4445" b="4445"/>
                <wp:wrapNone/>
                <wp:docPr id="64" name="Diagrama de flujo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82BE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6AE8" id="Diagrama de flujo: conector 33" o:spid="_x0000_s1026" type="#_x0000_t120" style="position:absolute;margin-left:57.1pt;margin-top:33.45pt;width:8.65pt;height:8.6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Ud1iQIAAGwFAAAOAAAAZHJzL2Uyb0RvYy54bWysVM1u2zAMvg/YOwi6r3aCZmuDOkWWrsOA&#10;og3WDj0rshQLkEVNUuJkTz9Ksp2uG3YY5oNMiuTHH5G8uj60muyF8wpMRSdnJSXCcKiV2Vb029Pt&#10;uwtKfGCmZhqMqOhReHq9ePvmqrNzMYUGdC0cQRDj552taBOCnReF541omT8DKwwKJbiWBWTdtqgd&#10;6xC91cW0LN8XHbjaOuDCe7y9yUK6SPhSCh4epPQiEF1RjC2k06VzE89iccXmW8dso3gfBvuHKFqm&#10;DDodoW5YYGTn1G9QreIOPMhwxqEtQErFRcoBs5mUr7J5bJgVKRcsjrdjmfz/g+X3+0e7dliGzvq5&#10;RzJmcZCujX+MjxxSsY5jscQhEI6Xk/LyYjajhKOopxGlOBlb58NnAS2JREWlhm7VMBdWYAy+C7hU&#10;MLa/8yEbDgbRswet6luldWLcdrPSjuwZvuLF9OOnMj0c+vpFTZuobCCaZcR4U5wSS1Q4ahH1tPkq&#10;JFE1pjJNkaSeE6MfxrkwYZJFDatFdj8r8YttE73HLo0WiUuAEVmi/xG7Bxg0M8iAnWF6/WgqUsuO&#10;xuXfAsvGo0XyDCaMxq0yfY3HOLN3jVn1nrP+UKRcmlilDdTHtSMO8sB4y28VvuId82HNHE4IzhJO&#10;fXjAIz5sRaGnKGnA/fjTfdTHxkUpJR1OXEX99x1zghL9xWBLX07Oz+OIJuZ89mGKjHsp2byUmF27&#10;AmyHCe4XyxMZ9YMeSOmgfcblsIxeUcQMR98V5cENzCrkTYDrhYvlMqnhWFoW7syj5RE8VjX25dPh&#10;mTnbt3LAGbiHYTrZ/FUPZ91oaWC5CyBVavBTXft640inxunXT9wZL/mkdVqSi58AAAD//wMAUEsD&#10;BBQABgAIAAAAIQAx+RkA3AAAAAkBAAAPAAAAZHJzL2Rvd25yZXYueG1sTI/LbsIwEEX3lfgHayp1&#10;V5zwSGkaB6FKqOqCBZQPcOJpEhGPI9tA+PsOq7K8ukd3zhTr0fbigj50jhSk0wQEUu1MR42C48/2&#10;dQUiRE1G945QwQ0DrMvJU6Fz4660x8shNoJHKORaQRvjkEsZ6hatDlM3IHH367zVkaNvpPH6yuO2&#10;l7MkyaTVHfGFVg/42WJ9OpytglhRd2qq3fdSvs2/0C6O0vlEqZfncfMBIuIY/2G467M6lOxUuTOZ&#10;IHrO6WLGqIIsewdxB+bpEkSlYMWFLAv5+EH5BwAA//8DAFBLAQItABQABgAIAAAAIQC2gziS/gAA&#10;AOEBAAATAAAAAAAAAAAAAAAAAAAAAABbQ29udGVudF9UeXBlc10ueG1sUEsBAi0AFAAGAAgAAAAh&#10;ADj9If/WAAAAlAEAAAsAAAAAAAAAAAAAAAAALwEAAF9yZWxzLy5yZWxzUEsBAi0AFAAGAAgAAAAh&#10;ADXhR3WJAgAAbAUAAA4AAAAAAAAAAAAAAAAALgIAAGRycy9lMm9Eb2MueG1sUEsBAi0AFAAGAAgA&#10;AAAhADH5GQDcAAAACQEAAA8AAAAAAAAAAAAAAAAA4wQAAGRycy9kb3ducmV2LnhtbFBLBQYAAAAA&#10;BAAEAPMAAADsBQAAAAA=&#10;" fillcolor="#82be00" stroked="f" strokeweight="2pt"/>
            </w:pict>
          </mc:Fallback>
        </mc:AlternateContent>
      </w:r>
      <w:r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BA2F925" wp14:editId="563CCE71">
                <wp:simplePos x="0" y="0"/>
                <wp:positionH relativeFrom="column">
                  <wp:posOffset>477520</wp:posOffset>
                </wp:positionH>
                <wp:positionV relativeFrom="paragraph">
                  <wp:posOffset>424815</wp:posOffset>
                </wp:positionV>
                <wp:extent cx="109855" cy="109855"/>
                <wp:effectExtent l="0" t="0" r="4445" b="4445"/>
                <wp:wrapNone/>
                <wp:docPr id="63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82BE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149E" id="Diagrama de flujo: conector 31" o:spid="_x0000_s1026" type="#_x0000_t120" style="position:absolute;margin-left:37.6pt;margin-top:33.45pt;width:8.65pt;height:8.6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Ud1iQIAAGwFAAAOAAAAZHJzL2Uyb0RvYy54bWysVM1u2zAMvg/YOwi6r3aCZmuDOkWWrsOA&#10;og3WDj0rshQLkEVNUuJkTz9Ksp2uG3YY5oNMiuTHH5G8uj60muyF8wpMRSdnJSXCcKiV2Vb029Pt&#10;uwtKfGCmZhqMqOhReHq9ePvmqrNzMYUGdC0cQRDj552taBOCnReF541omT8DKwwKJbiWBWTdtqgd&#10;6xC91cW0LN8XHbjaOuDCe7y9yUK6SPhSCh4epPQiEF1RjC2k06VzE89iccXmW8dso3gfBvuHKFqm&#10;DDodoW5YYGTn1G9QreIOPMhwxqEtQErFRcoBs5mUr7J5bJgVKRcsjrdjmfz/g+X3+0e7dliGzvq5&#10;RzJmcZCujX+MjxxSsY5jscQhEI6Xk/LyYjajhKOopxGlOBlb58NnAS2JREWlhm7VMBdWYAy+C7hU&#10;MLa/8yEbDgbRswet6luldWLcdrPSjuwZvuLF9OOnMj0c+vpFTZuobCCaZcR4U5wSS1Q4ahH1tPkq&#10;JFE1pjJNkaSeE6MfxrkwYZJFDatFdj8r8YttE73HLo0WiUuAEVmi/xG7Bxg0M8iAnWF6/WgqUsuO&#10;xuXfAsvGo0XyDCaMxq0yfY3HOLN3jVn1nrP+UKRcmlilDdTHtSMO8sB4y28VvuId82HNHE4IzhJO&#10;fXjAIz5sRaGnKGnA/fjTfdTHxkUpJR1OXEX99x1zghL9xWBLX07Oz+OIJuZ89mGKjHsp2byUmF27&#10;AmyHCe4XyxMZ9YMeSOmgfcblsIxeUcQMR98V5cENzCrkTYDrhYvlMqnhWFoW7syj5RE8VjX25dPh&#10;mTnbt3LAGbiHYTrZ/FUPZ91oaWC5CyBVavBTXft640inxunXT9wZL/mkdVqSi58AAAD//wMAUEsD&#10;BBQABgAIAAAAIQAn6EWI3AAAAAcBAAAPAAAAZHJzL2Rvd25yZXYueG1sTI7BbsIwEETvlfoP1iJx&#10;Kw4pCZBmg6pKqOqhh1I+wIm3SUS8jmwD4e9xT+1xNKM3r9xNZhAXcr63jLBcJCCIG6t7bhGO3/un&#10;DQgfFGs1WCaEG3nYVY8PpSq0vfIXXQ6hFRHCvlAIXQhjIaVvOjLKL+xIHLsf64wKMbpWaqeuEW4G&#10;mSZJLo3qOT50aqS3jprT4WwQQs39qa0/PzK5fn4nszpK6xLE+Wx6fQERaAp/Y/jVj+pQRafanll7&#10;MSCsszQuEfJ8CyL22zQDUSNsVinIqpT//as7AAAA//8DAFBLAQItABQABgAIAAAAIQC2gziS/gAA&#10;AOEBAAATAAAAAAAAAAAAAAAAAAAAAABbQ29udGVudF9UeXBlc10ueG1sUEsBAi0AFAAGAAgAAAAh&#10;ADj9If/WAAAAlAEAAAsAAAAAAAAAAAAAAAAALwEAAF9yZWxzLy5yZWxzUEsBAi0AFAAGAAgAAAAh&#10;ADXhR3WJAgAAbAUAAA4AAAAAAAAAAAAAAAAALgIAAGRycy9lMm9Eb2MueG1sUEsBAi0AFAAGAAgA&#10;AAAhACfoRYjcAAAABwEAAA8AAAAAAAAAAAAAAAAA4wQAAGRycy9kb3ducmV2LnhtbFBLBQYAAAAA&#10;BAAEAPMAAADsBQAAAAA=&#10;" fillcolor="#82be00" stroked="f" strokeweight="2pt"/>
            </w:pict>
          </mc:Fallback>
        </mc:AlternateContent>
      </w:r>
      <w:r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5C8A242" wp14:editId="2D05BCAF">
                <wp:simplePos x="0" y="0"/>
                <wp:positionH relativeFrom="column">
                  <wp:posOffset>231140</wp:posOffset>
                </wp:positionH>
                <wp:positionV relativeFrom="paragraph">
                  <wp:posOffset>185420</wp:posOffset>
                </wp:positionV>
                <wp:extent cx="109855" cy="109855"/>
                <wp:effectExtent l="0" t="0" r="4445" b="4445"/>
                <wp:wrapNone/>
                <wp:docPr id="23" name="Diagrama de flujo: co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82BE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10380" id="Diagrama de flujo: conector 66" o:spid="_x0000_s1026" type="#_x0000_t120" style="position:absolute;margin-left:18.2pt;margin-top:14.6pt;width:8.65pt;height:8.6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Ud1iQIAAGwFAAAOAAAAZHJzL2Uyb0RvYy54bWysVM1u2zAMvg/YOwi6r3aCZmuDOkWWrsOA&#10;og3WDj0rshQLkEVNUuJkTz9Ksp2uG3YY5oNMiuTHH5G8uj60muyF8wpMRSdnJSXCcKiV2Vb029Pt&#10;uwtKfGCmZhqMqOhReHq9ePvmqrNzMYUGdC0cQRDj552taBOCnReF541omT8DKwwKJbiWBWTdtqgd&#10;6xC91cW0LN8XHbjaOuDCe7y9yUK6SPhSCh4epPQiEF1RjC2k06VzE89iccXmW8dso3gfBvuHKFqm&#10;DDodoW5YYGTn1G9QreIOPMhwxqEtQErFRcoBs5mUr7J5bJgVKRcsjrdjmfz/g+X3+0e7dliGzvq5&#10;RzJmcZCujX+MjxxSsY5jscQhEI6Xk/LyYjajhKOopxGlOBlb58NnAS2JREWlhm7VMBdWYAy+C7hU&#10;MLa/8yEbDgbRswet6luldWLcdrPSjuwZvuLF9OOnMj0c+vpFTZuobCCaZcR4U5wSS1Q4ahH1tPkq&#10;JFE1pjJNkaSeE6MfxrkwYZJFDatFdj8r8YttE73HLo0WiUuAEVmi/xG7Bxg0M8iAnWF6/WgqUsuO&#10;xuXfAsvGo0XyDCaMxq0yfY3HOLN3jVn1nrP+UKRcmlilDdTHtSMO8sB4y28VvuId82HNHE4IzhJO&#10;fXjAIz5sRaGnKGnA/fjTfdTHxkUpJR1OXEX99x1zghL9xWBLX07Oz+OIJuZ89mGKjHsp2byUmF27&#10;AmyHCe4XyxMZ9YMeSOmgfcblsIxeUcQMR98V5cENzCrkTYDrhYvlMqnhWFoW7syj5RE8VjX25dPh&#10;mTnbt3LAGbiHYTrZ/FUPZ91oaWC5CyBVavBTXft640inxunXT9wZL/mkdVqSi58AAAD//wMAUEsD&#10;BBQABgAIAAAAIQAr/N7N2wAAAAcBAAAPAAAAZHJzL2Rvd25yZXYueG1sTI7NTsMwEITvSLyDtUjc&#10;qEP+SkM2FUJCiAOHlj6AE2+TqPE6st02vD3mBMfRjL756u1iJnEh50fLCI+rBARxZ/XIPcLh6+3h&#10;CYQPirWaLBPCN3nYNrc3taq0vfKOLvvQiwhhXymEIYS5ktJ3AxnlV3Ymjt3ROqNCjK6X2qlrhJtJ&#10;pklSSqNGjg+Dmul1oO60PxuE0PJ46tvPj0Kus3cy+UFalyDe3y0vzyACLeFvDL/6UR2a6NTaM2sv&#10;JoSszOMSId2kIGJfZGsQLUJeFiCbWv73b34AAAD//wMAUEsBAi0AFAAGAAgAAAAhALaDOJL+AAAA&#10;4QEAABMAAAAAAAAAAAAAAAAAAAAAAFtDb250ZW50X1R5cGVzXS54bWxQSwECLQAUAAYACAAAACEA&#10;OP0h/9YAAACUAQAACwAAAAAAAAAAAAAAAAAvAQAAX3JlbHMvLnJlbHNQSwECLQAUAAYACAAAACEA&#10;NeFHdYkCAABsBQAADgAAAAAAAAAAAAAAAAAuAgAAZHJzL2Uyb0RvYy54bWxQSwECLQAUAAYACAAA&#10;ACEAK/zezdsAAAAHAQAADwAAAAAAAAAAAAAAAADjBAAAZHJzL2Rvd25yZXYueG1sUEsFBgAAAAAE&#10;AAQA8wAAAOsFAAAAAA==&#10;" fillcolor="#82be00" stroked="f" strokeweight="2pt"/>
            </w:pict>
          </mc:Fallback>
        </mc:AlternateContent>
      </w:r>
      <w:r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0243F0B" wp14:editId="19936F0D">
                <wp:simplePos x="0" y="0"/>
                <wp:positionH relativeFrom="column">
                  <wp:posOffset>477520</wp:posOffset>
                </wp:positionH>
                <wp:positionV relativeFrom="paragraph">
                  <wp:posOffset>185420</wp:posOffset>
                </wp:positionV>
                <wp:extent cx="109855" cy="109855"/>
                <wp:effectExtent l="0" t="0" r="4445" b="4445"/>
                <wp:wrapNone/>
                <wp:docPr id="24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82BE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8B410" id="Diagrama de flujo: conector 31" o:spid="_x0000_s1026" type="#_x0000_t120" style="position:absolute;margin-left:37.6pt;margin-top:14.6pt;width:8.65pt;height:8.6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Ud1iQIAAGwFAAAOAAAAZHJzL2Uyb0RvYy54bWysVM1u2zAMvg/YOwi6r3aCZmuDOkWWrsOA&#10;og3WDj0rshQLkEVNUuJkTz9Ksp2uG3YY5oNMiuTHH5G8uj60muyF8wpMRSdnJSXCcKiV2Vb029Pt&#10;uwtKfGCmZhqMqOhReHq9ePvmqrNzMYUGdC0cQRDj552taBOCnReF541omT8DKwwKJbiWBWTdtqgd&#10;6xC91cW0LN8XHbjaOuDCe7y9yUK6SPhSCh4epPQiEF1RjC2k06VzE89iccXmW8dso3gfBvuHKFqm&#10;DDodoW5YYGTn1G9QreIOPMhwxqEtQErFRcoBs5mUr7J5bJgVKRcsjrdjmfz/g+X3+0e7dliGzvq5&#10;RzJmcZCujX+MjxxSsY5jscQhEI6Xk/LyYjajhKOopxGlOBlb58NnAS2JREWlhm7VMBdWYAy+C7hU&#10;MLa/8yEbDgbRswet6luldWLcdrPSjuwZvuLF9OOnMj0c+vpFTZuobCCaZcR4U5wSS1Q4ahH1tPkq&#10;JFE1pjJNkaSeE6MfxrkwYZJFDatFdj8r8YttE73HLo0WiUuAEVmi/xG7Bxg0M8iAnWF6/WgqUsuO&#10;xuXfAsvGo0XyDCaMxq0yfY3HOLN3jVn1nrP+UKRcmlilDdTHtSMO8sB4y28VvuId82HNHE4IzhJO&#10;fXjAIz5sRaGnKGnA/fjTfdTHxkUpJR1OXEX99x1zghL9xWBLX07Oz+OIJuZ89mGKjHsp2byUmF27&#10;AmyHCe4XyxMZ9YMeSOmgfcblsIxeUcQMR98V5cENzCrkTYDrhYvlMqnhWFoW7syj5RE8VjX25dPh&#10;mTnbt3LAGbiHYTrZ/FUPZ91oaWC5CyBVavBTXft640inxunXT9wZL/mkdVqSi58AAAD//wMAUEsD&#10;BBQABgAIAAAAIQDJQ2s82wAAAAcBAAAPAAAAZHJzL2Rvd25yZXYueG1sTI7BTsMwEETvSPyDtUjc&#10;qENoWhqyqRASQhw4tPQDnHhJosbryHbb8PcsJziNRjOaedV2dqM6U4iDZ4T7RQaKuPV24A7h8Pl6&#10;9wgqJsPWjJ4J4ZsibOvrq8qU1l94R+d96pSMcCwNQp/SVGod256ciQs/EUv25YMzSWzotA3mIuNu&#10;1HmWrbQzA8tDbyZ66ak97k8OITU8HLvm473Q64c3csuD9iFDvL2Zn59AJZrTXxl+8QUdamFq/Ilt&#10;VCPCusiliZBvRCXf5AWoBmG5KkDXlf7PX/8AAAD//wMAUEsBAi0AFAAGAAgAAAAhALaDOJL+AAAA&#10;4QEAABMAAAAAAAAAAAAAAAAAAAAAAFtDb250ZW50X1R5cGVzXS54bWxQSwECLQAUAAYACAAAACEA&#10;OP0h/9YAAACUAQAACwAAAAAAAAAAAAAAAAAvAQAAX3JlbHMvLnJlbHNQSwECLQAUAAYACAAAACEA&#10;NeFHdYkCAABsBQAADgAAAAAAAAAAAAAAAAAuAgAAZHJzL2Uyb0RvYy54bWxQSwECLQAUAAYACAAA&#10;ACEAyUNrPNsAAAAHAQAADwAAAAAAAAAAAAAAAADjBAAAZHJzL2Rvd25yZXYueG1sUEsFBgAAAAAE&#10;AAQA8wAAAOsFAAAAAA==&#10;" fillcolor="#82be00" stroked="f" strokeweight="2pt"/>
            </w:pict>
          </mc:Fallback>
        </mc:AlternateContent>
      </w:r>
      <w:r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8180855" wp14:editId="5D049113">
                <wp:simplePos x="0" y="0"/>
                <wp:positionH relativeFrom="column">
                  <wp:posOffset>725170</wp:posOffset>
                </wp:positionH>
                <wp:positionV relativeFrom="paragraph">
                  <wp:posOffset>185420</wp:posOffset>
                </wp:positionV>
                <wp:extent cx="109855" cy="109855"/>
                <wp:effectExtent l="0" t="0" r="4445" b="4445"/>
                <wp:wrapNone/>
                <wp:docPr id="26" name="Diagrama de flujo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82BE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0094D" id="Diagrama de flujo: conector 33" o:spid="_x0000_s1026" type="#_x0000_t120" style="position:absolute;margin-left:57.1pt;margin-top:14.6pt;width:8.65pt;height:8.6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Ud1iQIAAGwFAAAOAAAAZHJzL2Uyb0RvYy54bWysVM1u2zAMvg/YOwi6r3aCZmuDOkWWrsOA&#10;og3WDj0rshQLkEVNUuJkTz9Ksp2uG3YY5oNMiuTHH5G8uj60muyF8wpMRSdnJSXCcKiV2Vb029Pt&#10;uwtKfGCmZhqMqOhReHq9ePvmqrNzMYUGdC0cQRDj552taBOCnReF541omT8DKwwKJbiWBWTdtqgd&#10;6xC91cW0LN8XHbjaOuDCe7y9yUK6SPhSCh4epPQiEF1RjC2k06VzE89iccXmW8dso3gfBvuHKFqm&#10;DDodoW5YYGTn1G9QreIOPMhwxqEtQErFRcoBs5mUr7J5bJgVKRcsjrdjmfz/g+X3+0e7dliGzvq5&#10;RzJmcZCujX+MjxxSsY5jscQhEI6Xk/LyYjajhKOopxGlOBlb58NnAS2JREWlhm7VMBdWYAy+C7hU&#10;MLa/8yEbDgbRswet6luldWLcdrPSjuwZvuLF9OOnMj0c+vpFTZuobCCaZcR4U5wSS1Q4ahH1tPkq&#10;JFE1pjJNkaSeE6MfxrkwYZJFDatFdj8r8YttE73HLo0WiUuAEVmi/xG7Bxg0M8iAnWF6/WgqUsuO&#10;xuXfAsvGo0XyDCaMxq0yfY3HOLN3jVn1nrP+UKRcmlilDdTHtSMO8sB4y28VvuId82HNHE4IzhJO&#10;fXjAIz5sRaGnKGnA/fjTfdTHxkUpJR1OXEX99x1zghL9xWBLX07Oz+OIJuZ89mGKjHsp2byUmF27&#10;AmyHCe4XyxMZ9YMeSOmgfcblsIxeUcQMR98V5cENzCrkTYDrhYvlMqnhWFoW7syj5RE8VjX25dPh&#10;mTnbt3LAGbiHYTrZ/FUPZ91oaWC5CyBVavBTXft640inxunXT9wZL/mkdVqSi58AAAD//wMAUEsD&#10;BBQABgAIAAAAIQAB+oYQ3QAAAAkBAAAPAAAAZHJzL2Rvd25yZXYueG1sTI/BTsMwDIbvSHuHyEjc&#10;WNquHVCaThMSQjtwYOwB0sa01RqnSrKtvD3eaZysX/70+3O1me0ozujD4EhBukxAILXODNQpOHy/&#10;Pz6DCFGT0aMjVPCLATb14q7SpXEX+sLzPnaCSyiUWkEf41RKGdoerQ5LNyHx7sd5qyNH30nj9YXL&#10;7SizJFlLqwfiC72e8K3H9rg/WQWxoeHYNZ+7Qj6tPtDmB+l8otTD/bx9BRFxjjcYrvqsDjU7Ne5E&#10;JoiRc5pnjCrIXnhegVVagGgU5OsCZF3J/x/UfwAAAP//AwBQSwECLQAUAAYACAAAACEAtoM4kv4A&#10;AADhAQAAEwAAAAAAAAAAAAAAAAAAAAAAW0NvbnRlbnRfVHlwZXNdLnhtbFBLAQItABQABgAIAAAA&#10;IQA4/SH/1gAAAJQBAAALAAAAAAAAAAAAAAAAAC8BAABfcmVscy8ucmVsc1BLAQItABQABgAIAAAA&#10;IQA14Ud1iQIAAGwFAAAOAAAAAAAAAAAAAAAAAC4CAABkcnMvZTJvRG9jLnhtbFBLAQItABQABgAI&#10;AAAAIQAB+oYQ3QAAAAkBAAAPAAAAAAAAAAAAAAAAAOMEAABkcnMvZG93bnJldi54bWxQSwUGAAAA&#10;AAQABADzAAAA7QUAAAAA&#10;" fillcolor="#82be00" stroked="f" strokeweight="2pt"/>
            </w:pict>
          </mc:Fallback>
        </mc:AlternateContent>
      </w:r>
      <w:r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33E6AD5" wp14:editId="5C953A8E">
                <wp:simplePos x="0" y="0"/>
                <wp:positionH relativeFrom="column">
                  <wp:posOffset>965835</wp:posOffset>
                </wp:positionH>
                <wp:positionV relativeFrom="paragraph">
                  <wp:posOffset>185420</wp:posOffset>
                </wp:positionV>
                <wp:extent cx="109855" cy="109855"/>
                <wp:effectExtent l="0" t="0" r="4445" b="4445"/>
                <wp:wrapNone/>
                <wp:docPr id="28" name="Diagrama de flujo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82BE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AEC01" id="Diagrama de flujo: conector 34" o:spid="_x0000_s1026" type="#_x0000_t120" style="position:absolute;margin-left:76.05pt;margin-top:14.6pt;width:8.65pt;height:8.6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Ud1iQIAAGwFAAAOAAAAZHJzL2Uyb0RvYy54bWysVM1u2zAMvg/YOwi6r3aCZmuDOkWWrsOA&#10;og3WDj0rshQLkEVNUuJkTz9Ksp2uG3YY5oNMiuTHH5G8uj60muyF8wpMRSdnJSXCcKiV2Vb029Pt&#10;uwtKfGCmZhqMqOhReHq9ePvmqrNzMYUGdC0cQRDj552taBOCnReF541omT8DKwwKJbiWBWTdtqgd&#10;6xC91cW0LN8XHbjaOuDCe7y9yUK6SPhSCh4epPQiEF1RjC2k06VzE89iccXmW8dso3gfBvuHKFqm&#10;DDodoW5YYGTn1G9QreIOPMhwxqEtQErFRcoBs5mUr7J5bJgVKRcsjrdjmfz/g+X3+0e7dliGzvq5&#10;RzJmcZCujX+MjxxSsY5jscQhEI6Xk/LyYjajhKOopxGlOBlb58NnAS2JREWlhm7VMBdWYAy+C7hU&#10;MLa/8yEbDgbRswet6luldWLcdrPSjuwZvuLF9OOnMj0c+vpFTZuobCCaZcR4U5wSS1Q4ahH1tPkq&#10;JFE1pjJNkaSeE6MfxrkwYZJFDatFdj8r8YttE73HLo0WiUuAEVmi/xG7Bxg0M8iAnWF6/WgqUsuO&#10;xuXfAsvGo0XyDCaMxq0yfY3HOLN3jVn1nrP+UKRcmlilDdTHtSMO8sB4y28VvuId82HNHE4IzhJO&#10;fXjAIz5sRaGnKGnA/fjTfdTHxkUpJR1OXEX99x1zghL9xWBLX07Oz+OIJuZ89mGKjHsp2byUmF27&#10;AmyHCe4XyxMZ9YMeSOmgfcblsIxeUcQMR98V5cENzCrkTYDrhYvlMqnhWFoW7syj5RE8VjX25dPh&#10;mTnbt3LAGbiHYTrZ/FUPZ91oaWC5CyBVavBTXft640inxunXT9wZL/mkdVqSi58AAAD//wMAUEsD&#10;BBQABgAIAAAAIQDcb3Vi3QAAAAkBAAAPAAAAZHJzL2Rvd25yZXYueG1sTI9BTsMwEEX3SL2DNZXY&#10;UachCTRkUlWVEGLBgtIDOPGQRI3Hke224fa4K1h+zdP/b6rtbEZxIecHywjrVQKCuLV64A7h+PX6&#10;8AzCB8VajZYJ4Yc8bOvFXaVKba/8SZdD6EQsYV8qhD6EqZTStz0Z5Vd2Io63b+uMCjG6TmqnrrHc&#10;jDJNkkIaNXBc6NVE+57a0+FsEELDw6lrPt5z+fT4RiY7SusSxPvlvHsBEWgOfzDc9KM61NGpsWfW&#10;Xowx5+k6ogjpJgVxA4pNBqJByIocZF3J/x/UvwAAAP//AwBQSwECLQAUAAYACAAAACEAtoM4kv4A&#10;AADhAQAAEwAAAAAAAAAAAAAAAAAAAAAAW0NvbnRlbnRfVHlwZXNdLnhtbFBLAQItABQABgAIAAAA&#10;IQA4/SH/1gAAAJQBAAALAAAAAAAAAAAAAAAAAC8BAABfcmVscy8ucmVsc1BLAQItABQABgAIAAAA&#10;IQA14Ud1iQIAAGwFAAAOAAAAAAAAAAAAAAAAAC4CAABkcnMvZTJvRG9jLnhtbFBLAQItABQABgAI&#10;AAAAIQDcb3Vi3QAAAAkBAAAPAAAAAAAAAAAAAAAAAOMEAABkcnMvZG93bnJldi54bWxQSwUGAAAA&#10;AAQABADzAAAA7QUAAAAA&#10;" fillcolor="#82be00" stroked="f" strokeweight="2pt"/>
            </w:pict>
          </mc:Fallback>
        </mc:AlternateContent>
      </w:r>
      <w:r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3F436DF" wp14:editId="2AE9E852">
                <wp:simplePos x="0" y="0"/>
                <wp:positionH relativeFrom="column">
                  <wp:posOffset>1202055</wp:posOffset>
                </wp:positionH>
                <wp:positionV relativeFrom="paragraph">
                  <wp:posOffset>185420</wp:posOffset>
                </wp:positionV>
                <wp:extent cx="109855" cy="109855"/>
                <wp:effectExtent l="0" t="0" r="4445" b="4445"/>
                <wp:wrapNone/>
                <wp:docPr id="40" name="Diagrama de flujo: 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82BE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BA15A" id="Diagrama de flujo: conector 38" o:spid="_x0000_s1026" type="#_x0000_t120" style="position:absolute;margin-left:94.65pt;margin-top:14.6pt;width:8.65pt;height:8.6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Ud1iQIAAGwFAAAOAAAAZHJzL2Uyb0RvYy54bWysVM1u2zAMvg/YOwi6r3aCZmuDOkWWrsOA&#10;og3WDj0rshQLkEVNUuJkTz9Ksp2uG3YY5oNMiuTHH5G8uj60muyF8wpMRSdnJSXCcKiV2Vb029Pt&#10;uwtKfGCmZhqMqOhReHq9ePvmqrNzMYUGdC0cQRDj552taBOCnReF541omT8DKwwKJbiWBWTdtqgd&#10;6xC91cW0LN8XHbjaOuDCe7y9yUK6SPhSCh4epPQiEF1RjC2k06VzE89iccXmW8dso3gfBvuHKFqm&#10;DDodoW5YYGTn1G9QreIOPMhwxqEtQErFRcoBs5mUr7J5bJgVKRcsjrdjmfz/g+X3+0e7dliGzvq5&#10;RzJmcZCujX+MjxxSsY5jscQhEI6Xk/LyYjajhKOopxGlOBlb58NnAS2JREWlhm7VMBdWYAy+C7hU&#10;MLa/8yEbDgbRswet6luldWLcdrPSjuwZvuLF9OOnMj0c+vpFTZuobCCaZcR4U5wSS1Q4ahH1tPkq&#10;JFE1pjJNkaSeE6MfxrkwYZJFDatFdj8r8YttE73HLo0WiUuAEVmi/xG7Bxg0M8iAnWF6/WgqUsuO&#10;xuXfAsvGo0XyDCaMxq0yfY3HOLN3jVn1nrP+UKRcmlilDdTHtSMO8sB4y28VvuId82HNHE4IzhJO&#10;fXjAIz5sRaGnKGnA/fjTfdTHxkUpJR1OXEX99x1zghL9xWBLX07Oz+OIJuZ89mGKjHsp2byUmF27&#10;AmyHCe4XyxMZ9YMeSOmgfcblsIxeUcQMR98V5cENzCrkTYDrhYvlMqnhWFoW7syj5RE8VjX25dPh&#10;mTnbt3LAGbiHYTrZ/FUPZ91oaWC5CyBVavBTXft640inxunXT9wZL/mkdVqSi58AAAD//wMAUEsD&#10;BBQABgAIAAAAIQAWy0YH3QAAAAkBAAAPAAAAZHJzL2Rvd25yZXYueG1sTI9BTsMwEEX3SNzBGiR2&#10;1CZtQxviVFUlhFiwoPQATjwkUeNxZLttevsOK1h+zdP/b8rN5AZxxhB7TxqeZwoEUuNtT62Gw/fb&#10;0wpETIasGTyhhitG2FT3d6UprL/QF573qRVcQrEwGrqUxkLK2HToTJz5EYlvPz44kziGVtpgLlzu&#10;BpkplUtneuKFzoy467A57k9OQ6qpP7b158dSvszf0S0O0gel9ePDtH0FkXBKfzD86rM6VOxU+xPZ&#10;KAbOq/WcUQ3ZOgPBQKbyHEStYZEvQVal/P9BdQMAAP//AwBQSwECLQAUAAYACAAAACEAtoM4kv4A&#10;AADhAQAAEwAAAAAAAAAAAAAAAAAAAAAAW0NvbnRlbnRfVHlwZXNdLnhtbFBLAQItABQABgAIAAAA&#10;IQA4/SH/1gAAAJQBAAALAAAAAAAAAAAAAAAAAC8BAABfcmVscy8ucmVsc1BLAQItABQABgAIAAAA&#10;IQA14Ud1iQIAAGwFAAAOAAAAAAAAAAAAAAAAAC4CAABkcnMvZTJvRG9jLnhtbFBLAQItABQABgAI&#10;AAAAIQAWy0YH3QAAAAkBAAAPAAAAAAAAAAAAAAAAAOMEAABkcnMvZG93bnJldi54bWxQSwUGAAAA&#10;AAQABADzAAAA7QUAAAAA&#10;" fillcolor="#82be00" stroked="f" strokeweight="2pt"/>
            </w:pict>
          </mc:Fallback>
        </mc:AlternateContent>
      </w:r>
      <w:r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A826D6D" wp14:editId="28ACCE0F">
                <wp:simplePos x="0" y="0"/>
                <wp:positionH relativeFrom="column">
                  <wp:posOffset>231140</wp:posOffset>
                </wp:positionH>
                <wp:positionV relativeFrom="paragraph">
                  <wp:posOffset>424815</wp:posOffset>
                </wp:positionV>
                <wp:extent cx="109855" cy="109855"/>
                <wp:effectExtent l="0" t="0" r="4445" b="4445"/>
                <wp:wrapNone/>
                <wp:docPr id="54" name="Diagrama de flujo: co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82BE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436F7" id="Diagrama de flujo: conector 66" o:spid="_x0000_s1026" type="#_x0000_t120" style="position:absolute;margin-left:18.2pt;margin-top:33.45pt;width:8.65pt;height:8.6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Ud1iQIAAGwFAAAOAAAAZHJzL2Uyb0RvYy54bWysVM1u2zAMvg/YOwi6r3aCZmuDOkWWrsOA&#10;og3WDj0rshQLkEVNUuJkTz9Ksp2uG3YY5oNMiuTHH5G8uj60muyF8wpMRSdnJSXCcKiV2Vb029Pt&#10;uwtKfGCmZhqMqOhReHq9ePvmqrNzMYUGdC0cQRDj552taBOCnReF541omT8DKwwKJbiWBWTdtqgd&#10;6xC91cW0LN8XHbjaOuDCe7y9yUK6SPhSCh4epPQiEF1RjC2k06VzE89iccXmW8dso3gfBvuHKFqm&#10;DDodoW5YYGTn1G9QreIOPMhwxqEtQErFRcoBs5mUr7J5bJgVKRcsjrdjmfz/g+X3+0e7dliGzvq5&#10;RzJmcZCujX+MjxxSsY5jscQhEI6Xk/LyYjajhKOopxGlOBlb58NnAS2JREWlhm7VMBdWYAy+C7hU&#10;MLa/8yEbDgbRswet6luldWLcdrPSjuwZvuLF9OOnMj0c+vpFTZuobCCaZcR4U5wSS1Q4ahH1tPkq&#10;JFE1pjJNkaSeE6MfxrkwYZJFDatFdj8r8YttE73HLo0WiUuAEVmi/xG7Bxg0M8iAnWF6/WgqUsuO&#10;xuXfAsvGo0XyDCaMxq0yfY3HOLN3jVn1nrP+UKRcmlilDdTHtSMO8sB4y28VvuId82HNHE4IzhJO&#10;fXjAIz5sRaGnKGnA/fjTfdTHxkUpJR1OXEX99x1zghL9xWBLX07Oz+OIJuZ89mGKjHsp2byUmF27&#10;AmyHCe4XyxMZ9YMeSOmgfcblsIxeUcQMR98V5cENzCrkTYDrhYvlMqnhWFoW7syj5RE8VjX25dPh&#10;mTnbt3LAGbiHYTrZ/FUPZ91oaWC5CyBVavBTXft640inxunXT9wZL/mkdVqSi58AAAD//wMAUEsD&#10;BBQABgAIAAAAIQDFV/B53AAAAAcBAAAPAAAAZHJzL2Rvd25yZXYueG1sTI7BbsIwEETvlfoP1lbq&#10;rTiQEGjIBiGkquqhh1I+wIm3SUS8jmwD4e9xT+1xNKM3r9xOZhAXcr63jDCfJSCIG6t7bhGO328v&#10;axA+KNZqsEwIN/KwrR4fSlVoe+UvuhxCKyKEfaEQuhDGQkrfdGSUn9mROHY/1hkVYnSt1E5dI9wM&#10;cpEkuTSq5/jQqZH2HTWnw9kghJr7U1t/fizlKn0nkx2ldQni89O024AINIW/MfzqR3WoolNtz6y9&#10;GBDSPItLhDx/BRH7ZboCUSOsswXIqpT//as7AAAA//8DAFBLAQItABQABgAIAAAAIQC2gziS/gAA&#10;AOEBAAATAAAAAAAAAAAAAAAAAAAAAABbQ29udGVudF9UeXBlc10ueG1sUEsBAi0AFAAGAAgAAAAh&#10;ADj9If/WAAAAlAEAAAsAAAAAAAAAAAAAAAAALwEAAF9yZWxzLy5yZWxzUEsBAi0AFAAGAAgAAAAh&#10;ADXhR3WJAgAAbAUAAA4AAAAAAAAAAAAAAAAALgIAAGRycy9lMm9Eb2MueG1sUEsBAi0AFAAGAAgA&#10;AAAhAMVX8HncAAAABwEAAA8AAAAAAAAAAAAAAAAA4wQAAGRycy9kb3ducmV2LnhtbFBLBQYAAAAA&#10;BAAEAPMAAADsBQAAAAA=&#10;" fillcolor="#82be00" stroked="f" strokeweight="2pt"/>
            </w:pict>
          </mc:Fallback>
        </mc:AlternateContent>
      </w:r>
    </w:p>
    <w:p w14:paraId="41989347" w14:textId="77777777" w:rsidR="003677AD" w:rsidRPr="004F425C" w:rsidRDefault="003677AD" w:rsidP="007B4482">
      <w:pPr>
        <w:jc w:val="center"/>
        <w:rPr>
          <w:rFonts w:asciiTheme="minorHAnsi" w:hAnsiTheme="minorHAnsi" w:cstheme="minorHAnsi"/>
          <w:lang w:val="fr-FR"/>
        </w:rPr>
      </w:pPr>
    </w:p>
    <w:p w14:paraId="1556E1DD" w14:textId="60F87015" w:rsidR="007D7934" w:rsidRPr="004F425C" w:rsidRDefault="00FD73D4">
      <w:pPr>
        <w:rPr>
          <w:rFonts w:asciiTheme="minorHAnsi" w:hAnsiTheme="minorHAnsi" w:cstheme="minorHAnsi"/>
          <w:lang w:val="fr-FR"/>
        </w:rPr>
      </w:pPr>
      <w:r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9D82D3A" wp14:editId="35F0C5CC">
                <wp:simplePos x="0" y="0"/>
                <wp:positionH relativeFrom="column">
                  <wp:posOffset>1205865</wp:posOffset>
                </wp:positionH>
                <wp:positionV relativeFrom="paragraph">
                  <wp:posOffset>50800</wp:posOffset>
                </wp:positionV>
                <wp:extent cx="109855" cy="109855"/>
                <wp:effectExtent l="0" t="0" r="4445" b="4445"/>
                <wp:wrapNone/>
                <wp:docPr id="1" name="Diagrama de flujo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12187" id="Diagrama de flujo: conector 34" o:spid="_x0000_s1026" type="#_x0000_t120" style="position:absolute;margin-left:94.95pt;margin-top:4pt;width:8.65pt;height:8.6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xljAIAAI8FAAAOAAAAZHJzL2Uyb0RvYy54bWysVN1P2zAQf5+0/8Hy+0hatRtUpKgq6jSJ&#10;AQImnl3HbiLZPs92m3Z//c52mgJDe5j2ktzn7z58d5dXe63ITjjfgqno6KykRBgOdWs2Ff3xtPp0&#10;TokPzNRMgREVPQhPr+YfP1x2dibG0ICqhSMIYvyssxVtQrCzovC8EZr5M7DCoFKC0ywg6zZF7ViH&#10;6FoV47L8XHTgauuAC+9Rep2VdJ7wpRQ83EnpRSCqophbSF+Xvuv4LeaXbLZxzDYt79Ng/5CFZq3B&#10;oAPUNQuMbF37B5RuuQMPMpxx0AVI2XKRasBqRuWbah4bZkWqBZvj7dAm//9g+e3u0d47bENn/cwj&#10;GavYS6fjH/Mj+9Ssw9AssQ+Eo3BUXpxPp5RwVPU0ohQnZ+t8+CpAk0hUVCrolg1zYQnG4LuASw1j&#10;uxsfsuPRIUb2oNp61SqVmDgNYqkc2TF8x/VmlFzVVn+HOsvOp2WZXhMTSMMTzVM6r5CUiXgGInIO&#10;GiXFqfZEhYMS0U6ZByFJW2O14xRxQM5BGefChJyMb1gtsjim8n4uCTAiS4w/YPcAr4s8Yucse/vo&#10;KtJUD87l3xLLzoNHigwmDM66Nf0zvKlMYVV95Gx/bFJuTezSGurDvSMO8k55y1ctPvQN8+GeOVwi&#10;XDc8DOEOP/HtKwo9RUkD7td78miPs41aSjpcyor6n1vmBCXqm8GpvxhNJnGLEzOZfhkj415q1i81&#10;ZquXgPMywhNkeSKjfVBHUjrQz3g/FjEqqpjhGLuiPLgjswz5WOAF4mKxSGa4uZaFG/NoeQSPXY2j&#10;+7R/Zs720x5wTW7huMBs9mbMs230NLDYBpBt2oFTX/t+49anIe4vVDwrL/lkdbqj898AAAD//wMA&#10;UEsDBBQABgAIAAAAIQASR9Rj3AAAAAgBAAAPAAAAZHJzL2Rvd25yZXYueG1sTI/BTsMwEETvSPyD&#10;tUjcqEOqQhriVBUIuHAooR/gxksSiNch67Th71lOcNvRjGbfFJvZ9+qII3eBDFwvElBIdXAdNQb2&#10;b49XGSiOlpztA6GBb2TYlOdnhc1dONErHqvYKCkhzq2BNsYh15rrFr3lRRiQxHsPo7dR5NhoN9qT&#10;lPtep0lyo73tSD60dsD7FuvPavIGttXXw8uUrXjJabrf1U/P/NGRMZcX8/YOVMQ5/oXhF1/QoRSm&#10;Q5jIsepFZ+u1RA1kMkn8NLlNQR3kWC1Bl4X+P6D8AQAA//8DAFBLAQItABQABgAIAAAAIQC2gziS&#10;/gAAAOEBAAATAAAAAAAAAAAAAAAAAAAAAABbQ29udGVudF9UeXBlc10ueG1sUEsBAi0AFAAGAAgA&#10;AAAhADj9If/WAAAAlAEAAAsAAAAAAAAAAAAAAAAALwEAAF9yZWxzLy5yZWxzUEsBAi0AFAAGAAgA&#10;AAAhALCKvGWMAgAAjwUAAA4AAAAAAAAAAAAAAAAALgIAAGRycy9lMm9Eb2MueG1sUEsBAi0AFAAG&#10;AAgAAAAhABJH1GPcAAAACAEAAA8AAAAAAAAAAAAAAAAA5gQAAGRycy9kb3ducmV2LnhtbFBLBQYA&#10;AAAABAAEAPMAAADvBQAAAAA=&#10;" fillcolor="#d8d8d8 [2732]" stroked="f" strokeweight="2pt"/>
            </w:pict>
          </mc:Fallback>
        </mc:AlternateContent>
      </w:r>
      <w:r w:rsidRPr="004F425C">
        <w:rPr>
          <w:rFonts w:asciiTheme="minorHAnsi" w:hAnsiTheme="minorHAnsi" w:cstheme="minorHAnsi"/>
          <w:noProof/>
          <w:color w:val="3B4571"/>
          <w:lang w:val="fr-FR" w:eastAsia="es-ES_tradnl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D2EC460" wp14:editId="5F15A2F6">
                <wp:simplePos x="0" y="0"/>
                <wp:positionH relativeFrom="column">
                  <wp:posOffset>973455</wp:posOffset>
                </wp:positionH>
                <wp:positionV relativeFrom="paragraph">
                  <wp:posOffset>50165</wp:posOffset>
                </wp:positionV>
                <wp:extent cx="109855" cy="109855"/>
                <wp:effectExtent l="0" t="0" r="4445" b="4445"/>
                <wp:wrapNone/>
                <wp:docPr id="50" name="Diagrama de flujo: 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2EC85" id="Diagrama de flujo: conector 38" o:spid="_x0000_s1026" type="#_x0000_t120" style="position:absolute;margin-left:76.65pt;margin-top:3.95pt;width:8.65pt;height:8.6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xljAIAAI8FAAAOAAAAZHJzL2Uyb0RvYy54bWysVN1P2zAQf5+0/8Hy+0hatRtUpKgq6jSJ&#10;AQImnl3HbiLZPs92m3Z//c52mgJDe5j2ktzn7z58d5dXe63ITjjfgqno6KykRBgOdWs2Ff3xtPp0&#10;TokPzNRMgREVPQhPr+YfP1x2dibG0ICqhSMIYvyssxVtQrCzovC8EZr5M7DCoFKC0ywg6zZF7ViH&#10;6FoV47L8XHTgauuAC+9Rep2VdJ7wpRQ83EnpRSCqophbSF+Xvuv4LeaXbLZxzDYt79Ng/5CFZq3B&#10;oAPUNQuMbF37B5RuuQMPMpxx0AVI2XKRasBqRuWbah4bZkWqBZvj7dAm//9g+e3u0d47bENn/cwj&#10;GavYS6fjH/Mj+9Ssw9AssQ+Eo3BUXpxPp5RwVPU0ohQnZ+t8+CpAk0hUVCrolg1zYQnG4LuASw1j&#10;uxsfsuPRIUb2oNp61SqVmDgNYqkc2TF8x/VmlFzVVn+HOsvOp2WZXhMTSMMTzVM6r5CUiXgGInIO&#10;GiXFqfZEhYMS0U6ZByFJW2O14xRxQM5BGefChJyMb1gtsjim8n4uCTAiS4w/YPcAr4s8Yucse/vo&#10;KtJUD87l3xLLzoNHigwmDM66Nf0zvKlMYVV95Gx/bFJuTezSGurDvSMO8k55y1ctPvQN8+GeOVwi&#10;XDc8DOEOP/HtKwo9RUkD7td78miPs41aSjpcyor6n1vmBCXqm8GpvxhNJnGLEzOZfhkj415q1i81&#10;ZquXgPMywhNkeSKjfVBHUjrQz3g/FjEqqpjhGLuiPLgjswz5WOAF4mKxSGa4uZaFG/NoeQSPXY2j&#10;+7R/Zs720x5wTW7huMBs9mbMs230NLDYBpBt2oFTX/t+49anIe4vVDwrL/lkdbqj898AAAD//wMA&#10;UEsDBBQABgAIAAAAIQCD5Q0z3AAAAAgBAAAPAAAAZHJzL2Rvd25yZXYueG1sTI/BTsMwEETvSPyD&#10;tUjcqIOjtCXEqSoQcOFQQj/AjZckEK9D1mnD3+Oe4Dia0cybYjO7Xhxx5M6ThttFAgKp9rajRsP+&#10;/elmDYKDIWt6T6jhBxk25eVFYXLrT/SGxyo0IpYQ50ZDG8KQS8l1i87wwg9I0fvwozMhyrGRdjSn&#10;WO56qZJkKZ3pKC60ZsCHFuuvanIattX34+u0zjhlpfa7+vmFPzvS+vpq3t6DCDiHvzCc8SM6lJHp&#10;4CeyLPqoszSNUQ2rOxBnf5UsQRw0qEyBLAv5/0D5CwAA//8DAFBLAQItABQABgAIAAAAIQC2gziS&#10;/gAAAOEBAAATAAAAAAAAAAAAAAAAAAAAAABbQ29udGVudF9UeXBlc10ueG1sUEsBAi0AFAAGAAgA&#10;AAAhADj9If/WAAAAlAEAAAsAAAAAAAAAAAAAAAAALwEAAF9yZWxzLy5yZWxzUEsBAi0AFAAGAAgA&#10;AAAhALCKvGWMAgAAjwUAAA4AAAAAAAAAAAAAAAAALgIAAGRycy9lMm9Eb2MueG1sUEsBAi0AFAAG&#10;AAgAAAAhAIPlDTPcAAAACAEAAA8AAAAAAAAAAAAAAAAA5gQAAGRycy9kb3ducmV2LnhtbFBLBQYA&#10;AAAABAAEAPMAAADvBQAAAAA=&#10;" fillcolor="#d8d8d8 [2732]" stroked="f" strokeweight="2pt"/>
            </w:pict>
          </mc:Fallback>
        </mc:AlternateContent>
      </w:r>
      <w:r w:rsidR="007D7934" w:rsidRPr="004F425C">
        <w:rPr>
          <w:rFonts w:asciiTheme="minorHAnsi" w:hAnsiTheme="minorHAnsi" w:cstheme="minorHAnsi"/>
          <w:lang w:val="fr-FR"/>
        </w:rPr>
        <w:br w:type="page"/>
      </w:r>
    </w:p>
    <w:p w14:paraId="37D3B15D" w14:textId="77777777" w:rsidR="00FD73D4" w:rsidRDefault="00FD73D4" w:rsidP="003677AD">
      <w:pPr>
        <w:rPr>
          <w:rFonts w:asciiTheme="minorHAnsi" w:hAnsiTheme="minorHAnsi" w:cstheme="minorHAnsi"/>
          <w:lang w:val="fr-FR"/>
        </w:rPr>
      </w:pPr>
    </w:p>
    <w:p w14:paraId="1951440D" w14:textId="77777777" w:rsidR="00FD73D4" w:rsidRDefault="00FD73D4" w:rsidP="003677AD">
      <w:pPr>
        <w:rPr>
          <w:rFonts w:asciiTheme="minorHAnsi" w:hAnsiTheme="minorHAnsi" w:cstheme="minorHAnsi"/>
          <w:lang w:val="fr-FR"/>
        </w:rPr>
      </w:pPr>
    </w:p>
    <w:p w14:paraId="3C9F1390" w14:textId="5632CF38" w:rsidR="00FD73D4" w:rsidRDefault="00FD73D4" w:rsidP="003677AD">
      <w:pPr>
        <w:rPr>
          <w:rFonts w:asciiTheme="minorHAnsi" w:hAnsiTheme="minorHAnsi" w:cstheme="minorHAnsi"/>
          <w:lang w:val="fr-FR"/>
        </w:rPr>
      </w:pPr>
    </w:p>
    <w:p w14:paraId="4B5F591F" w14:textId="10F9154D" w:rsidR="00FD73D4" w:rsidRDefault="00FD73D4" w:rsidP="003677AD">
      <w:pPr>
        <w:rPr>
          <w:rFonts w:asciiTheme="minorHAnsi" w:hAnsiTheme="minorHAnsi" w:cstheme="minorHAnsi"/>
          <w:lang w:val="fr-FR"/>
        </w:rPr>
      </w:pPr>
    </w:p>
    <w:p w14:paraId="04674925" w14:textId="77777777" w:rsidR="00FD73D4" w:rsidRDefault="00FD73D4" w:rsidP="003677AD">
      <w:pPr>
        <w:rPr>
          <w:rFonts w:asciiTheme="minorHAnsi" w:hAnsiTheme="minorHAnsi" w:cstheme="minorHAnsi"/>
          <w:lang w:val="fr-FR"/>
        </w:rPr>
      </w:pPr>
    </w:p>
    <w:p w14:paraId="53553C4B" w14:textId="77777777" w:rsidR="00FD73D4" w:rsidRDefault="00FD73D4" w:rsidP="003677AD">
      <w:pPr>
        <w:rPr>
          <w:rFonts w:asciiTheme="minorHAnsi" w:hAnsiTheme="minorHAnsi" w:cstheme="minorHAnsi"/>
          <w:lang w:val="fr-FR"/>
        </w:rPr>
      </w:pPr>
    </w:p>
    <w:p w14:paraId="4123914F" w14:textId="7578B2ED" w:rsidR="007D7934" w:rsidRPr="004F425C" w:rsidRDefault="007D7934" w:rsidP="003677AD">
      <w:pPr>
        <w:rPr>
          <w:rFonts w:asciiTheme="minorHAnsi" w:hAnsiTheme="minorHAnsi" w:cstheme="minorHAnsi"/>
          <w:lang w:val="fr-FR"/>
        </w:rPr>
      </w:pPr>
      <w:r w:rsidRPr="004F425C">
        <w:rPr>
          <w:rFonts w:asciiTheme="minorHAnsi" w:hAnsiTheme="minorHAnsi" w:cstheme="minorHAnsi"/>
          <w:lang w:val="fr-FR"/>
        </w:rPr>
        <w:t xml:space="preserve">Logos pour habiller </w:t>
      </w:r>
      <w:r w:rsidR="000C1008" w:rsidRPr="004F425C">
        <w:rPr>
          <w:rFonts w:asciiTheme="minorHAnsi" w:hAnsiTheme="minorHAnsi" w:cstheme="minorHAnsi"/>
          <w:lang w:val="fr-FR"/>
        </w:rPr>
        <w:t>votre</w:t>
      </w:r>
      <w:r w:rsidRPr="004F425C">
        <w:rPr>
          <w:rFonts w:asciiTheme="minorHAnsi" w:hAnsiTheme="minorHAnsi" w:cstheme="minorHAnsi"/>
          <w:lang w:val="fr-FR"/>
        </w:rPr>
        <w:t xml:space="preserve"> parco</w:t>
      </w:r>
      <w:r w:rsidR="00786009" w:rsidRPr="004F425C">
        <w:rPr>
          <w:rFonts w:asciiTheme="minorHAnsi" w:hAnsiTheme="minorHAnsi" w:cstheme="minorHAnsi"/>
          <w:lang w:val="fr-FR"/>
        </w:rPr>
        <w:t>urs professi</w:t>
      </w:r>
      <w:r w:rsidR="000C2ECC" w:rsidRPr="004F425C">
        <w:rPr>
          <w:rFonts w:asciiTheme="minorHAnsi" w:hAnsiTheme="minorHAnsi" w:cstheme="minorHAnsi"/>
          <w:lang w:val="fr-FR"/>
        </w:rPr>
        <w:t>on</w:t>
      </w:r>
      <w:r w:rsidR="00786009" w:rsidRPr="004F425C">
        <w:rPr>
          <w:rFonts w:asciiTheme="minorHAnsi" w:hAnsiTheme="minorHAnsi" w:cstheme="minorHAnsi"/>
          <w:lang w:val="fr-FR"/>
        </w:rPr>
        <w:t>nel</w:t>
      </w:r>
    </w:p>
    <w:p w14:paraId="0C8A5C1E" w14:textId="6D3D24B7" w:rsidR="00786009" w:rsidRPr="004F425C" w:rsidRDefault="00BC0F8D" w:rsidP="003677AD">
      <w:pPr>
        <w:rPr>
          <w:rFonts w:asciiTheme="minorHAnsi" w:hAnsiTheme="minorHAnsi" w:cstheme="minorHAnsi"/>
          <w:lang w:val="fr-FR"/>
        </w:rPr>
      </w:pPr>
      <w:r w:rsidRPr="004F425C">
        <w:rPr>
          <w:rFonts w:asciiTheme="minorHAnsi" w:hAnsiTheme="minorHAnsi" w:cstheme="minorHAnsi"/>
          <w:noProof/>
          <w:lang w:val="fr-FR"/>
        </w:rPr>
        <w:drawing>
          <wp:anchor distT="0" distB="0" distL="114300" distR="114300" simplePos="0" relativeHeight="252002304" behindDoc="1" locked="0" layoutInCell="1" allowOverlap="1" wp14:anchorId="4A995EAD" wp14:editId="5E2045BE">
            <wp:simplePos x="0" y="0"/>
            <wp:positionH relativeFrom="column">
              <wp:posOffset>3114675</wp:posOffset>
            </wp:positionH>
            <wp:positionV relativeFrom="paragraph">
              <wp:posOffset>117475</wp:posOffset>
            </wp:positionV>
            <wp:extent cx="596900" cy="406400"/>
            <wp:effectExtent l="0" t="0" r="0" b="0"/>
            <wp:wrapNone/>
            <wp:docPr id="1037" name="Image 1037" descr="Une image contenant texte, sign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Image 1037" descr="Une image contenant texte, signe, clipart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7E1">
        <w:rPr>
          <w:rFonts w:asciiTheme="minorHAnsi" w:hAnsiTheme="minorHAnsi" w:cstheme="minorHAnsi"/>
          <w:noProof/>
          <w:lang w:val="fr-FR"/>
        </w:rPr>
        <w:drawing>
          <wp:inline distT="0" distB="0" distL="0" distR="0" wp14:anchorId="5DB67B96" wp14:editId="23FB0E89">
            <wp:extent cx="793563" cy="190500"/>
            <wp:effectExtent l="0" t="0" r="6985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8223" cy="1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5CC" w:rsidRPr="004F425C">
        <w:rPr>
          <w:rFonts w:asciiTheme="minorHAnsi" w:hAnsiTheme="minorHAnsi" w:cstheme="minorHAnsi"/>
          <w:noProof/>
          <w:lang w:val="fr-FR"/>
        </w:rPr>
        <w:drawing>
          <wp:anchor distT="0" distB="0" distL="114300" distR="114300" simplePos="0" relativeHeight="252003328" behindDoc="1" locked="0" layoutInCell="1" allowOverlap="1" wp14:anchorId="09D02500" wp14:editId="3CEF5EB4">
            <wp:simplePos x="0" y="0"/>
            <wp:positionH relativeFrom="column">
              <wp:posOffset>3861315</wp:posOffset>
            </wp:positionH>
            <wp:positionV relativeFrom="paragraph">
              <wp:posOffset>186055</wp:posOffset>
            </wp:positionV>
            <wp:extent cx="571500" cy="406400"/>
            <wp:effectExtent l="0" t="0" r="0" b="0"/>
            <wp:wrapNone/>
            <wp:docPr id="1038" name="Image 1038" descr="Une image contenant texte, sign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Image 1038" descr="Une image contenant texte, signe, clipart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5CC" w:rsidRPr="004F425C">
        <w:rPr>
          <w:rFonts w:asciiTheme="minorHAnsi" w:hAnsiTheme="minorHAnsi" w:cstheme="minorHAnsi"/>
          <w:noProof/>
          <w:lang w:val="fr-FR"/>
        </w:rPr>
        <w:drawing>
          <wp:anchor distT="0" distB="0" distL="114300" distR="114300" simplePos="0" relativeHeight="252001280" behindDoc="1" locked="0" layoutInCell="1" allowOverlap="1" wp14:anchorId="278ED7D4" wp14:editId="2DFAA5C6">
            <wp:simplePos x="0" y="0"/>
            <wp:positionH relativeFrom="column">
              <wp:posOffset>1491118</wp:posOffset>
            </wp:positionH>
            <wp:positionV relativeFrom="paragraph">
              <wp:posOffset>186055</wp:posOffset>
            </wp:positionV>
            <wp:extent cx="1308100" cy="406400"/>
            <wp:effectExtent l="0" t="0" r="0" b="0"/>
            <wp:wrapNone/>
            <wp:docPr id="1036" name="Image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Image 103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5CC" w:rsidRPr="004F425C">
        <w:rPr>
          <w:rFonts w:asciiTheme="minorHAnsi" w:hAnsiTheme="minorHAnsi" w:cstheme="minorHAnsi"/>
          <w:noProof/>
          <w:lang w:val="fr-FR"/>
        </w:rPr>
        <w:drawing>
          <wp:anchor distT="0" distB="0" distL="114300" distR="114300" simplePos="0" relativeHeight="251999232" behindDoc="1" locked="0" layoutInCell="1" allowOverlap="1" wp14:anchorId="03B67AE5" wp14:editId="0A954E21">
            <wp:simplePos x="0" y="0"/>
            <wp:positionH relativeFrom="column">
              <wp:posOffset>769209</wp:posOffset>
            </wp:positionH>
            <wp:positionV relativeFrom="paragraph">
              <wp:posOffset>179070</wp:posOffset>
            </wp:positionV>
            <wp:extent cx="406400" cy="406400"/>
            <wp:effectExtent l="0" t="0" r="0" b="0"/>
            <wp:wrapNone/>
            <wp:docPr id="1034" name="Image 1034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Image 1034" descr="Une image contenant texte, clipart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CAB43" w14:textId="6E3C5B69" w:rsidR="001755CC" w:rsidRPr="004F425C" w:rsidRDefault="00624892" w:rsidP="003677AD">
      <w:pPr>
        <w:rPr>
          <w:rFonts w:asciiTheme="minorHAnsi" w:hAnsiTheme="minorHAnsi" w:cstheme="minorHAnsi"/>
          <w:lang w:val="fr-FR"/>
        </w:rPr>
      </w:pPr>
      <w:r w:rsidRPr="004F425C">
        <w:rPr>
          <w:rFonts w:asciiTheme="minorHAnsi" w:hAnsiTheme="minorHAnsi" w:cstheme="minorHAnsi"/>
          <w:noProof/>
          <w:lang w:val="fr-FR"/>
        </w:rPr>
        <w:drawing>
          <wp:anchor distT="0" distB="0" distL="114300" distR="114300" simplePos="0" relativeHeight="251998208" behindDoc="1" locked="0" layoutInCell="1" allowOverlap="1" wp14:anchorId="1CE2FE8A" wp14:editId="4B4BB09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2600" cy="406400"/>
            <wp:effectExtent l="0" t="0" r="0" b="0"/>
            <wp:wrapNone/>
            <wp:docPr id="1032" name="Image 1032" descr="Une image contenant texte, signe, extérieur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Image 1032" descr="Une image contenant texte, signe, extérieur, clipart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5CC" w:rsidRPr="004F425C">
        <w:rPr>
          <w:rFonts w:asciiTheme="minorHAnsi" w:hAnsiTheme="minorHAnsi" w:cstheme="minorHAnsi"/>
          <w:lang w:val="fr-FR"/>
        </w:rPr>
        <w:t xml:space="preserve">                       </w:t>
      </w:r>
    </w:p>
    <w:p w14:paraId="2243044E" w14:textId="77777777" w:rsidR="001755CC" w:rsidRPr="004F425C" w:rsidRDefault="001755CC" w:rsidP="003677AD">
      <w:pPr>
        <w:rPr>
          <w:rFonts w:asciiTheme="minorHAnsi" w:hAnsiTheme="minorHAnsi" w:cstheme="minorHAnsi"/>
          <w:lang w:val="fr-FR"/>
        </w:rPr>
      </w:pPr>
    </w:p>
    <w:p w14:paraId="0008EB72" w14:textId="77777777" w:rsidR="001755CC" w:rsidRPr="004F425C" w:rsidRDefault="001755CC" w:rsidP="003677AD">
      <w:pPr>
        <w:rPr>
          <w:rFonts w:asciiTheme="minorHAnsi" w:hAnsiTheme="minorHAnsi" w:cstheme="minorHAnsi"/>
          <w:lang w:val="fr-FR"/>
        </w:rPr>
      </w:pPr>
      <w:r w:rsidRPr="004F425C">
        <w:rPr>
          <w:rFonts w:asciiTheme="minorHAnsi" w:hAnsiTheme="minorHAnsi" w:cstheme="minorHAnsi"/>
          <w:noProof/>
          <w:lang w:val="fr-FR"/>
        </w:rPr>
        <w:drawing>
          <wp:anchor distT="0" distB="0" distL="114300" distR="114300" simplePos="0" relativeHeight="252007424" behindDoc="1" locked="0" layoutInCell="1" allowOverlap="1" wp14:anchorId="31C2CDD3" wp14:editId="195EF53E">
            <wp:simplePos x="0" y="0"/>
            <wp:positionH relativeFrom="column">
              <wp:posOffset>3410568</wp:posOffset>
            </wp:positionH>
            <wp:positionV relativeFrom="paragraph">
              <wp:posOffset>186055</wp:posOffset>
            </wp:positionV>
            <wp:extent cx="1714500" cy="406400"/>
            <wp:effectExtent l="0" t="0" r="0" b="0"/>
            <wp:wrapNone/>
            <wp:docPr id="1043" name="Image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Image 104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25C">
        <w:rPr>
          <w:rFonts w:asciiTheme="minorHAnsi" w:hAnsiTheme="minorHAnsi" w:cstheme="minorHAnsi"/>
          <w:noProof/>
          <w:lang w:val="fr-FR"/>
        </w:rPr>
        <w:drawing>
          <wp:anchor distT="0" distB="0" distL="114300" distR="114300" simplePos="0" relativeHeight="252006400" behindDoc="1" locked="0" layoutInCell="1" allowOverlap="1" wp14:anchorId="6AF2F9FA" wp14:editId="066CDD57">
            <wp:simplePos x="0" y="0"/>
            <wp:positionH relativeFrom="column">
              <wp:posOffset>2074939</wp:posOffset>
            </wp:positionH>
            <wp:positionV relativeFrom="paragraph">
              <wp:posOffset>186055</wp:posOffset>
            </wp:positionV>
            <wp:extent cx="1193800" cy="406400"/>
            <wp:effectExtent l="0" t="0" r="0" b="0"/>
            <wp:wrapNone/>
            <wp:docPr id="1042" name="Image 104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Image 1042" descr="Une image contenant text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25C">
        <w:rPr>
          <w:rFonts w:asciiTheme="minorHAnsi" w:hAnsiTheme="minorHAnsi" w:cstheme="minorHAnsi"/>
          <w:noProof/>
          <w:lang w:val="fr-FR"/>
        </w:rPr>
        <w:drawing>
          <wp:anchor distT="0" distB="0" distL="114300" distR="114300" simplePos="0" relativeHeight="252005376" behindDoc="1" locked="0" layoutInCell="1" allowOverlap="1" wp14:anchorId="19740D47" wp14:editId="142E18E3">
            <wp:simplePos x="0" y="0"/>
            <wp:positionH relativeFrom="column">
              <wp:posOffset>1055885</wp:posOffset>
            </wp:positionH>
            <wp:positionV relativeFrom="paragraph">
              <wp:posOffset>186055</wp:posOffset>
            </wp:positionV>
            <wp:extent cx="914400" cy="406400"/>
            <wp:effectExtent l="0" t="0" r="0" b="0"/>
            <wp:wrapNone/>
            <wp:docPr id="1040" name="Image 1040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Image 1040" descr="Une image contenant texte, clipart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D3659" w14:textId="77777777" w:rsidR="003677AD" w:rsidRPr="004F425C" w:rsidRDefault="001755CC" w:rsidP="003677AD">
      <w:pPr>
        <w:rPr>
          <w:rFonts w:asciiTheme="minorHAnsi" w:hAnsiTheme="minorHAnsi" w:cstheme="minorHAnsi"/>
          <w:lang w:val="fr-FR"/>
        </w:rPr>
      </w:pPr>
      <w:r w:rsidRPr="004F425C">
        <w:rPr>
          <w:rFonts w:asciiTheme="minorHAnsi" w:hAnsiTheme="minorHAnsi" w:cstheme="minorHAnsi"/>
          <w:lang w:val="fr-FR"/>
        </w:rPr>
        <w:t xml:space="preserve"> </w:t>
      </w:r>
      <w:r w:rsidR="00624892" w:rsidRPr="004F425C">
        <w:rPr>
          <w:rFonts w:asciiTheme="minorHAnsi" w:hAnsiTheme="minorHAnsi" w:cstheme="minorHAnsi"/>
          <w:noProof/>
          <w:lang w:val="fr-FR"/>
        </w:rPr>
        <w:drawing>
          <wp:anchor distT="0" distB="0" distL="114300" distR="114300" simplePos="0" relativeHeight="252004352" behindDoc="1" locked="0" layoutInCell="1" allowOverlap="1" wp14:anchorId="477D89DE" wp14:editId="361ED57A">
            <wp:simplePos x="0" y="0"/>
            <wp:positionH relativeFrom="column">
              <wp:posOffset>31750</wp:posOffset>
            </wp:positionH>
            <wp:positionV relativeFrom="paragraph">
              <wp:posOffset>0</wp:posOffset>
            </wp:positionV>
            <wp:extent cx="825500" cy="406400"/>
            <wp:effectExtent l="0" t="0" r="0" b="0"/>
            <wp:wrapNone/>
            <wp:docPr id="1039" name="Image 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Image 1039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25C">
        <w:rPr>
          <w:rFonts w:asciiTheme="minorHAnsi" w:hAnsiTheme="minorHAnsi" w:cstheme="minorHAnsi"/>
          <w:lang w:val="fr-FR"/>
        </w:rPr>
        <w:t xml:space="preserve">                   </w:t>
      </w:r>
    </w:p>
    <w:p w14:paraId="545AEE8A" w14:textId="77777777" w:rsidR="003677AD" w:rsidRPr="004F425C" w:rsidRDefault="001755CC" w:rsidP="003677AD">
      <w:pPr>
        <w:rPr>
          <w:rFonts w:asciiTheme="minorHAnsi" w:hAnsiTheme="minorHAnsi" w:cstheme="minorHAnsi"/>
          <w:lang w:val="fr-FR"/>
        </w:rPr>
      </w:pPr>
      <w:r w:rsidRPr="004F425C">
        <w:rPr>
          <w:rFonts w:asciiTheme="minorHAnsi" w:hAnsiTheme="minorHAnsi" w:cstheme="minorHAnsi"/>
          <w:lang w:val="fr-FR"/>
        </w:rPr>
        <w:t xml:space="preserve"> </w:t>
      </w:r>
    </w:p>
    <w:p w14:paraId="3F7E1580" w14:textId="77777777" w:rsidR="00A70072" w:rsidRPr="004F425C" w:rsidRDefault="00A70072" w:rsidP="00F81B40">
      <w:pPr>
        <w:rPr>
          <w:rFonts w:asciiTheme="minorHAnsi" w:eastAsia="Calibri" w:hAnsiTheme="minorHAnsi" w:cstheme="minorHAnsi"/>
          <w:color w:val="0563C1"/>
          <w:sz w:val="18"/>
          <w:szCs w:val="18"/>
          <w:u w:val="single"/>
          <w:lang w:val="fr-FR" w:eastAsia="es-ES_tradnl"/>
        </w:rPr>
      </w:pPr>
    </w:p>
    <w:p w14:paraId="630BA285" w14:textId="77777777" w:rsidR="0050607A" w:rsidRPr="004F425C" w:rsidRDefault="007F59C2" w:rsidP="00F81B40">
      <w:pPr>
        <w:rPr>
          <w:rFonts w:asciiTheme="minorHAnsi" w:eastAsia="Calibri" w:hAnsiTheme="minorHAnsi" w:cstheme="minorHAnsi"/>
          <w:color w:val="0563C1"/>
          <w:sz w:val="18"/>
          <w:szCs w:val="18"/>
          <w:u w:val="single"/>
          <w:lang w:val="fr-FR" w:eastAsia="es-ES_tradnl"/>
        </w:rPr>
      </w:pPr>
      <w:r w:rsidRPr="004F425C">
        <w:rPr>
          <w:rFonts w:asciiTheme="minorHAnsi" w:eastAsia="Calibri" w:hAnsiTheme="minorHAnsi" w:cstheme="minorHAnsi"/>
          <w:noProof/>
          <w:color w:val="0563C1"/>
          <w:sz w:val="18"/>
          <w:szCs w:val="18"/>
          <w:u w:val="single"/>
          <w:lang w:val="fr-FR" w:eastAsia="es-ES_tradnl"/>
        </w:rPr>
        <w:drawing>
          <wp:anchor distT="0" distB="0" distL="114300" distR="114300" simplePos="0" relativeHeight="252008448" behindDoc="1" locked="0" layoutInCell="1" allowOverlap="1" wp14:anchorId="57F07C44" wp14:editId="3FDC1977">
            <wp:simplePos x="0" y="0"/>
            <wp:positionH relativeFrom="column">
              <wp:posOffset>-978</wp:posOffset>
            </wp:positionH>
            <wp:positionV relativeFrom="paragraph">
              <wp:posOffset>137709</wp:posOffset>
            </wp:positionV>
            <wp:extent cx="922638" cy="140895"/>
            <wp:effectExtent l="0" t="0" r="0" b="0"/>
            <wp:wrapNone/>
            <wp:docPr id="1047" name="Image 1047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Image 1047" descr="Une image contenant texte, clipart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21203" cy="155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66AC0C" w14:textId="77777777" w:rsidR="0050607A" w:rsidRPr="004F425C" w:rsidRDefault="0050607A" w:rsidP="00F81B40">
      <w:pPr>
        <w:rPr>
          <w:rFonts w:asciiTheme="minorHAnsi" w:eastAsia="Calibri" w:hAnsiTheme="minorHAnsi" w:cstheme="minorHAnsi"/>
          <w:color w:val="0563C1"/>
          <w:sz w:val="18"/>
          <w:szCs w:val="18"/>
          <w:u w:val="single"/>
          <w:lang w:val="fr-FR" w:eastAsia="es-ES_tradnl"/>
        </w:rPr>
      </w:pPr>
    </w:p>
    <w:sectPr w:rsidR="0050607A" w:rsidRPr="004F425C" w:rsidSect="007A1AAA">
      <w:footerReference w:type="default" r:id="rId33"/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1CA94" w14:textId="77777777" w:rsidR="0029249E" w:rsidRDefault="0029249E" w:rsidP="00A70072">
      <w:r>
        <w:separator/>
      </w:r>
    </w:p>
  </w:endnote>
  <w:endnote w:type="continuationSeparator" w:id="0">
    <w:p w14:paraId="5B902DD2" w14:textId="77777777" w:rsidR="0029249E" w:rsidRDefault="0029249E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venir Black">
    <w:altName w:val="Calibri"/>
    <w:charset w:val="4D"/>
    <w:family w:val="swiss"/>
    <w:pitch w:val="variable"/>
    <w:sig w:usb0="800000AF" w:usb1="5000204A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9555D" w14:textId="03B3C572" w:rsidR="003728B1" w:rsidRDefault="003728B1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396C9BC8" wp14:editId="16A120AD">
          <wp:simplePos x="0" y="0"/>
          <wp:positionH relativeFrom="page">
            <wp:posOffset>6200016</wp:posOffset>
          </wp:positionH>
          <wp:positionV relativeFrom="page">
            <wp:posOffset>9886315</wp:posOffset>
          </wp:positionV>
          <wp:extent cx="1438910" cy="1080135"/>
          <wp:effectExtent l="19050" t="0" r="8890" b="0"/>
          <wp:wrapNone/>
          <wp:docPr id="20" name="Image 20" descr="logo_sncf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ncf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910" cy="1080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64CC154" w14:textId="77777777" w:rsidR="003728B1" w:rsidRDefault="003728B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40341" w14:textId="77777777" w:rsidR="0029249E" w:rsidRDefault="0029249E" w:rsidP="00A70072">
      <w:r>
        <w:separator/>
      </w:r>
    </w:p>
  </w:footnote>
  <w:footnote w:type="continuationSeparator" w:id="0">
    <w:p w14:paraId="22BA86AC" w14:textId="77777777" w:rsidR="0029249E" w:rsidRDefault="0029249E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01B89"/>
    <w:multiLevelType w:val="hybridMultilevel"/>
    <w:tmpl w:val="7C82EDB8"/>
    <w:lvl w:ilvl="0" w:tplc="C1882F9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4A004EB0"/>
    <w:lvl w:ilvl="0" w:tplc="1B0AA3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auto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61387"/>
    <w:multiLevelType w:val="hybridMultilevel"/>
    <w:tmpl w:val="8E62B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E5688"/>
    <w:multiLevelType w:val="hybridMultilevel"/>
    <w:tmpl w:val="8B18B596"/>
    <w:lvl w:ilvl="0" w:tplc="6360BD74">
      <w:start w:val="6"/>
      <w:numFmt w:val="bullet"/>
      <w:lvlText w:val="-"/>
      <w:lvlJc w:val="left"/>
      <w:pPr>
        <w:ind w:left="720" w:hanging="360"/>
      </w:pPr>
      <w:rPr>
        <w:rFonts w:ascii="Avenir Book" w:eastAsia="MS Mincho" w:hAnsi="Avenir Book" w:cstheme="minorHAnsi" w:hint="default"/>
        <w:sz w:val="18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361400">
    <w:abstractNumId w:val="7"/>
  </w:num>
  <w:num w:numId="2" w16cid:durableId="1255168011">
    <w:abstractNumId w:val="0"/>
  </w:num>
  <w:num w:numId="3" w16cid:durableId="1085304474">
    <w:abstractNumId w:val="6"/>
  </w:num>
  <w:num w:numId="4" w16cid:durableId="159927397">
    <w:abstractNumId w:val="4"/>
  </w:num>
  <w:num w:numId="5" w16cid:durableId="1624386216">
    <w:abstractNumId w:val="3"/>
  </w:num>
  <w:num w:numId="6" w16cid:durableId="1318654224">
    <w:abstractNumId w:val="1"/>
  </w:num>
  <w:num w:numId="7" w16cid:durableId="1261569139">
    <w:abstractNumId w:val="12"/>
  </w:num>
  <w:num w:numId="8" w16cid:durableId="342435494">
    <w:abstractNumId w:val="5"/>
  </w:num>
  <w:num w:numId="9" w16cid:durableId="1805393742">
    <w:abstractNumId w:val="9"/>
  </w:num>
  <w:num w:numId="10" w16cid:durableId="1788743376">
    <w:abstractNumId w:val="2"/>
  </w:num>
  <w:num w:numId="11" w16cid:durableId="197399182">
    <w:abstractNumId w:val="8"/>
  </w:num>
  <w:num w:numId="12" w16cid:durableId="1337729284">
    <w:abstractNumId w:val="11"/>
  </w:num>
  <w:num w:numId="13" w16cid:durableId="10547366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98E"/>
    <w:rsid w:val="00001922"/>
    <w:rsid w:val="00004760"/>
    <w:rsid w:val="0001187D"/>
    <w:rsid w:val="00013318"/>
    <w:rsid w:val="00021226"/>
    <w:rsid w:val="000276B6"/>
    <w:rsid w:val="0003446C"/>
    <w:rsid w:val="000401CC"/>
    <w:rsid w:val="00040D9B"/>
    <w:rsid w:val="00046001"/>
    <w:rsid w:val="0005046B"/>
    <w:rsid w:val="00053C42"/>
    <w:rsid w:val="00061906"/>
    <w:rsid w:val="00062706"/>
    <w:rsid w:val="00067BC0"/>
    <w:rsid w:val="0008676C"/>
    <w:rsid w:val="0009043F"/>
    <w:rsid w:val="00096F41"/>
    <w:rsid w:val="000A4FC2"/>
    <w:rsid w:val="000A6FC0"/>
    <w:rsid w:val="000B2622"/>
    <w:rsid w:val="000B44F0"/>
    <w:rsid w:val="000B7EF5"/>
    <w:rsid w:val="000C1008"/>
    <w:rsid w:val="000C2ECC"/>
    <w:rsid w:val="000C55AB"/>
    <w:rsid w:val="000E2F17"/>
    <w:rsid w:val="001070D3"/>
    <w:rsid w:val="001128CD"/>
    <w:rsid w:val="00125793"/>
    <w:rsid w:val="001433F9"/>
    <w:rsid w:val="00145FB9"/>
    <w:rsid w:val="00157DB7"/>
    <w:rsid w:val="00161E4A"/>
    <w:rsid w:val="001755CC"/>
    <w:rsid w:val="00180A16"/>
    <w:rsid w:val="001931F1"/>
    <w:rsid w:val="00195603"/>
    <w:rsid w:val="001B2080"/>
    <w:rsid w:val="001C07DA"/>
    <w:rsid w:val="001C7E1C"/>
    <w:rsid w:val="001D1A25"/>
    <w:rsid w:val="001F249C"/>
    <w:rsid w:val="001F6226"/>
    <w:rsid w:val="001F6413"/>
    <w:rsid w:val="00214D45"/>
    <w:rsid w:val="002223E6"/>
    <w:rsid w:val="00224869"/>
    <w:rsid w:val="00230E5C"/>
    <w:rsid w:val="00231886"/>
    <w:rsid w:val="002353FC"/>
    <w:rsid w:val="00236768"/>
    <w:rsid w:val="00242F66"/>
    <w:rsid w:val="00244B66"/>
    <w:rsid w:val="00253B87"/>
    <w:rsid w:val="0026401D"/>
    <w:rsid w:val="00266504"/>
    <w:rsid w:val="0027041B"/>
    <w:rsid w:val="00272088"/>
    <w:rsid w:val="0029249E"/>
    <w:rsid w:val="002925A6"/>
    <w:rsid w:val="002976CC"/>
    <w:rsid w:val="002B3CA3"/>
    <w:rsid w:val="002C55C1"/>
    <w:rsid w:val="002C7BD2"/>
    <w:rsid w:val="002D6B42"/>
    <w:rsid w:val="002E077C"/>
    <w:rsid w:val="002E1D7B"/>
    <w:rsid w:val="002F1991"/>
    <w:rsid w:val="002F60ED"/>
    <w:rsid w:val="002F7489"/>
    <w:rsid w:val="00316613"/>
    <w:rsid w:val="003361D5"/>
    <w:rsid w:val="00352536"/>
    <w:rsid w:val="003677AD"/>
    <w:rsid w:val="00370628"/>
    <w:rsid w:val="00372652"/>
    <w:rsid w:val="003728B1"/>
    <w:rsid w:val="00373D3A"/>
    <w:rsid w:val="00377B1A"/>
    <w:rsid w:val="003A66A8"/>
    <w:rsid w:val="003B0299"/>
    <w:rsid w:val="003B080B"/>
    <w:rsid w:val="003D3E43"/>
    <w:rsid w:val="003D5158"/>
    <w:rsid w:val="003D68E7"/>
    <w:rsid w:val="003D787D"/>
    <w:rsid w:val="003E39AA"/>
    <w:rsid w:val="00414008"/>
    <w:rsid w:val="004244CE"/>
    <w:rsid w:val="00441C45"/>
    <w:rsid w:val="0044216C"/>
    <w:rsid w:val="00455E08"/>
    <w:rsid w:val="0045664F"/>
    <w:rsid w:val="00462350"/>
    <w:rsid w:val="004678BA"/>
    <w:rsid w:val="004835EE"/>
    <w:rsid w:val="004978BE"/>
    <w:rsid w:val="004A03BA"/>
    <w:rsid w:val="004A4C2A"/>
    <w:rsid w:val="004A68FB"/>
    <w:rsid w:val="004B07E4"/>
    <w:rsid w:val="004B2CFC"/>
    <w:rsid w:val="004B6B49"/>
    <w:rsid w:val="004E2049"/>
    <w:rsid w:val="004E4C95"/>
    <w:rsid w:val="004F25B4"/>
    <w:rsid w:val="004F425C"/>
    <w:rsid w:val="004F5CC0"/>
    <w:rsid w:val="0050049B"/>
    <w:rsid w:val="00502396"/>
    <w:rsid w:val="005028A6"/>
    <w:rsid w:val="005034ED"/>
    <w:rsid w:val="0050607A"/>
    <w:rsid w:val="00507F51"/>
    <w:rsid w:val="00521B04"/>
    <w:rsid w:val="00525F7C"/>
    <w:rsid w:val="00526039"/>
    <w:rsid w:val="005312DD"/>
    <w:rsid w:val="005316E2"/>
    <w:rsid w:val="00533A8C"/>
    <w:rsid w:val="00544FC1"/>
    <w:rsid w:val="00550956"/>
    <w:rsid w:val="005602A9"/>
    <w:rsid w:val="00561F9E"/>
    <w:rsid w:val="00562BD7"/>
    <w:rsid w:val="00573DB5"/>
    <w:rsid w:val="00595871"/>
    <w:rsid w:val="005E2CB7"/>
    <w:rsid w:val="005E30F0"/>
    <w:rsid w:val="005E53BE"/>
    <w:rsid w:val="005E7EB5"/>
    <w:rsid w:val="005F50F6"/>
    <w:rsid w:val="00605992"/>
    <w:rsid w:val="00615262"/>
    <w:rsid w:val="006169CD"/>
    <w:rsid w:val="00624892"/>
    <w:rsid w:val="006310C7"/>
    <w:rsid w:val="00633D17"/>
    <w:rsid w:val="0064798E"/>
    <w:rsid w:val="00653B8A"/>
    <w:rsid w:val="00654EA5"/>
    <w:rsid w:val="00656A1C"/>
    <w:rsid w:val="00663ABF"/>
    <w:rsid w:val="00670888"/>
    <w:rsid w:val="006748AC"/>
    <w:rsid w:val="0067553B"/>
    <w:rsid w:val="00676A5D"/>
    <w:rsid w:val="00682426"/>
    <w:rsid w:val="00687551"/>
    <w:rsid w:val="006A263B"/>
    <w:rsid w:val="006B059B"/>
    <w:rsid w:val="006B2510"/>
    <w:rsid w:val="006B3EA1"/>
    <w:rsid w:val="006C002F"/>
    <w:rsid w:val="006C07A8"/>
    <w:rsid w:val="006C2AD5"/>
    <w:rsid w:val="006C7ED9"/>
    <w:rsid w:val="006D1B0A"/>
    <w:rsid w:val="006D2D94"/>
    <w:rsid w:val="006E2D3E"/>
    <w:rsid w:val="006E3E97"/>
    <w:rsid w:val="006E4B50"/>
    <w:rsid w:val="006E5A50"/>
    <w:rsid w:val="00707DFB"/>
    <w:rsid w:val="00722BB2"/>
    <w:rsid w:val="00737938"/>
    <w:rsid w:val="007403C3"/>
    <w:rsid w:val="00743B67"/>
    <w:rsid w:val="00747948"/>
    <w:rsid w:val="00767439"/>
    <w:rsid w:val="007716B0"/>
    <w:rsid w:val="00786009"/>
    <w:rsid w:val="00786414"/>
    <w:rsid w:val="00793D17"/>
    <w:rsid w:val="00794870"/>
    <w:rsid w:val="007A1AAA"/>
    <w:rsid w:val="007B3AE8"/>
    <w:rsid w:val="007B4482"/>
    <w:rsid w:val="007C3EF5"/>
    <w:rsid w:val="007C632F"/>
    <w:rsid w:val="007C694C"/>
    <w:rsid w:val="007D7934"/>
    <w:rsid w:val="007F071E"/>
    <w:rsid w:val="007F4A4A"/>
    <w:rsid w:val="007F59C2"/>
    <w:rsid w:val="007F77CB"/>
    <w:rsid w:val="00807FAC"/>
    <w:rsid w:val="00810270"/>
    <w:rsid w:val="008121AA"/>
    <w:rsid w:val="0081789E"/>
    <w:rsid w:val="008434EF"/>
    <w:rsid w:val="00854FC0"/>
    <w:rsid w:val="00855B90"/>
    <w:rsid w:val="008713D5"/>
    <w:rsid w:val="00885839"/>
    <w:rsid w:val="00894B90"/>
    <w:rsid w:val="008B2DCA"/>
    <w:rsid w:val="008C25A0"/>
    <w:rsid w:val="008C35DB"/>
    <w:rsid w:val="008C7317"/>
    <w:rsid w:val="008C739D"/>
    <w:rsid w:val="008D3D9E"/>
    <w:rsid w:val="008D56DA"/>
    <w:rsid w:val="008E37D8"/>
    <w:rsid w:val="008E6F4F"/>
    <w:rsid w:val="008F03E7"/>
    <w:rsid w:val="008F6ED9"/>
    <w:rsid w:val="00900EEE"/>
    <w:rsid w:val="00911F75"/>
    <w:rsid w:val="00914A5E"/>
    <w:rsid w:val="009541F0"/>
    <w:rsid w:val="0095662E"/>
    <w:rsid w:val="00990068"/>
    <w:rsid w:val="009946AA"/>
    <w:rsid w:val="009B1788"/>
    <w:rsid w:val="009B23B0"/>
    <w:rsid w:val="009B3501"/>
    <w:rsid w:val="009C10C4"/>
    <w:rsid w:val="009D325D"/>
    <w:rsid w:val="009D6B7A"/>
    <w:rsid w:val="009E50BE"/>
    <w:rsid w:val="00A04F3D"/>
    <w:rsid w:val="00A26743"/>
    <w:rsid w:val="00A3772C"/>
    <w:rsid w:val="00A407AB"/>
    <w:rsid w:val="00A45645"/>
    <w:rsid w:val="00A570CD"/>
    <w:rsid w:val="00A63A9D"/>
    <w:rsid w:val="00A70072"/>
    <w:rsid w:val="00A8219C"/>
    <w:rsid w:val="00A9354D"/>
    <w:rsid w:val="00AA21B5"/>
    <w:rsid w:val="00AA7A06"/>
    <w:rsid w:val="00AB09D4"/>
    <w:rsid w:val="00AD3A5C"/>
    <w:rsid w:val="00B01312"/>
    <w:rsid w:val="00B07E9F"/>
    <w:rsid w:val="00B17AA9"/>
    <w:rsid w:val="00B41DC3"/>
    <w:rsid w:val="00B42A89"/>
    <w:rsid w:val="00B476C7"/>
    <w:rsid w:val="00B741AA"/>
    <w:rsid w:val="00B8793D"/>
    <w:rsid w:val="00B94FFC"/>
    <w:rsid w:val="00BB3047"/>
    <w:rsid w:val="00BB579C"/>
    <w:rsid w:val="00BB7737"/>
    <w:rsid w:val="00BC0F8D"/>
    <w:rsid w:val="00BD1D71"/>
    <w:rsid w:val="00BD5DE1"/>
    <w:rsid w:val="00BE1BDB"/>
    <w:rsid w:val="00BE5165"/>
    <w:rsid w:val="00BE5F51"/>
    <w:rsid w:val="00BF5233"/>
    <w:rsid w:val="00C00C82"/>
    <w:rsid w:val="00C07020"/>
    <w:rsid w:val="00C113ED"/>
    <w:rsid w:val="00C26B13"/>
    <w:rsid w:val="00C4633E"/>
    <w:rsid w:val="00C727E1"/>
    <w:rsid w:val="00C731F4"/>
    <w:rsid w:val="00C813FF"/>
    <w:rsid w:val="00C82B61"/>
    <w:rsid w:val="00C85A43"/>
    <w:rsid w:val="00C8682C"/>
    <w:rsid w:val="00C9074F"/>
    <w:rsid w:val="00C92666"/>
    <w:rsid w:val="00C957DF"/>
    <w:rsid w:val="00C968F5"/>
    <w:rsid w:val="00CA5D68"/>
    <w:rsid w:val="00CC04D1"/>
    <w:rsid w:val="00CF12E7"/>
    <w:rsid w:val="00CF139B"/>
    <w:rsid w:val="00CF152B"/>
    <w:rsid w:val="00D04716"/>
    <w:rsid w:val="00D15A01"/>
    <w:rsid w:val="00D17D07"/>
    <w:rsid w:val="00D3154E"/>
    <w:rsid w:val="00D46B01"/>
    <w:rsid w:val="00D6134C"/>
    <w:rsid w:val="00D645FD"/>
    <w:rsid w:val="00D66558"/>
    <w:rsid w:val="00D82C73"/>
    <w:rsid w:val="00D8407C"/>
    <w:rsid w:val="00D860E1"/>
    <w:rsid w:val="00D930A6"/>
    <w:rsid w:val="00D95EC5"/>
    <w:rsid w:val="00D979CC"/>
    <w:rsid w:val="00DA6463"/>
    <w:rsid w:val="00DB71C8"/>
    <w:rsid w:val="00DB7A0B"/>
    <w:rsid w:val="00DD620B"/>
    <w:rsid w:val="00DE16EF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45487"/>
    <w:rsid w:val="00E561F5"/>
    <w:rsid w:val="00E60203"/>
    <w:rsid w:val="00E65C1F"/>
    <w:rsid w:val="00E73CAB"/>
    <w:rsid w:val="00E802FF"/>
    <w:rsid w:val="00E86493"/>
    <w:rsid w:val="00EA4BA2"/>
    <w:rsid w:val="00EB045B"/>
    <w:rsid w:val="00EB4D4A"/>
    <w:rsid w:val="00EC198D"/>
    <w:rsid w:val="00EC4E5F"/>
    <w:rsid w:val="00EC4EB2"/>
    <w:rsid w:val="00EC5DAF"/>
    <w:rsid w:val="00EE265B"/>
    <w:rsid w:val="00EF3469"/>
    <w:rsid w:val="00F11E02"/>
    <w:rsid w:val="00F1552E"/>
    <w:rsid w:val="00F15C60"/>
    <w:rsid w:val="00F2138B"/>
    <w:rsid w:val="00F227AA"/>
    <w:rsid w:val="00F25B42"/>
    <w:rsid w:val="00F3147B"/>
    <w:rsid w:val="00F43CB0"/>
    <w:rsid w:val="00F51160"/>
    <w:rsid w:val="00F54F5A"/>
    <w:rsid w:val="00F62F55"/>
    <w:rsid w:val="00F66242"/>
    <w:rsid w:val="00F71155"/>
    <w:rsid w:val="00F721A0"/>
    <w:rsid w:val="00F739EC"/>
    <w:rsid w:val="00F81785"/>
    <w:rsid w:val="00F81B40"/>
    <w:rsid w:val="00F84AC2"/>
    <w:rsid w:val="00F87F7C"/>
    <w:rsid w:val="00F960AD"/>
    <w:rsid w:val="00FA1312"/>
    <w:rsid w:val="00FA44A3"/>
    <w:rsid w:val="00FA5C5A"/>
    <w:rsid w:val="00FB6449"/>
    <w:rsid w:val="00FC1B7E"/>
    <w:rsid w:val="00FC5E61"/>
    <w:rsid w:val="00FD06EE"/>
    <w:rsid w:val="00FD2840"/>
    <w:rsid w:val="00FD2C75"/>
    <w:rsid w:val="00FD5E8D"/>
    <w:rsid w:val="00FD73D4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70C0CA1"/>
  <w14:defaultImageDpi w14:val="300"/>
  <w15:docId w15:val="{32F3FA3A-4C84-4F85-8928-0A07223F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20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sv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sv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numbering" Target="numbering.xml"/><Relationship Id="rId15" Type="http://schemas.openxmlformats.org/officeDocument/2006/relationships/image" Target="https://lh3.googleusercontent.com/-zZva6319EVE/AAAAAAAAAAI/AAAAAAAAAAA/zKFGBYMviqc/photo.jpg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https://lh3.googleusercontent.com/-zZva6319EVE/AAAAAAAAAAI/AAAAAAAAAAA/zKFGBYMviqc/photo.jpg" TargetMode="External"/><Relationship Id="rId22" Type="http://schemas.openxmlformats.org/officeDocument/2006/relationships/image" Target="media/image9.sv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902872D\Downloads\avr2023_modele-cv-e.SNCF%20Solution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DBA312C2986C41AA78F6028BB4E4E5" ma:contentTypeVersion="4" ma:contentTypeDescription="Crée un document." ma:contentTypeScope="" ma:versionID="086ff1d5a40c46327b1a63c34171dd85">
  <xsd:schema xmlns:xsd="http://www.w3.org/2001/XMLSchema" xmlns:xs="http://www.w3.org/2001/XMLSchema" xmlns:p="http://schemas.microsoft.com/office/2006/metadata/properties" xmlns:ns2="f03090f9-3430-4cfc-9aac-8db355781e39" xmlns:ns3="071c9f23-e52b-47e7-912a-4fb003887ea2" targetNamespace="http://schemas.microsoft.com/office/2006/metadata/properties" ma:root="true" ma:fieldsID="c39db9276010fd80d5a8220da1861fff" ns2:_="" ns3:_="">
    <xsd:import namespace="f03090f9-3430-4cfc-9aac-8db355781e39"/>
    <xsd:import namespace="071c9f23-e52b-47e7-912a-4fb003887e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090f9-3430-4cfc-9aac-8db355781e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c9f23-e52b-47e7-912a-4fb003887e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696DA2-2FC0-42B0-9789-18B2D0FEAC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E6B21F-EF5F-4CC5-94AE-6F402BF4DC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C7C631-A1F8-48DA-83B9-7F24A52D3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3090f9-3430-4cfc-9aac-8db355781e39"/>
    <ds:schemaRef ds:uri="071c9f23-e52b-47e7-912a-4fb003887e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C1D388-A9DA-429A-BA7B-1DCC597A60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avr2023_modele-cv-e.SNCF Solutions.dotx</Template>
  <TotalTime>76</TotalTime>
  <Pages>2</Pages>
  <Words>40</Words>
  <Characters>226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7902872D</dc:creator>
  <cp:lastModifiedBy>MATHEY David (SNCF RESEAU / EIC AUVERGNE NIVERNAIS / SIEGE UO NIEVRE)</cp:lastModifiedBy>
  <cp:revision>49</cp:revision>
  <cp:lastPrinted>2023-02-20T11:17:00Z</cp:lastPrinted>
  <dcterms:created xsi:type="dcterms:W3CDTF">2023-05-04T05:58:00Z</dcterms:created>
  <dcterms:modified xsi:type="dcterms:W3CDTF">2023-05-08T20:24:00Z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0x0101005EDBA312C2986C41AA78F6028BB4E4E5</vt:lpwstr>
  </property>
  <property fmtid="{D5CDD505-2E9C-101B-9397-08002B2CF9AE}" pid="3" name="MSIP_Label_021ee20b-2db6-434b-a656-4500d2063055_Enabled">
    <vt:lpwstr>true</vt:lpwstr>
  </property>
  <property fmtid="{D5CDD505-2E9C-101B-9397-08002B2CF9AE}" pid="4" name="MSIP_Label_021ee20b-2db6-434b-a656-4500d2063055_SetDate">
    <vt:lpwstr>2023-05-04T06:15:08Z</vt:lpwstr>
  </property>
  <property fmtid="{D5CDD505-2E9C-101B-9397-08002B2CF9AE}" pid="5" name="MSIP_Label_021ee20b-2db6-434b-a656-4500d2063055_Method">
    <vt:lpwstr>Privileged</vt:lpwstr>
  </property>
  <property fmtid="{D5CDD505-2E9C-101B-9397-08002B2CF9AE}" pid="6" name="MSIP_Label_021ee20b-2db6-434b-a656-4500d2063055_Name">
    <vt:lpwstr>Sans Marquage - Groupe et Réseau</vt:lpwstr>
  </property>
  <property fmtid="{D5CDD505-2E9C-101B-9397-08002B2CF9AE}" pid="7" name="MSIP_Label_021ee20b-2db6-434b-a656-4500d2063055_SiteId">
    <vt:lpwstr>4a7c8238-5799-4b16-9fc6-9ad8fce5a7d9</vt:lpwstr>
  </property>
  <property fmtid="{D5CDD505-2E9C-101B-9397-08002B2CF9AE}" pid="8" name="MSIP_Label_021ee20b-2db6-434b-a656-4500d2063055_ActionId">
    <vt:lpwstr>9f63ae16-4037-490b-86a7-32b2d10eeb7c</vt:lpwstr>
  </property>
  <property fmtid="{D5CDD505-2E9C-101B-9397-08002B2CF9AE}" pid="9" name="MSIP_Label_021ee20b-2db6-434b-a656-4500d2063055_ContentBits">
    <vt:lpwstr>0</vt:lpwstr>
  </property>
</Properties>
</file>